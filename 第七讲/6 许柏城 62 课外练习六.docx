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F1FDB" w14:textId="77777777" w:rsidR="00CF0609" w:rsidRDefault="004B0A71" w:rsidP="002F77A3">
      <w:pPr>
        <w:pStyle w:val="1"/>
        <w:numPr>
          <w:ilvl w:val="0"/>
          <w:numId w:val="0"/>
        </w:numPr>
      </w:pPr>
      <w:bookmarkStart w:id="0" w:name="_Toc449456884"/>
      <w:bookmarkStart w:id="1" w:name="_Toc39661245"/>
      <w:r>
        <w:rPr>
          <w:rFonts w:hint="eastAsia"/>
        </w:rPr>
        <w:t>实验六</w:t>
      </w:r>
      <w:r>
        <w:rPr>
          <w:rFonts w:hint="eastAsia"/>
        </w:rPr>
        <w:t xml:space="preserve"> </w:t>
      </w:r>
      <w:r>
        <w:rPr>
          <w:rFonts w:hint="eastAsia"/>
        </w:rPr>
        <w:t>分形实验</w:t>
      </w:r>
      <w:bookmarkEnd w:id="1"/>
    </w:p>
    <w:p w14:paraId="1265C770" w14:textId="77777777" w:rsidR="00CF0609" w:rsidRDefault="00457C8A" w:rsidP="002F77A3">
      <w:pPr>
        <w:pStyle w:val="2"/>
      </w:pPr>
      <w:bookmarkStart w:id="2" w:name="_Toc39661246"/>
      <w:r>
        <w:rPr>
          <w:rFonts w:hint="eastAsia"/>
        </w:rPr>
        <w:t>实验目的</w:t>
      </w:r>
      <w:bookmarkEnd w:id="2"/>
    </w:p>
    <w:p w14:paraId="65A0D3F9" w14:textId="77777777" w:rsidR="004B0A71" w:rsidRPr="004B0A71" w:rsidRDefault="004B0A71" w:rsidP="002F77A3">
      <w:pPr>
        <w:rPr>
          <w:lang w:val="zh-CN"/>
        </w:rPr>
      </w:pPr>
      <w:r w:rsidRPr="004B0A71">
        <w:rPr>
          <w:lang w:val="zh-CN"/>
        </w:rPr>
        <w:t>1.</w:t>
      </w:r>
      <w:r w:rsidRPr="004B0A71">
        <w:rPr>
          <w:lang w:val="zh-CN"/>
        </w:rPr>
        <w:t>了解分形几何的基本理论；</w:t>
      </w:r>
    </w:p>
    <w:p w14:paraId="65F0F1D0" w14:textId="77777777" w:rsidR="004B0A71" w:rsidRPr="004B0A71" w:rsidRDefault="004B0A71" w:rsidP="002F77A3">
      <w:pPr>
        <w:rPr>
          <w:lang w:val="zh-CN"/>
        </w:rPr>
      </w:pPr>
      <w:r w:rsidRPr="004B0A71">
        <w:rPr>
          <w:rFonts w:hint="eastAsia"/>
          <w:lang w:val="zh-CN"/>
        </w:rPr>
        <w:t>2</w:t>
      </w:r>
      <w:r w:rsidRPr="004B0A71">
        <w:rPr>
          <w:lang w:val="zh-CN"/>
        </w:rPr>
        <w:t>.</w:t>
      </w:r>
      <w:r w:rsidRPr="004B0A71">
        <w:rPr>
          <w:lang w:val="zh-CN"/>
        </w:rPr>
        <w:t>了解通过迭代方式，产生分形图的方法；</w:t>
      </w:r>
    </w:p>
    <w:p w14:paraId="6779AA27" w14:textId="77777777" w:rsidR="004B0A71" w:rsidRPr="004B0A71" w:rsidRDefault="004B0A71" w:rsidP="002F77A3">
      <w:pPr>
        <w:rPr>
          <w:lang w:val="zh-CN"/>
        </w:rPr>
      </w:pPr>
      <w:r w:rsidRPr="004B0A71">
        <w:rPr>
          <w:rFonts w:hint="eastAsia"/>
          <w:lang w:val="zh-CN"/>
        </w:rPr>
        <w:t>3</w:t>
      </w:r>
      <w:r w:rsidRPr="004B0A71">
        <w:rPr>
          <w:lang w:val="zh-CN"/>
        </w:rPr>
        <w:t>.</w:t>
      </w:r>
      <w:r w:rsidRPr="004B0A71">
        <w:rPr>
          <w:lang w:val="zh-CN"/>
        </w:rPr>
        <w:t>了解分形几何的简单应用。</w:t>
      </w:r>
    </w:p>
    <w:p w14:paraId="41818218" w14:textId="77777777" w:rsidR="00CF0609" w:rsidRDefault="00457C8A" w:rsidP="002F77A3">
      <w:pPr>
        <w:pStyle w:val="2"/>
      </w:pPr>
      <w:bookmarkStart w:id="3" w:name="_Toc39661247"/>
      <w:r>
        <w:rPr>
          <w:rFonts w:hint="eastAsia"/>
        </w:rPr>
        <w:t>基本概念</w:t>
      </w:r>
      <w:bookmarkEnd w:id="3"/>
    </w:p>
    <w:p w14:paraId="5BC9C897" w14:textId="77777777" w:rsidR="002F77A3" w:rsidRDefault="002F77A3" w:rsidP="002F77A3">
      <w:pPr>
        <w:pStyle w:val="3"/>
        <w:wordWrap/>
      </w:pPr>
      <w:bookmarkStart w:id="4" w:name="_Toc39661248"/>
      <w:r>
        <w:rPr>
          <w:rFonts w:hint="eastAsia"/>
        </w:rPr>
        <w:t>迭代：</w:t>
      </w:r>
      <w:bookmarkEnd w:id="4"/>
    </w:p>
    <w:p w14:paraId="67213E91" w14:textId="77777777" w:rsidR="002F77A3" w:rsidRDefault="002F77A3" w:rsidP="002F77A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）图形迭代</w:t>
      </w:r>
    </w:p>
    <w:p w14:paraId="016A283B" w14:textId="77777777" w:rsidR="002F77A3" w:rsidRDefault="002F77A3" w:rsidP="002F77A3">
      <w:r>
        <w:rPr>
          <w:rFonts w:hint="eastAsia"/>
        </w:rPr>
        <w:t>给定初始图形</w:t>
      </w:r>
      <w:r w:rsidRPr="00023AF1">
        <w:rPr>
          <w:position w:val="-12"/>
        </w:rPr>
        <w:object w:dxaOrig="293" w:dyaOrig="362" w14:anchorId="469EAB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65pt;height:18.1pt" o:ole="">
            <v:imagedata r:id="rId9" o:title=""/>
          </v:shape>
          <o:OLEObject Type="Embed" ProgID="Equation.AxMath" ShapeID="_x0000_i1025" DrawAspect="Content" ObjectID="_1650274066" r:id="rId10"/>
        </w:object>
      </w:r>
      <w:r>
        <w:rPr>
          <w:rFonts w:hint="eastAsia"/>
        </w:rPr>
        <w:t>，以及一个替换规则</w:t>
      </w:r>
      <w:r w:rsidRPr="00023AF1">
        <w:rPr>
          <w:position w:val="-12"/>
        </w:rPr>
        <w:object w:dxaOrig="237" w:dyaOrig="359" w14:anchorId="502EB0D9">
          <v:shape id="_x0000_i1026" type="#_x0000_t75" style="width:11.85pt;height:17.95pt" o:ole="">
            <v:imagedata r:id="rId11" o:title=""/>
          </v:shape>
          <o:OLEObject Type="Embed" ProgID="Equation.AxMath" ShapeID="_x0000_i1026" DrawAspect="Content" ObjectID="_1650274067" r:id="rId12"/>
        </w:object>
      </w:r>
      <w:r>
        <w:rPr>
          <w:rFonts w:hint="eastAsia"/>
        </w:rPr>
        <w:t>，将</w:t>
      </w:r>
      <w:r w:rsidRPr="00023AF1">
        <w:rPr>
          <w:position w:val="-12"/>
        </w:rPr>
        <w:object w:dxaOrig="237" w:dyaOrig="359" w14:anchorId="2A434A1A">
          <v:shape id="_x0000_i1027" type="#_x0000_t75" style="width:11.85pt;height:17.95pt" o:ole="">
            <v:imagedata r:id="rId11" o:title=""/>
          </v:shape>
          <o:OLEObject Type="Embed" ProgID="Equation.AxMath" ShapeID="_x0000_i1027" DrawAspect="Content" ObjectID="_1650274068" r:id="rId13"/>
        </w:object>
      </w:r>
      <w:r>
        <w:rPr>
          <w:rFonts w:hint="eastAsia"/>
        </w:rPr>
        <w:t>反复作用在初始图形</w:t>
      </w:r>
      <w:r w:rsidRPr="00023AF1">
        <w:rPr>
          <w:position w:val="-12"/>
        </w:rPr>
        <w:object w:dxaOrig="293" w:dyaOrig="362" w14:anchorId="727E960B">
          <v:shape id="_x0000_i1028" type="#_x0000_t75" style="width:14.65pt;height:18.1pt" o:ole="">
            <v:imagedata r:id="rId9" o:title=""/>
          </v:shape>
          <o:OLEObject Type="Embed" ProgID="Equation.AxMath" ShapeID="_x0000_i1028" DrawAspect="Content" ObjectID="_1650274069" r:id="rId14"/>
        </w:object>
      </w:r>
      <w:r>
        <w:rPr>
          <w:rFonts w:hint="eastAsia"/>
        </w:rPr>
        <w:t>上，产生一个图形序列：</w:t>
      </w:r>
    </w:p>
    <w:p w14:paraId="609613F5" w14:textId="77777777" w:rsidR="002F77A3" w:rsidRDefault="002F77A3" w:rsidP="002F77A3">
      <w:pPr>
        <w:pStyle w:val="AMDisplayEquation"/>
      </w:pPr>
      <w:r>
        <w:tab/>
      </w:r>
      <w:r w:rsidRPr="00023AF1">
        <w:rPr>
          <w:position w:val="-13"/>
        </w:rPr>
        <w:object w:dxaOrig="4572" w:dyaOrig="379" w14:anchorId="7D4F1296">
          <v:shape id="_x0000_i1029" type="#_x0000_t75" style="width:228.6pt;height:18.95pt" o:ole="">
            <v:imagedata r:id="rId15" o:title=""/>
          </v:shape>
          <o:OLEObject Type="Embed" ProgID="Equation.AxMath" ShapeID="_x0000_i1029" DrawAspect="Content" ObjectID="_1650274070" r:id="rId16"/>
        </w:object>
      </w:r>
    </w:p>
    <w:p w14:paraId="78888481" w14:textId="77777777" w:rsidR="002F77A3" w:rsidRDefault="002F77A3" w:rsidP="002F77A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）函数迭代</w:t>
      </w:r>
    </w:p>
    <w:p w14:paraId="285040C0" w14:textId="77777777" w:rsidR="002F77A3" w:rsidRDefault="002F77A3" w:rsidP="002F77A3">
      <w:r>
        <w:rPr>
          <w:rFonts w:hint="eastAsia"/>
        </w:rPr>
        <w:t>给定初始值</w:t>
      </w:r>
      <w:r w:rsidRPr="00023AF1">
        <w:rPr>
          <w:position w:val="-12"/>
        </w:rPr>
        <w:object w:dxaOrig="266" w:dyaOrig="362" w14:anchorId="5D890897">
          <v:shape id="_x0000_i1030" type="#_x0000_t75" style="width:13.3pt;height:18.1pt" o:ole="">
            <v:imagedata r:id="rId17" o:title=""/>
          </v:shape>
          <o:OLEObject Type="Embed" ProgID="Equation.AxMath" ShapeID="_x0000_i1030" DrawAspect="Content" ObjectID="_1650274071" r:id="rId18"/>
        </w:object>
      </w:r>
      <w:r>
        <w:rPr>
          <w:rFonts w:hint="eastAsia"/>
        </w:rPr>
        <w:t>，以及一个函数</w:t>
      </w:r>
      <w:r w:rsidRPr="00023AF1">
        <w:rPr>
          <w:position w:val="-12"/>
        </w:rPr>
        <w:object w:dxaOrig="527" w:dyaOrig="373" w14:anchorId="6D1B6BAF">
          <v:shape id="_x0000_i1031" type="#_x0000_t75" style="width:26.35pt;height:18.65pt" o:ole="">
            <v:imagedata r:id="rId19" o:title=""/>
          </v:shape>
          <o:OLEObject Type="Embed" ProgID="Equation.AxMath" ShapeID="_x0000_i1031" DrawAspect="Content" ObjectID="_1650274072" r:id="rId20"/>
        </w:object>
      </w:r>
      <w:r>
        <w:rPr>
          <w:rFonts w:hint="eastAsia"/>
        </w:rPr>
        <w:t>，将</w:t>
      </w:r>
      <w:r w:rsidRPr="00023AF1">
        <w:rPr>
          <w:position w:val="-12"/>
        </w:rPr>
        <w:object w:dxaOrig="527" w:dyaOrig="373" w14:anchorId="4FFF08D1">
          <v:shape id="_x0000_i1032" type="#_x0000_t75" style="width:26.35pt;height:18.65pt" o:ole="">
            <v:imagedata r:id="rId19" o:title=""/>
          </v:shape>
          <o:OLEObject Type="Embed" ProgID="Equation.AxMath" ShapeID="_x0000_i1032" DrawAspect="Content" ObjectID="_1650274073" r:id="rId21"/>
        </w:object>
      </w:r>
      <w:r>
        <w:rPr>
          <w:rFonts w:hint="eastAsia"/>
        </w:rPr>
        <w:t>反复作用在初始值</w:t>
      </w:r>
      <w:r w:rsidRPr="00023AF1">
        <w:rPr>
          <w:position w:val="-12"/>
        </w:rPr>
        <w:object w:dxaOrig="266" w:dyaOrig="362" w14:anchorId="060217AA">
          <v:shape id="_x0000_i1033" type="#_x0000_t75" style="width:13.3pt;height:18.1pt" o:ole="">
            <v:imagedata r:id="rId17" o:title=""/>
          </v:shape>
          <o:OLEObject Type="Embed" ProgID="Equation.AxMath" ShapeID="_x0000_i1033" DrawAspect="Content" ObjectID="_1650274074" r:id="rId22"/>
        </w:object>
      </w:r>
      <w:r>
        <w:rPr>
          <w:rFonts w:hint="eastAsia"/>
        </w:rPr>
        <w:t>上，产生一个数列：</w:t>
      </w:r>
    </w:p>
    <w:p w14:paraId="29D0D134" w14:textId="77777777" w:rsidR="002F77A3" w:rsidRDefault="002F77A3" w:rsidP="002F77A3">
      <w:pPr>
        <w:pStyle w:val="AMDisplayEquation"/>
        <w:outlineLvl w:val="1"/>
      </w:pPr>
      <w:r>
        <w:tab/>
      </w:r>
      <w:bookmarkStart w:id="5" w:name="_Toc39661249"/>
      <w:bookmarkEnd w:id="5"/>
      <w:r w:rsidRPr="00023AF1">
        <w:rPr>
          <w:position w:val="-12"/>
        </w:rPr>
        <w:object w:dxaOrig="3929" w:dyaOrig="373" w14:anchorId="19529127">
          <v:shape id="_x0000_i1034" type="#_x0000_t75" style="width:196.45pt;height:18.65pt" o:ole="">
            <v:imagedata r:id="rId23" o:title=""/>
          </v:shape>
          <o:OLEObject Type="Embed" ProgID="Equation.AxMath" ShapeID="_x0000_i1034" DrawAspect="Content" ObjectID="_1650274075" r:id="rId24"/>
        </w:object>
      </w:r>
    </w:p>
    <w:p w14:paraId="4AF68E5C" w14:textId="77777777" w:rsidR="002F77A3" w:rsidRDefault="002F77A3" w:rsidP="002F77A3">
      <w:pPr>
        <w:pStyle w:val="3"/>
        <w:wordWrap/>
      </w:pPr>
      <w:bookmarkStart w:id="6" w:name="_Toc39661250"/>
      <w:r>
        <w:rPr>
          <w:rFonts w:hint="eastAsia"/>
        </w:rPr>
        <w:t>分形几何</w:t>
      </w:r>
      <w:bookmarkEnd w:id="6"/>
    </w:p>
    <w:p w14:paraId="6FC02A6C" w14:textId="77777777" w:rsidR="002F77A3" w:rsidRDefault="002F77A3" w:rsidP="002F77A3">
      <w:pPr>
        <w:pStyle w:val="af0"/>
        <w:numPr>
          <w:ilvl w:val="0"/>
          <w:numId w:val="14"/>
        </w:numPr>
        <w:wordWrap/>
      </w:pPr>
      <w:r>
        <w:rPr>
          <w:rFonts w:hint="eastAsia"/>
        </w:rPr>
        <w:t>起源：</w:t>
      </w:r>
    </w:p>
    <w:p w14:paraId="3A286A9E" w14:textId="77777777" w:rsidR="002F77A3" w:rsidRPr="00023AF1" w:rsidRDefault="002F77A3" w:rsidP="002F77A3">
      <w:pPr>
        <w:pStyle w:val="af0"/>
        <w:ind w:firstLine="480"/>
      </w:pPr>
      <w:r w:rsidRPr="00023AF1">
        <w:rPr>
          <w:rFonts w:hint="eastAsia"/>
        </w:rPr>
        <w:t>分形几何对象一般具有无限精细的自相似的层次结构，即局部与整体的相似性，早在</w:t>
      </w:r>
      <w:r w:rsidRPr="00023AF1">
        <w:rPr>
          <w:rFonts w:hint="eastAsia"/>
        </w:rPr>
        <w:t>19</w:t>
      </w:r>
      <w:r w:rsidRPr="00023AF1">
        <w:rPr>
          <w:rFonts w:hint="eastAsia"/>
        </w:rPr>
        <w:t>世纪就陆续出现了一些具有这种特性的图例，比如：瑞典数学家科赫（</w:t>
      </w:r>
      <w:r w:rsidRPr="00023AF1">
        <w:rPr>
          <w:rFonts w:hint="eastAsia"/>
        </w:rPr>
        <w:t>von Koch</w:t>
      </w:r>
      <w:r w:rsidRPr="00023AF1">
        <w:rPr>
          <w:rFonts w:hint="eastAsia"/>
        </w:rPr>
        <w:t>）设计的类似雪花和岛屿边缘的一类曲线，波兰数学家谢尔宾斯基（</w:t>
      </w:r>
      <w:proofErr w:type="spellStart"/>
      <w:r w:rsidRPr="00023AF1">
        <w:rPr>
          <w:rFonts w:hint="eastAsia"/>
        </w:rPr>
        <w:t>Sierpinski</w:t>
      </w:r>
      <w:proofErr w:type="spellEnd"/>
      <w:r w:rsidRPr="00023AF1">
        <w:rPr>
          <w:rFonts w:hint="eastAsia"/>
        </w:rPr>
        <w:t>）设计的类似地毯和海绵一样的几何图形，英国植物学家布朗通过观察悬浮在水中的花粉的运动轨迹，提出来的布朗运动轨迹，德国数学家维尔斯特拉斯（</w:t>
      </w:r>
      <w:proofErr w:type="spellStart"/>
      <w:r w:rsidRPr="00023AF1">
        <w:rPr>
          <w:rFonts w:hint="eastAsia"/>
        </w:rPr>
        <w:t>Weierestrass</w:t>
      </w:r>
      <w:proofErr w:type="spellEnd"/>
      <w:r w:rsidRPr="00023AF1">
        <w:rPr>
          <w:rFonts w:hint="eastAsia"/>
        </w:rPr>
        <w:t>）构造的处处连续但处处</w:t>
      </w:r>
      <w:proofErr w:type="gramStart"/>
      <w:r w:rsidRPr="00023AF1">
        <w:rPr>
          <w:rFonts w:hint="eastAsia"/>
        </w:rPr>
        <w:t>不</w:t>
      </w:r>
      <w:proofErr w:type="gramEnd"/>
      <w:r w:rsidRPr="00023AF1">
        <w:rPr>
          <w:rFonts w:hint="eastAsia"/>
        </w:rPr>
        <w:t>可微的函数，等等。</w:t>
      </w:r>
    </w:p>
    <w:p w14:paraId="3B8F1321" w14:textId="77777777" w:rsidR="002F77A3" w:rsidRDefault="002F77A3" w:rsidP="002F77A3">
      <w:pPr>
        <w:pStyle w:val="af0"/>
        <w:numPr>
          <w:ilvl w:val="0"/>
          <w:numId w:val="14"/>
        </w:numPr>
        <w:wordWrap/>
      </w:pPr>
      <w:r>
        <w:rPr>
          <w:rFonts w:hint="eastAsia"/>
        </w:rPr>
        <w:t>形成：</w:t>
      </w:r>
    </w:p>
    <w:p w14:paraId="7ADDA9C2" w14:textId="77777777" w:rsidR="002F77A3" w:rsidRPr="00023AF1" w:rsidRDefault="002F77A3" w:rsidP="002F77A3">
      <w:pPr>
        <w:pStyle w:val="a1"/>
        <w:autoSpaceDE/>
        <w:autoSpaceDN/>
        <w:spacing w:line="360" w:lineRule="auto"/>
        <w:ind w:firstLineChars="200"/>
        <w:jc w:val="both"/>
        <w:rPr>
          <w:rFonts w:ascii="Times New Roman" w:hAnsi="Times New Roman"/>
          <w:kern w:val="2"/>
          <w:sz w:val="24"/>
        </w:rPr>
      </w:pPr>
      <w:r w:rsidRPr="00023AF1">
        <w:rPr>
          <w:rFonts w:ascii="Times New Roman" w:hAnsi="Times New Roman" w:hint="eastAsia"/>
          <w:kern w:val="2"/>
          <w:sz w:val="24"/>
        </w:rPr>
        <w:lastRenderedPageBreak/>
        <w:t>上面提到的一些几何对象，都具有极不规则的形态，客观世界中的一些自然现象，比如：云朵、烟雾等，也具有类似的极不规则的形态，</w:t>
      </w:r>
      <w:r w:rsidRPr="00023AF1">
        <w:rPr>
          <w:rFonts w:ascii="Times New Roman" w:hAnsi="Times New Roman" w:hint="eastAsia"/>
          <w:kern w:val="2"/>
          <w:sz w:val="24"/>
        </w:rPr>
        <w:t xml:space="preserve">Mandelbrot </w:t>
      </w:r>
      <w:r w:rsidRPr="00023AF1">
        <w:rPr>
          <w:rFonts w:ascii="Times New Roman" w:hAnsi="Times New Roman" w:hint="eastAsia"/>
          <w:kern w:val="2"/>
          <w:sz w:val="24"/>
        </w:rPr>
        <w:t>将这类几何形体称为分形</w:t>
      </w:r>
      <w:r w:rsidRPr="00023AF1">
        <w:rPr>
          <w:rFonts w:ascii="Times New Roman" w:hAnsi="Times New Roman" w:hint="eastAsia"/>
          <w:kern w:val="2"/>
          <w:sz w:val="24"/>
        </w:rPr>
        <w:t>(fractal)</w:t>
      </w:r>
      <w:r w:rsidRPr="00023AF1">
        <w:rPr>
          <w:rFonts w:ascii="Times New Roman" w:hAnsi="Times New Roman" w:hint="eastAsia"/>
          <w:kern w:val="2"/>
          <w:sz w:val="24"/>
        </w:rPr>
        <w:t>，意思就是不规则的、分数的、支离破碎的，并对它们进行了系统的研究，创立了分形几何这一新的数学分支。</w:t>
      </w:r>
      <w:r w:rsidRPr="00023AF1">
        <w:rPr>
          <w:rFonts w:ascii="Times New Roman" w:hAnsi="Times New Roman" w:hint="eastAsia"/>
          <w:kern w:val="2"/>
          <w:sz w:val="24"/>
        </w:rPr>
        <w:t>Mandelbrot</w:t>
      </w:r>
      <w:r w:rsidRPr="00023AF1">
        <w:rPr>
          <w:rFonts w:ascii="Times New Roman" w:hAnsi="Times New Roman" w:hint="eastAsia"/>
          <w:kern w:val="2"/>
          <w:sz w:val="24"/>
        </w:rPr>
        <w:t>认为海岸、山峦、云彩和其他很多自然现象都具有分形的特性，因此可以说：分形是大自然的几何学。</w:t>
      </w:r>
    </w:p>
    <w:p w14:paraId="24C67056" w14:textId="77777777" w:rsidR="002F77A3" w:rsidRDefault="002F77A3" w:rsidP="002F77A3">
      <w:pPr>
        <w:pStyle w:val="3"/>
        <w:wordWrap/>
      </w:pPr>
      <w:bookmarkStart w:id="7" w:name="_Toc39661251"/>
      <w:r>
        <w:rPr>
          <w:rFonts w:hint="eastAsia"/>
        </w:rPr>
        <w:t>分形几何题的维数</w:t>
      </w:r>
      <w:bookmarkEnd w:id="7"/>
    </w:p>
    <w:p w14:paraId="6BD06CA1" w14:textId="77777777" w:rsidR="002F77A3" w:rsidRPr="008271DC" w:rsidRDefault="002F77A3" w:rsidP="002F77A3">
      <w:pPr>
        <w:pStyle w:val="a1"/>
        <w:autoSpaceDE/>
        <w:autoSpaceDN/>
        <w:spacing w:line="360" w:lineRule="auto"/>
        <w:ind w:firstLineChars="200"/>
        <w:jc w:val="both"/>
        <w:rPr>
          <w:rFonts w:ascii="Times New Roman" w:hAnsi="Times New Roman"/>
          <w:kern w:val="2"/>
          <w:sz w:val="24"/>
        </w:rPr>
      </w:pPr>
      <w:r w:rsidRPr="008271DC">
        <w:rPr>
          <w:rFonts w:ascii="Times New Roman" w:hAnsi="Times New Roman" w:hint="eastAsia"/>
          <w:kern w:val="2"/>
          <w:sz w:val="24"/>
        </w:rPr>
        <w:t>通常的几何体具有整数维，比如：一维的线段、二维的正方形、三维的立方体，维数就是</w:t>
      </w:r>
      <w:r w:rsidRPr="008271DC">
        <w:rPr>
          <w:rFonts w:ascii="Times New Roman" w:hAnsi="Times New Roman" w:hint="eastAsia"/>
          <w:kern w:val="2"/>
          <w:sz w:val="24"/>
        </w:rPr>
        <w:t xml:space="preserve">  </w:t>
      </w:r>
      <w:r w:rsidRPr="008271DC">
        <w:rPr>
          <w:rFonts w:ascii="Times New Roman" w:hAnsi="Times New Roman" w:hint="eastAsia"/>
          <w:kern w:val="2"/>
          <w:sz w:val="24"/>
        </w:rPr>
        <w:t>几何体在“尺度”上的特征。对于分形中的几何对象，通常意义下的维数已经没有意义，比如</w:t>
      </w:r>
      <w:r w:rsidRPr="008271DC">
        <w:rPr>
          <w:rFonts w:ascii="Times New Roman" w:hAnsi="Times New Roman" w:hint="eastAsia"/>
          <w:kern w:val="2"/>
          <w:sz w:val="24"/>
        </w:rPr>
        <w:t>Koch</w:t>
      </w:r>
      <w:r w:rsidRPr="008271DC">
        <w:rPr>
          <w:rFonts w:ascii="Times New Roman" w:hAnsi="Times New Roman" w:hint="eastAsia"/>
          <w:kern w:val="2"/>
          <w:sz w:val="24"/>
        </w:rPr>
        <w:t>曲线（长度是无穷大，面积是零），用一维的“线段”去量，得数无穷大，“尺子”</w:t>
      </w:r>
      <w:r w:rsidRPr="008271DC">
        <w:rPr>
          <w:rFonts w:ascii="Times New Roman" w:hAnsi="Times New Roman" w:hint="eastAsia"/>
          <w:kern w:val="2"/>
          <w:sz w:val="24"/>
        </w:rPr>
        <w:t xml:space="preserve"> </w:t>
      </w:r>
      <w:r w:rsidRPr="008271DC">
        <w:rPr>
          <w:rFonts w:ascii="Times New Roman" w:hAnsi="Times New Roman" w:hint="eastAsia"/>
          <w:kern w:val="2"/>
          <w:sz w:val="24"/>
        </w:rPr>
        <w:t>太小；用二维的“正方形”去量，得数为零，“尺子”又太大，因此需要定义分形自己的维数</w:t>
      </w:r>
      <w:r w:rsidRPr="008271DC">
        <w:rPr>
          <w:rFonts w:ascii="Times New Roman" w:hAnsi="Times New Roman" w:hint="eastAsia"/>
          <w:kern w:val="2"/>
          <w:sz w:val="24"/>
        </w:rPr>
        <w:t>(</w:t>
      </w:r>
      <w:r w:rsidRPr="008271DC">
        <w:rPr>
          <w:rFonts w:ascii="Times New Roman" w:hAnsi="Times New Roman" w:hint="eastAsia"/>
          <w:kern w:val="2"/>
          <w:sz w:val="24"/>
        </w:rPr>
        <w:t>分数维</w:t>
      </w:r>
      <w:r w:rsidRPr="008271DC">
        <w:rPr>
          <w:rFonts w:ascii="Times New Roman" w:hAnsi="Times New Roman" w:hint="eastAsia"/>
          <w:kern w:val="2"/>
          <w:sz w:val="24"/>
        </w:rPr>
        <w:t>)</w:t>
      </w:r>
      <w:r w:rsidRPr="008271DC">
        <w:rPr>
          <w:rFonts w:ascii="Times New Roman" w:hAnsi="Times New Roman" w:hint="eastAsia"/>
          <w:kern w:val="2"/>
          <w:sz w:val="24"/>
        </w:rPr>
        <w:t>。分形的维数目前有多种定义，我们这里介绍相似维数。</w:t>
      </w:r>
    </w:p>
    <w:p w14:paraId="35E45114" w14:textId="77777777" w:rsidR="002F77A3" w:rsidRPr="008271DC" w:rsidRDefault="002F77A3" w:rsidP="002F77A3">
      <w:pPr>
        <w:pStyle w:val="a1"/>
        <w:autoSpaceDE/>
        <w:autoSpaceDN/>
        <w:spacing w:line="360" w:lineRule="auto"/>
        <w:ind w:firstLineChars="200"/>
        <w:jc w:val="both"/>
        <w:rPr>
          <w:rFonts w:ascii="Times New Roman" w:hAnsi="Times New Roman"/>
          <w:kern w:val="2"/>
          <w:sz w:val="24"/>
        </w:rPr>
      </w:pPr>
      <w:r w:rsidRPr="008271DC">
        <w:rPr>
          <w:rFonts w:ascii="Times New Roman" w:hAnsi="Times New Roman" w:hint="eastAsia"/>
          <w:kern w:val="2"/>
          <w:sz w:val="24"/>
        </w:rPr>
        <w:t>设分形</w:t>
      </w:r>
      <w:r w:rsidRPr="008271DC">
        <w:rPr>
          <w:rFonts w:ascii="Times New Roman" w:hAnsi="Times New Roman" w:hint="eastAsia"/>
          <w:kern w:val="2"/>
          <w:sz w:val="24"/>
        </w:rPr>
        <w:t xml:space="preserve">F </w:t>
      </w:r>
      <w:r w:rsidRPr="008271DC">
        <w:rPr>
          <w:rFonts w:ascii="Times New Roman" w:hAnsi="Times New Roman" w:hint="eastAsia"/>
          <w:kern w:val="2"/>
          <w:sz w:val="24"/>
        </w:rPr>
        <w:t>是自相似的，即</w:t>
      </w:r>
      <w:r w:rsidRPr="008271DC">
        <w:rPr>
          <w:rFonts w:ascii="Times New Roman" w:hAnsi="Times New Roman" w:hint="eastAsia"/>
          <w:kern w:val="2"/>
          <w:sz w:val="24"/>
        </w:rPr>
        <w:t>F</w:t>
      </w:r>
      <w:r w:rsidRPr="008271DC">
        <w:rPr>
          <w:rFonts w:ascii="Times New Roman" w:hAnsi="Times New Roman" w:hint="eastAsia"/>
          <w:kern w:val="2"/>
          <w:sz w:val="24"/>
        </w:rPr>
        <w:t>由</w:t>
      </w:r>
      <w:r w:rsidRPr="008271DC">
        <w:rPr>
          <w:rFonts w:ascii="Times New Roman" w:hAnsi="Times New Roman" w:hint="eastAsia"/>
          <w:kern w:val="2"/>
          <w:sz w:val="24"/>
        </w:rPr>
        <w:t>m</w:t>
      </w:r>
      <w:proofErr w:type="gramStart"/>
      <w:r w:rsidRPr="008271DC">
        <w:rPr>
          <w:rFonts w:ascii="Times New Roman" w:hAnsi="Times New Roman" w:hint="eastAsia"/>
          <w:kern w:val="2"/>
          <w:sz w:val="24"/>
        </w:rPr>
        <w:t>个</w:t>
      </w:r>
      <w:proofErr w:type="gramEnd"/>
      <w:r w:rsidRPr="008271DC">
        <w:rPr>
          <w:rFonts w:ascii="Times New Roman" w:hAnsi="Times New Roman" w:hint="eastAsia"/>
          <w:kern w:val="2"/>
          <w:sz w:val="24"/>
        </w:rPr>
        <w:t>子集构成，每个子集放大</w:t>
      </w:r>
      <w:r w:rsidRPr="008271DC">
        <w:rPr>
          <w:rFonts w:ascii="Times New Roman" w:hAnsi="Times New Roman" w:hint="eastAsia"/>
          <w:kern w:val="2"/>
          <w:sz w:val="24"/>
        </w:rPr>
        <w:t>c</w:t>
      </w:r>
      <w:proofErr w:type="gramStart"/>
      <w:r w:rsidRPr="008271DC">
        <w:rPr>
          <w:rFonts w:ascii="Times New Roman" w:hAnsi="Times New Roman" w:hint="eastAsia"/>
          <w:kern w:val="2"/>
          <w:sz w:val="24"/>
        </w:rPr>
        <w:t>倍</w:t>
      </w:r>
      <w:proofErr w:type="gramEnd"/>
      <w:r w:rsidRPr="008271DC">
        <w:rPr>
          <w:rFonts w:ascii="Times New Roman" w:hAnsi="Times New Roman" w:hint="eastAsia"/>
          <w:kern w:val="2"/>
          <w:sz w:val="24"/>
        </w:rPr>
        <w:t>后同</w:t>
      </w:r>
      <w:r w:rsidRPr="008271DC">
        <w:rPr>
          <w:rFonts w:ascii="Times New Roman" w:hAnsi="Times New Roman" w:hint="eastAsia"/>
          <w:kern w:val="2"/>
          <w:sz w:val="24"/>
        </w:rPr>
        <w:t>F</w:t>
      </w:r>
      <w:r w:rsidRPr="008271DC">
        <w:rPr>
          <w:rFonts w:ascii="Times New Roman" w:hAnsi="Times New Roman" w:hint="eastAsia"/>
          <w:kern w:val="2"/>
          <w:sz w:val="24"/>
        </w:rPr>
        <w:t>一样，则定义</w:t>
      </w:r>
      <w:r w:rsidRPr="008271DC">
        <w:rPr>
          <w:rFonts w:ascii="Times New Roman" w:hAnsi="Times New Roman" w:hint="eastAsia"/>
          <w:kern w:val="2"/>
          <w:sz w:val="24"/>
        </w:rPr>
        <w:t xml:space="preserve"> F </w:t>
      </w:r>
      <w:r w:rsidRPr="008271DC">
        <w:rPr>
          <w:rFonts w:ascii="Times New Roman" w:hAnsi="Times New Roman" w:hint="eastAsia"/>
          <w:kern w:val="2"/>
          <w:sz w:val="24"/>
        </w:rPr>
        <w:t>的维数为：</w:t>
      </w:r>
    </w:p>
    <w:p w14:paraId="13073805" w14:textId="77777777" w:rsidR="002F77A3" w:rsidRDefault="002F77A3" w:rsidP="002F77A3">
      <w:pPr>
        <w:pStyle w:val="AMDisplayEquation"/>
      </w:pPr>
      <w:r>
        <w:tab/>
      </w:r>
      <w:r w:rsidRPr="008271DC">
        <w:rPr>
          <w:position w:val="-12"/>
        </w:rPr>
        <w:object w:dxaOrig="2729" w:dyaOrig="362" w14:anchorId="0F974815">
          <v:shape id="_x0000_i1035" type="#_x0000_t75" style="width:136.45pt;height:18.1pt" o:ole="">
            <v:imagedata r:id="rId25" o:title=""/>
          </v:shape>
          <o:OLEObject Type="Embed" ProgID="Equation.AxMath" ShapeID="_x0000_i1035" DrawAspect="Content" ObjectID="_1650274076" r:id="rId26"/>
        </w:object>
      </w:r>
    </w:p>
    <w:p w14:paraId="16FCE3CC" w14:textId="77777777" w:rsidR="002F77A3" w:rsidRPr="008271DC" w:rsidRDefault="002F77A3" w:rsidP="002F77A3">
      <w:pPr>
        <w:pStyle w:val="a1"/>
        <w:autoSpaceDE/>
        <w:autoSpaceDN/>
        <w:spacing w:line="360" w:lineRule="auto"/>
        <w:jc w:val="both"/>
        <w:rPr>
          <w:rFonts w:ascii="Times New Roman" w:hAnsi="Times New Roman"/>
          <w:kern w:val="2"/>
          <w:sz w:val="24"/>
        </w:rPr>
      </w:pPr>
      <w:r w:rsidRPr="008271DC">
        <w:rPr>
          <w:rFonts w:ascii="Times New Roman" w:hAnsi="Times New Roman" w:hint="eastAsia"/>
          <w:kern w:val="2"/>
          <w:sz w:val="24"/>
        </w:rPr>
        <w:t>对于通常的几何对象，采用这种方式计算出来的维数，与传统的维数是一致的，比如对正方形，将它边长</w:t>
      </w:r>
      <w:r w:rsidRPr="008271DC">
        <w:rPr>
          <w:rFonts w:ascii="Times New Roman" w:hAnsi="Times New Roman" w:hint="eastAsia"/>
          <w:kern w:val="2"/>
          <w:sz w:val="24"/>
        </w:rPr>
        <w:t xml:space="preserve"> </w:t>
      </w:r>
      <w:r w:rsidRPr="008271DC">
        <w:rPr>
          <w:rFonts w:ascii="Times New Roman" w:hAnsi="Times New Roman" w:hint="eastAsia"/>
          <w:bCs/>
          <w:iCs/>
          <w:kern w:val="2"/>
          <w:sz w:val="24"/>
          <w:szCs w:val="21"/>
        </w:rPr>
        <w:t xml:space="preserve">k </w:t>
      </w:r>
      <w:r w:rsidRPr="008271DC">
        <w:rPr>
          <w:rFonts w:ascii="Times New Roman" w:hAnsi="Times New Roman" w:hint="eastAsia"/>
          <w:kern w:val="2"/>
          <w:sz w:val="24"/>
        </w:rPr>
        <w:t>等份，则相似形个数</w:t>
      </w:r>
      <w:r w:rsidRPr="008271DC">
        <w:rPr>
          <w:rFonts w:ascii="Times New Roman" w:hAnsi="Times New Roman"/>
          <w:kern w:val="2"/>
          <w:position w:val="-12"/>
          <w:sz w:val="24"/>
        </w:rPr>
        <w:object w:dxaOrig="774" w:dyaOrig="362" w14:anchorId="39B508F9">
          <v:shape id="_x0000_i1036" type="#_x0000_t75" style="width:38.7pt;height:18.1pt" o:ole="">
            <v:imagedata r:id="rId27" o:title=""/>
          </v:shape>
          <o:OLEObject Type="Embed" ProgID="Equation.AxMath" ShapeID="_x0000_i1036" DrawAspect="Content" ObjectID="_1650274077" r:id="rId28"/>
        </w:object>
      </w:r>
      <w:r w:rsidRPr="008271DC">
        <w:rPr>
          <w:rFonts w:ascii="Times New Roman" w:hAnsi="Times New Roman" w:hint="eastAsia"/>
          <w:kern w:val="2"/>
          <w:sz w:val="24"/>
        </w:rPr>
        <w:t>，每边长放大</w:t>
      </w:r>
      <w:r w:rsidRPr="008271DC">
        <w:rPr>
          <w:rFonts w:ascii="Times New Roman" w:hAnsi="Times New Roman" w:hint="eastAsia"/>
          <w:kern w:val="2"/>
          <w:sz w:val="24"/>
        </w:rPr>
        <w:t xml:space="preserve"> </w:t>
      </w:r>
      <w:r w:rsidRPr="008271DC">
        <w:rPr>
          <w:rFonts w:ascii="Times New Roman" w:hAnsi="Times New Roman" w:hint="eastAsia"/>
          <w:bCs/>
          <w:iCs/>
          <w:kern w:val="2"/>
          <w:sz w:val="24"/>
          <w:szCs w:val="21"/>
        </w:rPr>
        <w:t xml:space="preserve">k </w:t>
      </w:r>
      <w:proofErr w:type="gramStart"/>
      <w:r w:rsidRPr="008271DC">
        <w:rPr>
          <w:rFonts w:ascii="Times New Roman" w:hAnsi="Times New Roman" w:hint="eastAsia"/>
          <w:kern w:val="2"/>
          <w:sz w:val="24"/>
        </w:rPr>
        <w:t>倍</w:t>
      </w:r>
      <w:proofErr w:type="gramEnd"/>
      <w:r w:rsidRPr="008271DC">
        <w:rPr>
          <w:rFonts w:ascii="Times New Roman" w:hAnsi="Times New Roman" w:hint="eastAsia"/>
          <w:kern w:val="2"/>
          <w:sz w:val="24"/>
        </w:rPr>
        <w:t>后与原长相同，即</w:t>
      </w:r>
      <w:r w:rsidRPr="008271DC">
        <w:rPr>
          <w:rFonts w:ascii="Times New Roman" w:hAnsi="Times New Roman"/>
          <w:kern w:val="2"/>
          <w:position w:val="-12"/>
          <w:sz w:val="24"/>
        </w:rPr>
        <w:object w:dxaOrig="578" w:dyaOrig="359" w14:anchorId="71260CE6">
          <v:shape id="_x0000_i1037" type="#_x0000_t75" style="width:28.9pt;height:17.95pt" o:ole="">
            <v:imagedata r:id="rId29" o:title=""/>
          </v:shape>
          <o:OLEObject Type="Embed" ProgID="Equation.AxMath" ShapeID="_x0000_i1037" DrawAspect="Content" ObjectID="_1650274078" r:id="rId30"/>
        </w:object>
      </w:r>
      <w:r w:rsidRPr="008271DC">
        <w:rPr>
          <w:rFonts w:ascii="Times New Roman" w:hAnsi="Times New Roman" w:hint="eastAsia"/>
          <w:kern w:val="2"/>
          <w:sz w:val="24"/>
        </w:rPr>
        <w:t>，显然</w:t>
      </w:r>
      <w:r w:rsidRPr="008271DC">
        <w:rPr>
          <w:rFonts w:ascii="Times New Roman" w:hAnsi="Times New Roman" w:hint="eastAsia"/>
          <w:bCs/>
          <w:iCs/>
          <w:kern w:val="2"/>
          <w:sz w:val="24"/>
          <w:szCs w:val="21"/>
        </w:rPr>
        <w:t>d</w:t>
      </w:r>
      <w:r>
        <w:rPr>
          <w:rFonts w:ascii="Times New Roman" w:hAnsi="Times New Roman"/>
          <w:bCs/>
          <w:iCs/>
          <w:kern w:val="2"/>
          <w:sz w:val="24"/>
          <w:szCs w:val="21"/>
        </w:rPr>
        <w:t xml:space="preserve"> </w:t>
      </w:r>
      <w:r w:rsidRPr="008271DC">
        <w:rPr>
          <w:rFonts w:ascii="Times New Roman" w:hAnsi="Times New Roman" w:hint="eastAsia"/>
          <w:bCs/>
          <w:kern w:val="2"/>
          <w:sz w:val="24"/>
        </w:rPr>
        <w:t>=</w:t>
      </w:r>
      <w:r>
        <w:rPr>
          <w:rFonts w:ascii="Times New Roman" w:hAnsi="Times New Roman"/>
          <w:bCs/>
          <w:kern w:val="2"/>
          <w:sz w:val="24"/>
        </w:rPr>
        <w:t xml:space="preserve"> </w:t>
      </w:r>
      <w:r w:rsidRPr="008271DC">
        <w:rPr>
          <w:rFonts w:ascii="Times New Roman" w:hAnsi="Times New Roman" w:hint="eastAsia"/>
          <w:bCs/>
          <w:kern w:val="2"/>
          <w:sz w:val="24"/>
        </w:rPr>
        <w:t>2</w:t>
      </w:r>
      <w:r w:rsidRPr="008271DC">
        <w:rPr>
          <w:rFonts w:ascii="Times New Roman" w:hAnsi="Times New Roman" w:hint="eastAsia"/>
          <w:kern w:val="2"/>
          <w:sz w:val="24"/>
        </w:rPr>
        <w:t>。</w:t>
      </w:r>
    </w:p>
    <w:p w14:paraId="0A8676A1" w14:textId="2390B4F0" w:rsidR="004B0A71" w:rsidRPr="002F77A3" w:rsidRDefault="002F77A3" w:rsidP="002F77A3">
      <w:pPr>
        <w:pStyle w:val="a1"/>
        <w:autoSpaceDE/>
        <w:autoSpaceDN/>
        <w:spacing w:line="360" w:lineRule="auto"/>
        <w:jc w:val="both"/>
        <w:rPr>
          <w:rFonts w:ascii="Times New Roman" w:hAnsi="Times New Roman"/>
          <w:kern w:val="2"/>
          <w:sz w:val="24"/>
        </w:rPr>
      </w:pPr>
      <w:r w:rsidRPr="008271DC">
        <w:rPr>
          <w:rFonts w:ascii="Times New Roman" w:hAnsi="Times New Roman" w:hint="eastAsia"/>
          <w:kern w:val="2"/>
          <w:sz w:val="24"/>
        </w:rPr>
        <w:t>人类肺的构造，从气管尖端成倍地反复分叉，是一种典型的分形，其分维数大约是</w:t>
      </w:r>
      <w:r w:rsidRPr="008271DC">
        <w:rPr>
          <w:rFonts w:ascii="Times New Roman" w:hAnsi="Times New Roman" w:hint="eastAsia"/>
          <w:kern w:val="2"/>
          <w:sz w:val="24"/>
        </w:rPr>
        <w:t xml:space="preserve"> 2.17</w:t>
      </w:r>
      <w:r w:rsidR="004B0A71" w:rsidRPr="004B0A71">
        <w:rPr>
          <w:rFonts w:hint="eastAsia"/>
        </w:rPr>
        <w:t>。</w:t>
      </w:r>
    </w:p>
    <w:p w14:paraId="6381B02A" w14:textId="77777777" w:rsidR="00CF0609" w:rsidRDefault="00457C8A" w:rsidP="002F77A3">
      <w:pPr>
        <w:pStyle w:val="2"/>
      </w:pPr>
      <w:bookmarkStart w:id="8" w:name="_Toc39661252"/>
      <w:r>
        <w:rPr>
          <w:rFonts w:hint="eastAsia"/>
        </w:rPr>
        <w:t>实验内容</w:t>
      </w:r>
      <w:bookmarkEnd w:id="8"/>
    </w:p>
    <w:p w14:paraId="01502583" w14:textId="04E16EEB" w:rsidR="00490B7F" w:rsidRDefault="00457C8A" w:rsidP="002F77A3">
      <w:pPr>
        <w:pStyle w:val="3"/>
      </w:pPr>
      <w:bookmarkStart w:id="9" w:name="_Toc39661253"/>
      <w:r>
        <w:rPr>
          <w:rFonts w:hint="eastAsia"/>
        </w:rPr>
        <w:t>问题</w:t>
      </w:r>
      <w:r>
        <w:t>1</w:t>
      </w:r>
      <w:bookmarkEnd w:id="9"/>
    </w:p>
    <w:p w14:paraId="5768DEBF" w14:textId="49962A4A" w:rsidR="005B2CEC" w:rsidRPr="005B2CEC" w:rsidRDefault="005B2CEC" w:rsidP="002F77A3">
      <w:r w:rsidRPr="005B2CEC">
        <w:rPr>
          <w:rFonts w:hint="eastAsia"/>
        </w:rPr>
        <w:t>对一个等边三角形，每条</w:t>
      </w:r>
      <w:proofErr w:type="gramStart"/>
      <w:r w:rsidRPr="005B2CEC">
        <w:rPr>
          <w:rFonts w:hint="eastAsia"/>
        </w:rPr>
        <w:t>边按照</w:t>
      </w:r>
      <w:proofErr w:type="gramEnd"/>
      <w:r w:rsidRPr="005B2CEC">
        <w:rPr>
          <w:rFonts w:hint="eastAsia"/>
        </w:rPr>
        <w:t>Koch</w:t>
      </w:r>
      <w:r w:rsidRPr="005B2CEC">
        <w:rPr>
          <w:rFonts w:hint="eastAsia"/>
        </w:rPr>
        <w:t>曲线的方式进行迭代，产生的分形图称为</w:t>
      </w:r>
      <w:r w:rsidRPr="005B2CEC">
        <w:rPr>
          <w:rFonts w:hint="eastAsia"/>
        </w:rPr>
        <w:t>Koch</w:t>
      </w:r>
      <w:r w:rsidRPr="005B2CEC">
        <w:rPr>
          <w:rFonts w:hint="eastAsia"/>
        </w:rPr>
        <w:t>雪花。编制程序绘制出它的图形，并计算</w:t>
      </w:r>
      <w:r w:rsidRPr="005B2CEC">
        <w:rPr>
          <w:rFonts w:hint="eastAsia"/>
        </w:rPr>
        <w:t xml:space="preserve"> Koch </w:t>
      </w:r>
      <w:r w:rsidRPr="005B2CEC">
        <w:rPr>
          <w:rFonts w:hint="eastAsia"/>
        </w:rPr>
        <w:t>雪花的面积，以及它的分形维数。</w:t>
      </w:r>
    </w:p>
    <w:p w14:paraId="7ABBB56E" w14:textId="02215B71" w:rsidR="00CF0609" w:rsidRDefault="00457C8A" w:rsidP="002F77A3">
      <w:pPr>
        <w:pStyle w:val="4"/>
      </w:pPr>
      <w:r>
        <w:rPr>
          <w:rFonts w:hint="eastAsia"/>
        </w:rPr>
        <w:t>问题分析</w:t>
      </w:r>
    </w:p>
    <w:p w14:paraId="0E9CB1A7" w14:textId="77777777" w:rsidR="002F77A3" w:rsidRDefault="002F77A3" w:rsidP="002F77A3">
      <w:r>
        <w:rPr>
          <w:rFonts w:hint="eastAsia"/>
        </w:rPr>
        <w:t xml:space="preserve">Koch </w:t>
      </w:r>
      <w:r>
        <w:rPr>
          <w:rFonts w:hint="eastAsia"/>
        </w:rPr>
        <w:t>曲线是通过图形迭代的方式产生的，其迭代规则是：</w:t>
      </w:r>
    </w:p>
    <w:p w14:paraId="7610DA37" w14:textId="77777777" w:rsidR="002F77A3" w:rsidRDefault="002F77A3" w:rsidP="002F77A3">
      <w:r>
        <w:rPr>
          <w:rFonts w:hint="eastAsia"/>
        </w:rPr>
        <w:lastRenderedPageBreak/>
        <w:t>对一条线段，先将它分成三等份，然后将中间的一份替换成以此为底边的等边三角形的另外两条边。无限次迭代下去，最终形成的曲线就是</w:t>
      </w:r>
      <w:r>
        <w:rPr>
          <w:rFonts w:hint="eastAsia"/>
        </w:rPr>
        <w:t xml:space="preserve"> Koch </w:t>
      </w:r>
      <w:r>
        <w:rPr>
          <w:rFonts w:hint="eastAsia"/>
        </w:rPr>
        <w:t>曲线。</w:t>
      </w:r>
    </w:p>
    <w:p w14:paraId="2157A85D" w14:textId="086AAE37" w:rsidR="002F77A3" w:rsidRPr="00931634" w:rsidRDefault="002F77A3" w:rsidP="002F77A3">
      <w:pPr>
        <w:ind w:firstLineChars="200"/>
      </w:pPr>
      <w:r w:rsidRPr="002F77A3">
        <w:rPr>
          <w:rFonts w:hint="eastAsia"/>
        </w:rPr>
        <w:t>按照题目给的思路，</w:t>
      </w:r>
      <w:r>
        <w:rPr>
          <w:rFonts w:hint="eastAsia"/>
        </w:rPr>
        <w:t>需要一个</w:t>
      </w:r>
      <w:r>
        <w:rPr>
          <w:rFonts w:hint="eastAsia"/>
        </w:rPr>
        <w:t>for</w:t>
      </w:r>
      <w:r>
        <w:rPr>
          <w:rFonts w:hint="eastAsia"/>
        </w:rPr>
        <w:t>循环负责</w:t>
      </w:r>
      <w:r>
        <w:rPr>
          <w:rFonts w:hint="eastAsia"/>
        </w:rPr>
        <w:t>1:</w:t>
      </w:r>
      <w:r>
        <w:t xml:space="preserve"> </w:t>
      </w:r>
      <w:r>
        <w:rPr>
          <w:rFonts w:hint="eastAsia"/>
        </w:rPr>
        <w:t>k</w:t>
      </w:r>
      <w:r>
        <w:rPr>
          <w:rFonts w:hint="eastAsia"/>
        </w:rPr>
        <w:t>的迭代，同时需要内嵌一个计算各个点坐标的</w:t>
      </w:r>
      <w:r>
        <w:rPr>
          <w:rFonts w:hint="eastAsia"/>
        </w:rPr>
        <w:t>1</w:t>
      </w:r>
      <w:r>
        <w:t>: n</w:t>
      </w:r>
      <w:r>
        <w:rPr>
          <w:rFonts w:hint="eastAsia"/>
        </w:rPr>
        <w:t>的</w:t>
      </w:r>
      <w:r>
        <w:rPr>
          <w:rFonts w:hint="eastAsia"/>
        </w:rPr>
        <w:t>for</w:t>
      </w:r>
      <w:r>
        <w:rPr>
          <w:rFonts w:hint="eastAsia"/>
        </w:rPr>
        <w:t>循环。由于每次迭代需要更新的边数和规则都不一样，因此每次</w:t>
      </w:r>
      <w:proofErr w:type="gramStart"/>
      <w:r>
        <w:rPr>
          <w:rFonts w:hint="eastAsia"/>
        </w:rPr>
        <w:t>执行完内嵌</w:t>
      </w:r>
      <w:proofErr w:type="gramEnd"/>
      <w:r>
        <w:rPr>
          <w:rFonts w:hint="eastAsia"/>
        </w:rPr>
        <w:t>for</w:t>
      </w:r>
      <w:r>
        <w:rPr>
          <w:rFonts w:hint="eastAsia"/>
        </w:rPr>
        <w:t>循环都应该重新计算下一次循环的</w:t>
      </w:r>
      <w:r>
        <w:rPr>
          <w:rFonts w:hint="eastAsia"/>
        </w:rPr>
        <w:t>n</w:t>
      </w:r>
      <w:proofErr w:type="gramStart"/>
      <w:r>
        <w:rPr>
          <w:rFonts w:hint="eastAsia"/>
        </w:rPr>
        <w:t>值同时</w:t>
      </w:r>
      <w:proofErr w:type="gramEnd"/>
      <w:r>
        <w:rPr>
          <w:rFonts w:hint="eastAsia"/>
        </w:rPr>
        <w:t>更新节点的坐标。</w:t>
      </w:r>
    </w:p>
    <w:p w14:paraId="5660942C" w14:textId="77777777" w:rsidR="00744A97" w:rsidRDefault="002F77A3" w:rsidP="00744A97">
      <w:r w:rsidRPr="002F77A3">
        <w:rPr>
          <w:rFonts w:hint="eastAsia"/>
        </w:rPr>
        <w:t>对等边三角形的三条</w:t>
      </w:r>
      <w:proofErr w:type="gramStart"/>
      <w:r w:rsidRPr="002F77A3">
        <w:rPr>
          <w:rFonts w:hint="eastAsia"/>
        </w:rPr>
        <w:t>边以</w:t>
      </w:r>
      <w:r>
        <w:rPr>
          <w:rFonts w:hint="eastAsia"/>
        </w:rPr>
        <w:t>如上</w:t>
      </w:r>
      <w:proofErr w:type="gramEnd"/>
      <w:r>
        <w:rPr>
          <w:rFonts w:hint="eastAsia"/>
        </w:rPr>
        <w:t>所示的</w:t>
      </w:r>
      <w:r w:rsidRPr="002F77A3">
        <w:t>K</w:t>
      </w:r>
      <w:r w:rsidRPr="002F77A3">
        <w:rPr>
          <w:rFonts w:hint="eastAsia"/>
        </w:rPr>
        <w:t>och</w:t>
      </w:r>
      <w:r w:rsidRPr="002F77A3">
        <w:rPr>
          <w:rFonts w:hint="eastAsia"/>
        </w:rPr>
        <w:t>曲线</w:t>
      </w:r>
      <w:r>
        <w:rPr>
          <w:rFonts w:hint="eastAsia"/>
        </w:rPr>
        <w:t>迭代方式</w:t>
      </w:r>
      <w:r w:rsidRPr="002F77A3">
        <w:rPr>
          <w:rFonts w:hint="eastAsia"/>
        </w:rPr>
        <w:t>进行迭代（注意控制迭代角度和方向）即可</w:t>
      </w:r>
      <w:r>
        <w:rPr>
          <w:rFonts w:hint="eastAsia"/>
        </w:rPr>
        <w:t>。取迭代次数为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进行绘图</w:t>
      </w:r>
      <w:r w:rsidR="00834963">
        <w:rPr>
          <w:rFonts w:hint="eastAsia"/>
        </w:rPr>
        <w:t>。</w:t>
      </w:r>
    </w:p>
    <w:p w14:paraId="0E2C2890" w14:textId="7381D1F5" w:rsidR="00CF0609" w:rsidRDefault="00457C8A" w:rsidP="00744A97">
      <w:pPr>
        <w:pStyle w:val="4"/>
      </w:pPr>
      <w:r>
        <w:rPr>
          <w:rFonts w:hint="eastAsia"/>
        </w:rPr>
        <w:t>实验程序</w:t>
      </w:r>
    </w:p>
    <w:p w14:paraId="1AED6BF7" w14:textId="77777777" w:rsidR="00A27496" w:rsidRPr="002F77A3" w:rsidRDefault="00A27496" w:rsidP="002F77A3">
      <w:pPr>
        <w:pStyle w:val="af"/>
        <w:rPr>
          <w:color w:val="228B22"/>
        </w:rPr>
      </w:pPr>
      <w:r w:rsidRPr="002F77A3">
        <w:rPr>
          <w:color w:val="228B22"/>
        </w:rPr>
        <w:t>%%Koch</w:t>
      </w:r>
      <w:r w:rsidRPr="002F77A3">
        <w:rPr>
          <w:color w:val="228B22"/>
        </w:rPr>
        <w:t>曲线产生雪花</w:t>
      </w:r>
    </w:p>
    <w:p w14:paraId="21539935" w14:textId="77777777" w:rsidR="00A27496" w:rsidRPr="00A27496" w:rsidRDefault="00A27496" w:rsidP="002F77A3">
      <w:pPr>
        <w:pStyle w:val="af"/>
      </w:pPr>
      <w:proofErr w:type="spellStart"/>
      <w:r w:rsidRPr="00A27496">
        <w:t>clc</w:t>
      </w:r>
      <w:proofErr w:type="spellEnd"/>
    </w:p>
    <w:p w14:paraId="1F293BC1" w14:textId="77777777" w:rsidR="00A27496" w:rsidRPr="00A27496" w:rsidRDefault="00A27496" w:rsidP="002F77A3">
      <w:pPr>
        <w:pStyle w:val="af"/>
      </w:pPr>
      <w:r w:rsidRPr="00A27496">
        <w:t xml:space="preserve">clear </w:t>
      </w:r>
      <w:r w:rsidRPr="00A27496">
        <w:rPr>
          <w:color w:val="A020F0"/>
        </w:rPr>
        <w:t>all</w:t>
      </w:r>
    </w:p>
    <w:p w14:paraId="0BE6291E" w14:textId="77777777" w:rsidR="00A27496" w:rsidRPr="002F77A3" w:rsidRDefault="00A27496" w:rsidP="002F77A3">
      <w:pPr>
        <w:pStyle w:val="af"/>
        <w:rPr>
          <w:color w:val="228B22"/>
        </w:rPr>
      </w:pPr>
      <w:r w:rsidRPr="00A27496">
        <w:rPr>
          <w:color w:val="000000"/>
        </w:rPr>
        <w:t xml:space="preserve">k=4  </w:t>
      </w:r>
      <w:r w:rsidRPr="002F77A3">
        <w:rPr>
          <w:color w:val="228B22"/>
        </w:rPr>
        <w:t>%</w:t>
      </w:r>
      <w:r w:rsidRPr="002F77A3">
        <w:rPr>
          <w:color w:val="228B22"/>
        </w:rPr>
        <w:t>显示等边三角形迭代</w:t>
      </w:r>
      <w:r w:rsidRPr="002F77A3">
        <w:rPr>
          <w:color w:val="228B22"/>
        </w:rPr>
        <w:t xml:space="preserve">k </w:t>
      </w:r>
      <w:r w:rsidRPr="002F77A3">
        <w:rPr>
          <w:color w:val="228B22"/>
        </w:rPr>
        <w:t>次后的图形</w:t>
      </w:r>
    </w:p>
    <w:p w14:paraId="17C41AC0" w14:textId="77777777" w:rsidR="00A27496" w:rsidRPr="00A27496" w:rsidRDefault="00A27496" w:rsidP="002F77A3">
      <w:pPr>
        <w:pStyle w:val="af"/>
        <w:rPr>
          <w:color w:val="228B22"/>
        </w:rPr>
      </w:pPr>
      <w:r w:rsidRPr="00A27496">
        <w:t xml:space="preserve">A=[cos(pi/3) -sin(pi/3);sin(pi/3) cos(pi/3)];  </w:t>
      </w:r>
      <w:r w:rsidRPr="00A27496">
        <w:rPr>
          <w:color w:val="228B22"/>
        </w:rPr>
        <w:t>%</w:t>
      </w:r>
      <w:r w:rsidRPr="00A27496">
        <w:rPr>
          <w:color w:val="228B22"/>
        </w:rPr>
        <w:t>用于计算新的结点</w:t>
      </w:r>
    </w:p>
    <w:p w14:paraId="5942E9BA" w14:textId="77777777" w:rsidR="00A27496" w:rsidRPr="00A27496" w:rsidRDefault="00A27496" w:rsidP="002F77A3">
      <w:pPr>
        <w:pStyle w:val="af"/>
      </w:pPr>
      <w:r w:rsidRPr="00A27496">
        <w:t>B=[cos(pi/3) sin(pi/3);-sin(pi/3) cos(pi/3)];</w:t>
      </w:r>
    </w:p>
    <w:p w14:paraId="770D6453" w14:textId="77777777" w:rsidR="00A27496" w:rsidRPr="00A27496" w:rsidRDefault="00A27496" w:rsidP="002F77A3">
      <w:pPr>
        <w:pStyle w:val="af"/>
      </w:pPr>
      <w:r w:rsidRPr="00A27496">
        <w:t xml:space="preserve">p1=[0 0;10 0]; </w:t>
      </w:r>
      <w:r w:rsidRPr="00A27496">
        <w:rPr>
          <w:color w:val="228B22"/>
        </w:rPr>
        <w:t>%</w:t>
      </w:r>
      <w:r w:rsidRPr="00A27496">
        <w:rPr>
          <w:color w:val="228B22"/>
        </w:rPr>
        <w:t>存放结点坐标</w:t>
      </w:r>
    </w:p>
    <w:p w14:paraId="57CEC999" w14:textId="77777777" w:rsidR="00A27496" w:rsidRPr="00A27496" w:rsidRDefault="00A27496" w:rsidP="002F77A3">
      <w:pPr>
        <w:pStyle w:val="af"/>
      </w:pPr>
      <w:r w:rsidRPr="00A27496">
        <w:t>p2=[0 0;5 8.66];</w:t>
      </w:r>
    </w:p>
    <w:p w14:paraId="3318DFC1" w14:textId="77777777" w:rsidR="00A27496" w:rsidRPr="00A27496" w:rsidRDefault="00A27496" w:rsidP="002F77A3">
      <w:pPr>
        <w:pStyle w:val="af"/>
      </w:pPr>
      <w:r w:rsidRPr="00A27496">
        <w:t>p3=[5 8.66;10 0];</w:t>
      </w:r>
    </w:p>
    <w:p w14:paraId="5C4CBB8A" w14:textId="77777777" w:rsidR="00A27496" w:rsidRPr="00A27496" w:rsidRDefault="00A27496" w:rsidP="002F77A3">
      <w:pPr>
        <w:pStyle w:val="af"/>
      </w:pPr>
      <w:r w:rsidRPr="00A27496">
        <w:rPr>
          <w:color w:val="000000"/>
        </w:rPr>
        <w:t xml:space="preserve">n=1;  </w:t>
      </w:r>
      <w:r w:rsidRPr="002F77A3">
        <w:rPr>
          <w:color w:val="228B22"/>
        </w:rPr>
        <w:t>%</w:t>
      </w:r>
      <w:r w:rsidRPr="002F77A3">
        <w:rPr>
          <w:color w:val="228B22"/>
        </w:rPr>
        <w:t>存放线段的数量，初始值为</w:t>
      </w:r>
      <w:r w:rsidRPr="002F77A3">
        <w:rPr>
          <w:color w:val="228B22"/>
        </w:rPr>
        <w:t xml:space="preserve"> 1</w:t>
      </w:r>
    </w:p>
    <w:p w14:paraId="06C38177" w14:textId="77777777" w:rsidR="00A27496" w:rsidRPr="002F77A3" w:rsidRDefault="00A27496" w:rsidP="002F77A3">
      <w:pPr>
        <w:pStyle w:val="af"/>
        <w:rPr>
          <w:color w:val="228B22"/>
        </w:rPr>
      </w:pPr>
      <w:r w:rsidRPr="00A27496">
        <w:rPr>
          <w:color w:val="0000FF"/>
        </w:rPr>
        <w:t xml:space="preserve">for </w:t>
      </w:r>
      <w:r w:rsidRPr="00A27496">
        <w:rPr>
          <w:color w:val="000000"/>
        </w:rPr>
        <w:t xml:space="preserve">s = 1:k </w:t>
      </w:r>
      <w:r w:rsidRPr="002F77A3">
        <w:rPr>
          <w:color w:val="228B22"/>
        </w:rPr>
        <w:t>%</w:t>
      </w:r>
      <w:r w:rsidRPr="002F77A3">
        <w:rPr>
          <w:color w:val="228B22"/>
        </w:rPr>
        <w:t>实现迭代过程，计算所有的结点的坐标</w:t>
      </w:r>
    </w:p>
    <w:p w14:paraId="154A6E07" w14:textId="77777777" w:rsidR="00A27496" w:rsidRPr="00A27496" w:rsidRDefault="00A27496" w:rsidP="002F77A3">
      <w:pPr>
        <w:pStyle w:val="af"/>
      </w:pPr>
      <w:r w:rsidRPr="00A27496">
        <w:t xml:space="preserve">    j=0;</w:t>
      </w:r>
    </w:p>
    <w:p w14:paraId="636BB412" w14:textId="77777777" w:rsidR="00A27496" w:rsidRPr="00A27496" w:rsidRDefault="00A27496" w:rsidP="002F77A3">
      <w:pPr>
        <w:pStyle w:val="af"/>
        <w:rPr>
          <w:color w:val="228B22"/>
        </w:rPr>
      </w:pPr>
      <w:r w:rsidRPr="00A27496">
        <w:t xml:space="preserve">    </w:t>
      </w:r>
      <w:r w:rsidRPr="00A27496">
        <w:rPr>
          <w:color w:val="0000FF"/>
        </w:rPr>
        <w:t xml:space="preserve">for </w:t>
      </w:r>
      <w:proofErr w:type="spellStart"/>
      <w:r w:rsidRPr="00A27496">
        <w:t>i</w:t>
      </w:r>
      <w:proofErr w:type="spellEnd"/>
      <w:r w:rsidRPr="00A27496">
        <w:t xml:space="preserve"> = 1:n </w:t>
      </w:r>
      <w:r w:rsidRPr="00A27496">
        <w:rPr>
          <w:color w:val="228B22"/>
        </w:rPr>
        <w:t>%</w:t>
      </w:r>
      <w:r w:rsidRPr="00A27496">
        <w:rPr>
          <w:color w:val="228B22"/>
        </w:rPr>
        <w:t>每条边计算一次</w:t>
      </w:r>
    </w:p>
    <w:p w14:paraId="35E7F2DA" w14:textId="77777777" w:rsidR="00A27496" w:rsidRPr="00A27496" w:rsidRDefault="00A27496" w:rsidP="002F77A3">
      <w:pPr>
        <w:pStyle w:val="af"/>
      </w:pPr>
      <w:r w:rsidRPr="00A27496">
        <w:t xml:space="preserve">        q1 = p1(</w:t>
      </w:r>
      <w:proofErr w:type="spellStart"/>
      <w:r w:rsidRPr="00A27496">
        <w:t>i</w:t>
      </w:r>
      <w:proofErr w:type="spellEnd"/>
      <w:r w:rsidRPr="00A27496">
        <w:t>,:);</w:t>
      </w:r>
    </w:p>
    <w:p w14:paraId="1E5C66A5" w14:textId="77777777" w:rsidR="00A27496" w:rsidRPr="00A27496" w:rsidRDefault="00A27496" w:rsidP="002F77A3">
      <w:pPr>
        <w:pStyle w:val="af"/>
      </w:pPr>
      <w:r w:rsidRPr="00A27496">
        <w:t xml:space="preserve">        q2 = p1(i+1,:);</w:t>
      </w:r>
    </w:p>
    <w:p w14:paraId="59DA8C6D" w14:textId="77777777" w:rsidR="00A27496" w:rsidRPr="00A27496" w:rsidRDefault="00A27496" w:rsidP="002F77A3">
      <w:pPr>
        <w:pStyle w:val="af"/>
      </w:pPr>
      <w:r w:rsidRPr="00A27496">
        <w:t xml:space="preserve">        q3 = p2(</w:t>
      </w:r>
      <w:proofErr w:type="spellStart"/>
      <w:r w:rsidRPr="00A27496">
        <w:t>i</w:t>
      </w:r>
      <w:proofErr w:type="spellEnd"/>
      <w:r w:rsidRPr="00A27496">
        <w:t>,:);</w:t>
      </w:r>
    </w:p>
    <w:p w14:paraId="304A0C30" w14:textId="77777777" w:rsidR="00A27496" w:rsidRPr="00A27496" w:rsidRDefault="00A27496" w:rsidP="002F77A3">
      <w:pPr>
        <w:pStyle w:val="af"/>
      </w:pPr>
      <w:r w:rsidRPr="00A27496">
        <w:t xml:space="preserve">        q4 = p2(i+1,:);</w:t>
      </w:r>
    </w:p>
    <w:p w14:paraId="23C25811" w14:textId="77777777" w:rsidR="00A27496" w:rsidRPr="00A27496" w:rsidRDefault="00A27496" w:rsidP="002F77A3">
      <w:pPr>
        <w:pStyle w:val="af"/>
      </w:pPr>
      <w:r w:rsidRPr="00A27496">
        <w:lastRenderedPageBreak/>
        <w:t xml:space="preserve">        q5 = p3(</w:t>
      </w:r>
      <w:proofErr w:type="spellStart"/>
      <w:r w:rsidRPr="00A27496">
        <w:t>i</w:t>
      </w:r>
      <w:proofErr w:type="spellEnd"/>
      <w:r w:rsidRPr="00A27496">
        <w:t>,:);</w:t>
      </w:r>
    </w:p>
    <w:p w14:paraId="71B95AB7" w14:textId="77777777" w:rsidR="00A27496" w:rsidRPr="00A27496" w:rsidRDefault="00A27496" w:rsidP="002F77A3">
      <w:pPr>
        <w:pStyle w:val="af"/>
      </w:pPr>
      <w:r w:rsidRPr="00A27496">
        <w:t xml:space="preserve">        q6 = p3(i+1,:);</w:t>
      </w:r>
    </w:p>
    <w:p w14:paraId="6EDA16D0" w14:textId="77777777" w:rsidR="00A27496" w:rsidRPr="00A27496" w:rsidRDefault="00A27496" w:rsidP="002F77A3">
      <w:pPr>
        <w:pStyle w:val="af"/>
      </w:pPr>
      <w:r w:rsidRPr="00A27496">
        <w:t xml:space="preserve">        d1=(q2-q1)/3;d2=(q4-q3)/3;d3=(q6-q5)/3;</w:t>
      </w:r>
    </w:p>
    <w:p w14:paraId="4B340CC8" w14:textId="77777777" w:rsidR="00A27496" w:rsidRDefault="00A27496" w:rsidP="002F77A3">
      <w:pPr>
        <w:pStyle w:val="af"/>
      </w:pPr>
      <w:r w:rsidRPr="00A27496">
        <w:t xml:space="preserve">        j=j+1;a(j,:)=q1; </w:t>
      </w:r>
    </w:p>
    <w:p w14:paraId="5A944F2D" w14:textId="77777777" w:rsidR="00A27496" w:rsidRDefault="00A27496" w:rsidP="002F77A3">
      <w:pPr>
        <w:pStyle w:val="af"/>
      </w:pPr>
      <w:r w:rsidRPr="00A27496">
        <w:t xml:space="preserve">b(j,:)=q3; </w:t>
      </w:r>
    </w:p>
    <w:p w14:paraId="3FAA1EFA" w14:textId="62510E09" w:rsidR="00A27496" w:rsidRPr="00A27496" w:rsidRDefault="00A27496" w:rsidP="002F77A3">
      <w:pPr>
        <w:pStyle w:val="af"/>
      </w:pPr>
      <w:r w:rsidRPr="00A27496">
        <w:t xml:space="preserve">c(j,:)=q5; </w:t>
      </w:r>
      <w:r w:rsidRPr="00A27496">
        <w:rPr>
          <w:color w:val="228B22"/>
        </w:rPr>
        <w:t>%</w:t>
      </w:r>
      <w:r w:rsidRPr="00A27496">
        <w:rPr>
          <w:color w:val="228B22"/>
        </w:rPr>
        <w:t>原起点存入</w:t>
      </w:r>
    </w:p>
    <w:p w14:paraId="6A672100" w14:textId="77777777" w:rsidR="00A27496" w:rsidRDefault="00A27496" w:rsidP="002F77A3">
      <w:pPr>
        <w:pStyle w:val="af"/>
      </w:pPr>
      <w:r w:rsidRPr="00A27496">
        <w:t xml:space="preserve">        j=j+1;a(j,:)=q1+d1; </w:t>
      </w:r>
    </w:p>
    <w:p w14:paraId="27326773" w14:textId="77777777" w:rsidR="00A27496" w:rsidRDefault="00A27496" w:rsidP="002F77A3">
      <w:pPr>
        <w:pStyle w:val="af"/>
      </w:pPr>
      <w:r w:rsidRPr="00A27496">
        <w:t xml:space="preserve">b(j,:)=q3+d2; </w:t>
      </w:r>
    </w:p>
    <w:p w14:paraId="7C732892" w14:textId="1169E993" w:rsidR="00A27496" w:rsidRPr="00A27496" w:rsidRDefault="00A27496" w:rsidP="002F77A3">
      <w:pPr>
        <w:pStyle w:val="af"/>
        <w:rPr>
          <w:color w:val="228B22"/>
        </w:rPr>
      </w:pPr>
      <w:r w:rsidRPr="00A27496">
        <w:t xml:space="preserve">c(j,:)=q5+d3; </w:t>
      </w:r>
      <w:r w:rsidRPr="00A27496">
        <w:rPr>
          <w:color w:val="228B22"/>
        </w:rPr>
        <w:t xml:space="preserve"> %</w:t>
      </w:r>
      <w:r w:rsidRPr="00A27496">
        <w:rPr>
          <w:color w:val="228B22"/>
        </w:rPr>
        <w:t>新</w:t>
      </w:r>
      <w:r w:rsidRPr="00A27496">
        <w:rPr>
          <w:color w:val="228B22"/>
        </w:rPr>
        <w:t xml:space="preserve"> 1 </w:t>
      </w:r>
      <w:r w:rsidRPr="00A27496">
        <w:rPr>
          <w:color w:val="228B22"/>
        </w:rPr>
        <w:t>点存入</w:t>
      </w:r>
    </w:p>
    <w:p w14:paraId="1FE33BA3" w14:textId="77777777" w:rsidR="00A27496" w:rsidRDefault="00A27496" w:rsidP="002F77A3">
      <w:pPr>
        <w:pStyle w:val="af"/>
      </w:pPr>
      <w:r w:rsidRPr="00A27496">
        <w:t xml:space="preserve">        j=j+1;a(j,:)=q1+d1+d1*B';</w:t>
      </w:r>
      <w:r>
        <w:t xml:space="preserve"> </w:t>
      </w:r>
    </w:p>
    <w:p w14:paraId="3CD1B87E" w14:textId="77777777" w:rsidR="00A27496" w:rsidRDefault="00A27496" w:rsidP="002F77A3">
      <w:pPr>
        <w:pStyle w:val="af"/>
      </w:pPr>
      <w:r w:rsidRPr="00A27496">
        <w:t xml:space="preserve">b(j,:)=q3+d2+d2*A'; </w:t>
      </w:r>
    </w:p>
    <w:p w14:paraId="68E85B61" w14:textId="53B75F59" w:rsidR="00A27496" w:rsidRPr="00A27496" w:rsidRDefault="00A27496" w:rsidP="002F77A3">
      <w:pPr>
        <w:pStyle w:val="af"/>
      </w:pPr>
      <w:r w:rsidRPr="00A27496">
        <w:t xml:space="preserve">c(j,:)=q5+d3+d3*A'; </w:t>
      </w:r>
      <w:r w:rsidRPr="00A27496">
        <w:rPr>
          <w:color w:val="228B22"/>
        </w:rPr>
        <w:t xml:space="preserve"> %</w:t>
      </w:r>
      <w:r w:rsidRPr="00A27496">
        <w:rPr>
          <w:color w:val="228B22"/>
        </w:rPr>
        <w:t>新</w:t>
      </w:r>
      <w:r w:rsidRPr="00A27496">
        <w:rPr>
          <w:color w:val="228B22"/>
        </w:rPr>
        <w:t xml:space="preserve"> 2 </w:t>
      </w:r>
      <w:r w:rsidRPr="00A27496">
        <w:rPr>
          <w:color w:val="228B22"/>
        </w:rPr>
        <w:t>点存入</w:t>
      </w:r>
      <w:r w:rsidRPr="00A27496">
        <w:t xml:space="preserve"> </w:t>
      </w:r>
    </w:p>
    <w:p w14:paraId="071D14A9" w14:textId="77777777" w:rsidR="00A27496" w:rsidRDefault="00A27496" w:rsidP="002F77A3">
      <w:pPr>
        <w:pStyle w:val="af"/>
      </w:pPr>
      <w:r w:rsidRPr="00A27496">
        <w:t xml:space="preserve">        j=j+1;a(j,:)=q1+2*d1; </w:t>
      </w:r>
    </w:p>
    <w:p w14:paraId="35067945" w14:textId="549F8779" w:rsidR="00A27496" w:rsidRPr="00A27496" w:rsidRDefault="00A27496" w:rsidP="002F77A3">
      <w:pPr>
        <w:pStyle w:val="af"/>
      </w:pPr>
      <w:r w:rsidRPr="00A27496">
        <w:t xml:space="preserve">b(j,:)=q3+2*d2; c(j,:)=q5+2*d3;  </w:t>
      </w:r>
      <w:r w:rsidRPr="00A27496">
        <w:rPr>
          <w:color w:val="228B22"/>
        </w:rPr>
        <w:t>%</w:t>
      </w:r>
      <w:r w:rsidRPr="00A27496">
        <w:rPr>
          <w:color w:val="228B22"/>
        </w:rPr>
        <w:t>新</w:t>
      </w:r>
      <w:r w:rsidRPr="00A27496">
        <w:rPr>
          <w:color w:val="228B22"/>
        </w:rPr>
        <w:t xml:space="preserve"> 3 </w:t>
      </w:r>
      <w:r w:rsidRPr="00A27496">
        <w:rPr>
          <w:color w:val="228B22"/>
        </w:rPr>
        <w:t>点存入</w:t>
      </w:r>
    </w:p>
    <w:p w14:paraId="54672E85" w14:textId="77777777" w:rsidR="00A27496" w:rsidRPr="00A27496" w:rsidRDefault="00A27496" w:rsidP="002F77A3">
      <w:pPr>
        <w:pStyle w:val="af"/>
        <w:rPr>
          <w:color w:val="000000"/>
        </w:rPr>
      </w:pPr>
      <w:r w:rsidRPr="00A27496">
        <w:rPr>
          <w:color w:val="000000"/>
        </w:rPr>
        <w:t xml:space="preserve">    </w:t>
      </w:r>
      <w:r w:rsidRPr="00A27496">
        <w:rPr>
          <w:color w:val="0000FF"/>
        </w:rPr>
        <w:t>end</w:t>
      </w:r>
      <w:r w:rsidRPr="00A27496">
        <w:rPr>
          <w:color w:val="000000"/>
        </w:rPr>
        <w:t xml:space="preserve">  </w:t>
      </w:r>
      <w:r w:rsidRPr="002F77A3">
        <w:rPr>
          <w:color w:val="228B22"/>
        </w:rPr>
        <w:t>%</w:t>
      </w:r>
      <w:r w:rsidRPr="002F77A3">
        <w:rPr>
          <w:color w:val="228B22"/>
        </w:rPr>
        <w:t>原终点作为下条线段的起点，在迭代下条线段时存入</w:t>
      </w:r>
      <w:r w:rsidRPr="002F77A3">
        <w:rPr>
          <w:color w:val="228B22"/>
        </w:rPr>
        <w:t>a</w:t>
      </w:r>
    </w:p>
    <w:p w14:paraId="15709815" w14:textId="77777777" w:rsidR="00A27496" w:rsidRPr="00A27496" w:rsidRDefault="00A27496" w:rsidP="002F77A3">
      <w:pPr>
        <w:pStyle w:val="af"/>
        <w:rPr>
          <w:color w:val="000000"/>
        </w:rPr>
      </w:pPr>
      <w:r w:rsidRPr="00A27496">
        <w:rPr>
          <w:color w:val="000000"/>
        </w:rPr>
        <w:t xml:space="preserve">    n=4*n;</w:t>
      </w:r>
      <w:r w:rsidRPr="002F77A3">
        <w:rPr>
          <w:color w:val="228B22"/>
        </w:rPr>
        <w:t xml:space="preserve"> %</w:t>
      </w:r>
      <w:r w:rsidRPr="002F77A3">
        <w:rPr>
          <w:color w:val="228B22"/>
        </w:rPr>
        <w:t>全部线段迭代一次后，线段数量乘</w:t>
      </w:r>
      <w:r w:rsidRPr="002F77A3">
        <w:rPr>
          <w:color w:val="228B22"/>
        </w:rPr>
        <w:t xml:space="preserve"> 4</w:t>
      </w:r>
    </w:p>
    <w:p w14:paraId="1B872975" w14:textId="77777777" w:rsidR="00A27496" w:rsidRPr="00A27496" w:rsidRDefault="00A27496" w:rsidP="002F77A3">
      <w:pPr>
        <w:pStyle w:val="af"/>
      </w:pPr>
      <w:r w:rsidRPr="00A27496">
        <w:t xml:space="preserve">    clear </w:t>
      </w:r>
      <w:r w:rsidRPr="00A27496">
        <w:rPr>
          <w:color w:val="A020F0"/>
        </w:rPr>
        <w:t xml:space="preserve">p1 p2 p3 </w:t>
      </w:r>
      <w:r w:rsidRPr="00A27496">
        <w:rPr>
          <w:color w:val="228B22"/>
        </w:rPr>
        <w:t>%</w:t>
      </w:r>
      <w:r w:rsidRPr="00A27496">
        <w:rPr>
          <w:color w:val="228B22"/>
        </w:rPr>
        <w:t>清空</w:t>
      </w:r>
    </w:p>
    <w:p w14:paraId="2B4E4073" w14:textId="77777777" w:rsidR="00A27496" w:rsidRPr="00A27496" w:rsidRDefault="00A27496" w:rsidP="002F77A3">
      <w:pPr>
        <w:pStyle w:val="af"/>
        <w:rPr>
          <w:color w:val="228B22"/>
        </w:rPr>
      </w:pPr>
      <w:r w:rsidRPr="00A27496">
        <w:t xml:space="preserve">    p1=[a;q2]; p2=[b;q4]; p3=[c;q6]; </w:t>
      </w:r>
      <w:r w:rsidRPr="00A27496">
        <w:rPr>
          <w:color w:val="228B22"/>
        </w:rPr>
        <w:t>%</w:t>
      </w:r>
      <w:r w:rsidRPr="00A27496">
        <w:rPr>
          <w:color w:val="228B22"/>
        </w:rPr>
        <w:t>重新装载本次迭代后的全部结点</w:t>
      </w:r>
    </w:p>
    <w:p w14:paraId="740B5889" w14:textId="77777777" w:rsidR="00A27496" w:rsidRPr="00A27496" w:rsidRDefault="00A27496" w:rsidP="002F77A3">
      <w:pPr>
        <w:pStyle w:val="af"/>
        <w:rPr>
          <w:color w:val="000000"/>
        </w:rPr>
      </w:pPr>
      <w:r w:rsidRPr="00A27496">
        <w:t>end</w:t>
      </w:r>
    </w:p>
    <w:p w14:paraId="72507B06" w14:textId="77777777" w:rsidR="00A27496" w:rsidRPr="00A27496" w:rsidRDefault="00A27496" w:rsidP="002F77A3">
      <w:pPr>
        <w:pStyle w:val="af"/>
        <w:rPr>
          <w:color w:val="228B22"/>
        </w:rPr>
      </w:pPr>
      <w:r w:rsidRPr="00A27496">
        <w:t>plot(p1(:,1),p1(:,2),</w:t>
      </w:r>
      <w:r w:rsidRPr="00A27496">
        <w:rPr>
          <w:color w:val="A020F0"/>
        </w:rPr>
        <w:t>'B'</w:t>
      </w:r>
      <w:r w:rsidRPr="00A27496">
        <w:t xml:space="preserve">);  </w:t>
      </w:r>
      <w:r w:rsidRPr="00A27496">
        <w:rPr>
          <w:color w:val="228B22"/>
        </w:rPr>
        <w:t>%</w:t>
      </w:r>
      <w:r w:rsidRPr="00A27496">
        <w:rPr>
          <w:color w:val="228B22"/>
        </w:rPr>
        <w:t>显示各结点的连线图</w:t>
      </w:r>
    </w:p>
    <w:p w14:paraId="148C8DBE" w14:textId="77777777" w:rsidR="00A27496" w:rsidRPr="00A27496" w:rsidRDefault="00A27496" w:rsidP="002F77A3">
      <w:pPr>
        <w:pStyle w:val="af"/>
      </w:pPr>
      <w:r w:rsidRPr="00A27496">
        <w:t xml:space="preserve">hold </w:t>
      </w:r>
      <w:r w:rsidRPr="00A27496">
        <w:rPr>
          <w:color w:val="A020F0"/>
        </w:rPr>
        <w:t>on</w:t>
      </w:r>
    </w:p>
    <w:p w14:paraId="6F266F89" w14:textId="77777777" w:rsidR="00A27496" w:rsidRPr="00A27496" w:rsidRDefault="00A27496" w:rsidP="002F77A3">
      <w:pPr>
        <w:pStyle w:val="af"/>
      </w:pPr>
      <w:r w:rsidRPr="00A27496">
        <w:t>plot(p2</w:t>
      </w:r>
      <w:proofErr w:type="gramStart"/>
      <w:r w:rsidRPr="00A27496">
        <w:t>(:,</w:t>
      </w:r>
      <w:proofErr w:type="gramEnd"/>
      <w:r w:rsidRPr="00A27496">
        <w:t>1),p2(:,2)),</w:t>
      </w:r>
      <w:r w:rsidRPr="00A27496">
        <w:rPr>
          <w:color w:val="A020F0"/>
        </w:rPr>
        <w:t>'Y'</w:t>
      </w:r>
      <w:r w:rsidRPr="00A27496">
        <w:t>;</w:t>
      </w:r>
    </w:p>
    <w:p w14:paraId="3091DFD8" w14:textId="77777777" w:rsidR="00A27496" w:rsidRPr="00A27496" w:rsidRDefault="00A27496" w:rsidP="002F77A3">
      <w:pPr>
        <w:pStyle w:val="af"/>
      </w:pPr>
      <w:r w:rsidRPr="00A27496">
        <w:t>plot(p3</w:t>
      </w:r>
      <w:proofErr w:type="gramStart"/>
      <w:r w:rsidRPr="00A27496">
        <w:t>(:,</w:t>
      </w:r>
      <w:proofErr w:type="gramEnd"/>
      <w:r w:rsidRPr="00A27496">
        <w:t>1),p3(:,2)),</w:t>
      </w:r>
      <w:r w:rsidRPr="00A27496">
        <w:rPr>
          <w:color w:val="A020F0"/>
        </w:rPr>
        <w:t>'R'</w:t>
      </w:r>
      <w:r w:rsidRPr="00A27496">
        <w:t>;</w:t>
      </w:r>
    </w:p>
    <w:p w14:paraId="67452BB8" w14:textId="77777777" w:rsidR="00A27496" w:rsidRPr="00A27496" w:rsidRDefault="00A27496" w:rsidP="002F77A3">
      <w:pPr>
        <w:pStyle w:val="af"/>
      </w:pPr>
      <w:r w:rsidRPr="00A27496">
        <w:t xml:space="preserve">hold </w:t>
      </w:r>
      <w:r w:rsidRPr="00A27496">
        <w:rPr>
          <w:color w:val="A020F0"/>
        </w:rPr>
        <w:t>off</w:t>
      </w:r>
    </w:p>
    <w:p w14:paraId="63AB3245" w14:textId="77777777" w:rsidR="00A27496" w:rsidRPr="00A27496" w:rsidRDefault="00A27496" w:rsidP="002F77A3">
      <w:pPr>
        <w:pStyle w:val="af"/>
        <w:rPr>
          <w:color w:val="000000"/>
        </w:rPr>
      </w:pPr>
      <w:r w:rsidRPr="00A27496">
        <w:rPr>
          <w:color w:val="000000"/>
        </w:rPr>
        <w:lastRenderedPageBreak/>
        <w:t>set(</w:t>
      </w:r>
      <w:proofErr w:type="spellStart"/>
      <w:r w:rsidRPr="00A27496">
        <w:rPr>
          <w:color w:val="000000"/>
        </w:rPr>
        <w:t>findobj</w:t>
      </w:r>
      <w:proofErr w:type="spellEnd"/>
      <w:r w:rsidRPr="00A27496">
        <w:rPr>
          <w:color w:val="000000"/>
        </w:rPr>
        <w:t>(</w:t>
      </w:r>
      <w:proofErr w:type="spellStart"/>
      <w:r w:rsidRPr="00A27496">
        <w:rPr>
          <w:color w:val="000000"/>
        </w:rPr>
        <w:t>gcf</w:t>
      </w:r>
      <w:proofErr w:type="spellEnd"/>
      <w:r w:rsidRPr="00A27496">
        <w:rPr>
          <w:color w:val="000000"/>
        </w:rPr>
        <w:t>,</w:t>
      </w:r>
      <w:r w:rsidRPr="00A27496">
        <w:t>'</w:t>
      </w:r>
      <w:proofErr w:type="spellStart"/>
      <w:r w:rsidRPr="00A27496">
        <w:t>type'</w:t>
      </w:r>
      <w:r w:rsidRPr="00A27496">
        <w:rPr>
          <w:color w:val="000000"/>
        </w:rPr>
        <w:t>,</w:t>
      </w:r>
      <w:r w:rsidRPr="00A27496">
        <w:t>'patch</w:t>
      </w:r>
      <w:proofErr w:type="spellEnd"/>
      <w:r w:rsidRPr="00A27496">
        <w:t>'</w:t>
      </w:r>
      <w:r w:rsidRPr="00A27496">
        <w:rPr>
          <w:color w:val="000000"/>
        </w:rPr>
        <w:t>),</w:t>
      </w:r>
      <w:r w:rsidRPr="00A27496">
        <w:t>'</w:t>
      </w:r>
      <w:proofErr w:type="spellStart"/>
      <w:r w:rsidRPr="00A27496">
        <w:t>edgecolor</w:t>
      </w:r>
      <w:proofErr w:type="spellEnd"/>
      <w:r w:rsidRPr="00A27496">
        <w:t>'</w:t>
      </w:r>
      <w:r w:rsidRPr="00A27496">
        <w:rPr>
          <w:color w:val="000000"/>
        </w:rPr>
        <w:t>,</w:t>
      </w:r>
      <w:r w:rsidRPr="00A27496">
        <w:t>'none'</w:t>
      </w:r>
      <w:r w:rsidRPr="00A27496">
        <w:rPr>
          <w:color w:val="000000"/>
        </w:rPr>
        <w:t xml:space="preserve">) </w:t>
      </w:r>
      <w:r w:rsidRPr="00A27496">
        <w:rPr>
          <w:color w:val="228B22"/>
        </w:rPr>
        <w:t>%</w:t>
      </w:r>
      <w:r w:rsidRPr="00A27496">
        <w:rPr>
          <w:color w:val="228B22"/>
        </w:rPr>
        <w:t>不显示边界</w:t>
      </w:r>
    </w:p>
    <w:p w14:paraId="39B467A5" w14:textId="77777777" w:rsidR="00A27496" w:rsidRPr="00A27496" w:rsidRDefault="00A27496" w:rsidP="002F77A3">
      <w:pPr>
        <w:pStyle w:val="af"/>
      </w:pPr>
      <w:r w:rsidRPr="00A27496">
        <w:t xml:space="preserve">axis </w:t>
      </w:r>
      <w:r w:rsidRPr="00A27496">
        <w:rPr>
          <w:color w:val="A020F0"/>
        </w:rPr>
        <w:t xml:space="preserve">off </w:t>
      </w:r>
      <w:r w:rsidRPr="00A27496">
        <w:rPr>
          <w:color w:val="228B22"/>
        </w:rPr>
        <w:t>%</w:t>
      </w:r>
      <w:r w:rsidRPr="00A27496">
        <w:rPr>
          <w:color w:val="228B22"/>
        </w:rPr>
        <w:t>不要坐标轴</w:t>
      </w:r>
    </w:p>
    <w:p w14:paraId="18BA04D2" w14:textId="3FC01165" w:rsidR="00A27496" w:rsidRPr="00A27496" w:rsidRDefault="00A27496" w:rsidP="002F77A3">
      <w:pPr>
        <w:pStyle w:val="af"/>
      </w:pPr>
      <w:r w:rsidRPr="00A27496">
        <w:t xml:space="preserve">axis </w:t>
      </w:r>
      <w:r w:rsidRPr="00A27496">
        <w:rPr>
          <w:color w:val="A020F0"/>
        </w:rPr>
        <w:t>equal</w:t>
      </w:r>
    </w:p>
    <w:p w14:paraId="2F9FFD11" w14:textId="1A7164AA" w:rsidR="00613C37" w:rsidRDefault="00457C8A" w:rsidP="002F77A3">
      <w:pPr>
        <w:pStyle w:val="4"/>
      </w:pPr>
      <w:r>
        <w:rPr>
          <w:rFonts w:hint="eastAsia"/>
        </w:rPr>
        <w:t>实验结果</w:t>
      </w:r>
    </w:p>
    <w:p w14:paraId="54CC6F09" w14:textId="77777777" w:rsidR="00CF24DB" w:rsidRDefault="00CF24DB" w:rsidP="002F77A3">
      <w:pPr>
        <w:jc w:val="center"/>
      </w:pPr>
      <w:r w:rsidRPr="00CF24DB">
        <w:rPr>
          <w:rFonts w:hint="eastAsia"/>
          <w:noProof/>
        </w:rPr>
        <w:drawing>
          <wp:inline distT="0" distB="0" distL="0" distR="0" wp14:anchorId="784B7E18" wp14:editId="2205FA8C">
            <wp:extent cx="3843971" cy="288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97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C95FE" w14:textId="7A27084F" w:rsidR="00CF24DB" w:rsidRPr="002F77A3" w:rsidRDefault="00CF24DB" w:rsidP="002F77A3">
      <w:pPr>
        <w:pStyle w:val="a8"/>
        <w:jc w:val="center"/>
        <w:rPr>
          <w:b/>
          <w:bCs/>
        </w:rPr>
      </w:pPr>
      <w:r w:rsidRPr="002F77A3">
        <w:rPr>
          <w:b/>
          <w:bCs/>
        </w:rPr>
        <w:t xml:space="preserve">Figure </w:t>
      </w:r>
      <w:r w:rsidRPr="002F77A3">
        <w:rPr>
          <w:b/>
          <w:bCs/>
        </w:rPr>
        <w:fldChar w:fldCharType="begin"/>
      </w:r>
      <w:r w:rsidRPr="002F77A3">
        <w:rPr>
          <w:b/>
          <w:bCs/>
        </w:rPr>
        <w:instrText xml:space="preserve"> SEQ Figure \* ARABIC </w:instrText>
      </w:r>
      <w:r w:rsidRPr="002F77A3">
        <w:rPr>
          <w:b/>
          <w:bCs/>
        </w:rPr>
        <w:fldChar w:fldCharType="separate"/>
      </w:r>
      <w:r w:rsidR="005122EE">
        <w:rPr>
          <w:b/>
          <w:bCs/>
          <w:noProof/>
        </w:rPr>
        <w:t>1</w:t>
      </w:r>
      <w:r w:rsidRPr="002F77A3">
        <w:rPr>
          <w:b/>
          <w:bCs/>
        </w:rPr>
        <w:fldChar w:fldCharType="end"/>
      </w:r>
      <w:r w:rsidRPr="002F77A3">
        <w:rPr>
          <w:b/>
          <w:bCs/>
        </w:rPr>
        <w:t xml:space="preserve"> </w:t>
      </w:r>
      <w:r w:rsidRPr="002F77A3">
        <w:rPr>
          <w:rFonts w:hint="eastAsia"/>
          <w:b/>
          <w:bCs/>
        </w:rPr>
        <w:t>迭代</w:t>
      </w:r>
      <w:r w:rsidRPr="002F77A3">
        <w:rPr>
          <w:b/>
          <w:bCs/>
        </w:rPr>
        <w:t>3</w:t>
      </w:r>
      <w:r w:rsidRPr="002F77A3">
        <w:rPr>
          <w:rFonts w:hint="eastAsia"/>
          <w:b/>
          <w:bCs/>
        </w:rPr>
        <w:t>次后输出图像</w:t>
      </w:r>
    </w:p>
    <w:p w14:paraId="5D187396" w14:textId="77777777" w:rsidR="00CF24DB" w:rsidRDefault="00CF24DB" w:rsidP="002F77A3">
      <w:pPr>
        <w:jc w:val="center"/>
      </w:pPr>
      <w:r w:rsidRPr="00CF24DB">
        <w:rPr>
          <w:noProof/>
        </w:rPr>
        <w:drawing>
          <wp:inline distT="0" distB="0" distL="0" distR="0" wp14:anchorId="5353B134" wp14:editId="1F27B57D">
            <wp:extent cx="4981785" cy="288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78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3C146" w14:textId="447B3AD7" w:rsidR="00CF24DB" w:rsidRPr="002F77A3" w:rsidRDefault="00CF24DB" w:rsidP="002F77A3">
      <w:pPr>
        <w:pStyle w:val="a8"/>
        <w:jc w:val="center"/>
        <w:rPr>
          <w:rFonts w:ascii="Times New Roman" w:eastAsia="宋体" w:hAnsi="Times New Roman"/>
          <w:b/>
          <w:bCs/>
          <w:sz w:val="24"/>
        </w:rPr>
      </w:pPr>
      <w:r w:rsidRPr="002F77A3">
        <w:rPr>
          <w:b/>
          <w:bCs/>
        </w:rPr>
        <w:t xml:space="preserve">Figure </w:t>
      </w:r>
      <w:r w:rsidRPr="002F77A3">
        <w:rPr>
          <w:b/>
          <w:bCs/>
        </w:rPr>
        <w:fldChar w:fldCharType="begin"/>
      </w:r>
      <w:r w:rsidRPr="002F77A3">
        <w:rPr>
          <w:b/>
          <w:bCs/>
        </w:rPr>
        <w:instrText xml:space="preserve"> SEQ Figure \* ARABIC </w:instrText>
      </w:r>
      <w:r w:rsidRPr="002F77A3">
        <w:rPr>
          <w:b/>
          <w:bCs/>
        </w:rPr>
        <w:fldChar w:fldCharType="separate"/>
      </w:r>
      <w:r w:rsidR="005122EE">
        <w:rPr>
          <w:b/>
          <w:bCs/>
          <w:noProof/>
        </w:rPr>
        <w:t>2</w:t>
      </w:r>
      <w:r w:rsidRPr="002F77A3">
        <w:rPr>
          <w:b/>
          <w:bCs/>
        </w:rPr>
        <w:fldChar w:fldCharType="end"/>
      </w:r>
      <w:r w:rsidRPr="002F77A3">
        <w:rPr>
          <w:b/>
          <w:bCs/>
        </w:rPr>
        <w:t xml:space="preserve"> </w:t>
      </w:r>
      <w:r w:rsidRPr="002F77A3">
        <w:rPr>
          <w:rFonts w:hint="eastAsia"/>
          <w:b/>
          <w:bCs/>
        </w:rPr>
        <w:t>迭代</w:t>
      </w:r>
      <w:r w:rsidRPr="002F77A3">
        <w:rPr>
          <w:b/>
          <w:bCs/>
        </w:rPr>
        <w:t>6</w:t>
      </w:r>
      <w:r w:rsidRPr="002F77A3">
        <w:rPr>
          <w:rFonts w:hint="eastAsia"/>
          <w:b/>
          <w:bCs/>
        </w:rPr>
        <w:t>次后输出图像</w:t>
      </w:r>
    </w:p>
    <w:p w14:paraId="20258101" w14:textId="7F906756" w:rsidR="00CF0609" w:rsidRDefault="00457C8A" w:rsidP="002F77A3">
      <w:pPr>
        <w:pStyle w:val="4"/>
      </w:pPr>
      <w:r>
        <w:rPr>
          <w:rFonts w:hint="eastAsia"/>
        </w:rPr>
        <w:lastRenderedPageBreak/>
        <w:t>结果分析</w:t>
      </w:r>
    </w:p>
    <w:p w14:paraId="7F299F55" w14:textId="497B385D" w:rsidR="002F77A3" w:rsidRDefault="002F77A3" w:rsidP="002F77A3">
      <w:r>
        <w:rPr>
          <w:rFonts w:hint="eastAsia"/>
        </w:rPr>
        <w:t>三次迭代和六次迭代的图像展现了</w:t>
      </w:r>
      <w:r>
        <w:rPr>
          <w:rFonts w:hint="eastAsia"/>
        </w:rPr>
        <w:t>Koch</w:t>
      </w:r>
      <w:r>
        <w:rPr>
          <w:rFonts w:hint="eastAsia"/>
        </w:rPr>
        <w:t>曲线的迭代特性，较完整地展现了雪花的特性。</w:t>
      </w:r>
    </w:p>
    <w:p w14:paraId="026759EC" w14:textId="71EC3501" w:rsidR="00982C5D" w:rsidRPr="00982C5D" w:rsidRDefault="00982C5D" w:rsidP="00982C5D">
      <w:pPr>
        <w:rPr>
          <w:rFonts w:cstheme="minorHAnsi"/>
          <w:iCs/>
          <w:color w:val="000000"/>
          <w:kern w:val="0"/>
        </w:rPr>
      </w:pPr>
      <w:r>
        <w:rPr>
          <w:rFonts w:cstheme="minorHAnsi" w:hint="eastAsia"/>
          <w:iCs/>
          <w:color w:val="000000"/>
          <w:kern w:val="0"/>
        </w:rPr>
        <w:t>采用合情推理的方法，可以得到，第</w:t>
      </w:r>
      <w:r>
        <w:rPr>
          <w:rFonts w:cstheme="minorHAnsi" w:hint="eastAsia"/>
          <w:iCs/>
          <w:color w:val="000000"/>
          <w:kern w:val="0"/>
        </w:rPr>
        <w:t>n</w:t>
      </w:r>
      <w:r>
        <w:rPr>
          <w:rFonts w:cstheme="minorHAnsi" w:hint="eastAsia"/>
          <w:iCs/>
          <w:color w:val="000000"/>
          <w:kern w:val="0"/>
        </w:rPr>
        <w:t>次迭代的图形面积：</w:t>
      </w:r>
    </w:p>
    <w:p w14:paraId="346C7CFC" w14:textId="27869AC5" w:rsidR="00982C5D" w:rsidRPr="00982C5D" w:rsidRDefault="00982C5D" w:rsidP="00982C5D">
      <w:pPr>
        <w:pStyle w:val="AMDisplayEquation"/>
      </w:pPr>
      <w:r>
        <w:tab/>
      </w:r>
      <w:r w:rsidRPr="00982C5D">
        <w:rPr>
          <w:position w:val="-27"/>
        </w:rPr>
        <w:object w:dxaOrig="5348" w:dyaOrig="724" w14:anchorId="4B9E7725">
          <v:shape id="_x0000_i1038" type="#_x0000_t75" style="width:267.4pt;height:36.3pt" o:ole="">
            <v:imagedata r:id="rId33" o:title=""/>
          </v:shape>
          <o:OLEObject Type="Embed" ProgID="Equation.AxMath" ShapeID="_x0000_i1038" DrawAspect="Content" ObjectID="_1650274079" r:id="rId34"/>
        </w:object>
      </w:r>
    </w:p>
    <w:p w14:paraId="7B727DB9" w14:textId="36F20C54" w:rsidR="00982C5D" w:rsidRDefault="00982C5D" w:rsidP="00982C5D">
      <w:pPr>
        <w:jc w:val="left"/>
        <w:rPr>
          <w:rFonts w:asciiTheme="minorEastAsia" w:hAnsiTheme="minorEastAsia" w:cstheme="minorHAnsi"/>
          <w:color w:val="000000"/>
          <w:kern w:val="0"/>
        </w:rPr>
      </w:pPr>
      <w:r>
        <w:rPr>
          <w:rFonts w:asciiTheme="minorEastAsia" w:hAnsiTheme="minorEastAsia" w:cstheme="minorHAnsi" w:hint="eastAsia"/>
          <w:color w:val="000000"/>
          <w:kern w:val="0"/>
        </w:rPr>
        <w:t>其中，a为初始三角形边长。当</w:t>
      </w:r>
      <w:r w:rsidRPr="00982C5D">
        <w:rPr>
          <w:rFonts w:asciiTheme="minorEastAsia" w:hAnsiTheme="minorEastAsia" w:cstheme="minorHAnsi"/>
          <w:color w:val="000000"/>
          <w:kern w:val="0"/>
          <w:position w:val="-12"/>
        </w:rPr>
        <w:object w:dxaOrig="756" w:dyaOrig="359" w14:anchorId="1ADD3A1D">
          <v:shape id="_x0000_i1039" type="#_x0000_t75" style="width:37.55pt;height:18.15pt" o:ole="">
            <v:imagedata r:id="rId35" o:title=""/>
          </v:shape>
          <o:OLEObject Type="Embed" ProgID="Equation.AxMath" ShapeID="_x0000_i1039" DrawAspect="Content" ObjectID="_1650274080" r:id="rId36"/>
        </w:object>
      </w:r>
      <w:r>
        <w:rPr>
          <w:rFonts w:asciiTheme="minorEastAsia" w:hAnsiTheme="minorEastAsia" w:cstheme="minorHAnsi" w:hint="eastAsia"/>
          <w:color w:val="000000"/>
          <w:kern w:val="0"/>
        </w:rPr>
        <w:t>时，上式从第二项开始是是无穷级数：</w:t>
      </w:r>
    </w:p>
    <w:p w14:paraId="49E13EAE" w14:textId="78205410" w:rsidR="00982C5D" w:rsidRDefault="00982C5D" w:rsidP="00982C5D">
      <w:pPr>
        <w:pStyle w:val="AMDisplayEquation"/>
      </w:pPr>
      <w:r>
        <w:tab/>
      </w:r>
      <w:r w:rsidRPr="00982C5D">
        <w:rPr>
          <w:position w:val="-32"/>
        </w:rPr>
        <w:object w:dxaOrig="2789" w:dyaOrig="768" w14:anchorId="75C095B6">
          <v:shape id="_x0000_i1040" type="#_x0000_t75" style="width:139.6pt;height:38.2pt" o:ole="">
            <v:imagedata r:id="rId37" o:title=""/>
          </v:shape>
          <o:OLEObject Type="Embed" ProgID="Equation.AxMath" ShapeID="_x0000_i1040" DrawAspect="Content" ObjectID="_1650274081" r:id="rId38"/>
        </w:object>
      </w:r>
    </w:p>
    <w:p w14:paraId="3A7F6869" w14:textId="202AEE19" w:rsidR="00982C5D" w:rsidRDefault="00982C5D" w:rsidP="00982C5D">
      <w:pPr>
        <w:rPr>
          <w:rFonts w:asciiTheme="minorEastAsia" w:hAnsiTheme="minorEastAsia" w:cstheme="minorHAnsi"/>
          <w:color w:val="000000"/>
          <w:kern w:val="0"/>
        </w:rPr>
      </w:pPr>
      <w:r>
        <w:rPr>
          <w:rFonts w:asciiTheme="minorEastAsia" w:hAnsiTheme="minorEastAsia" w:cstheme="minorHAnsi" w:hint="eastAsia"/>
          <w:color w:val="000000"/>
          <w:kern w:val="0"/>
        </w:rPr>
        <w:t>用比值审</w:t>
      </w:r>
      <w:proofErr w:type="gramStart"/>
      <w:r>
        <w:rPr>
          <w:rFonts w:asciiTheme="minorEastAsia" w:hAnsiTheme="minorEastAsia" w:cstheme="minorHAnsi" w:hint="eastAsia"/>
          <w:color w:val="000000"/>
          <w:kern w:val="0"/>
        </w:rPr>
        <w:t>敛</w:t>
      </w:r>
      <w:proofErr w:type="gramEnd"/>
      <w:r>
        <w:rPr>
          <w:rFonts w:asciiTheme="minorEastAsia" w:hAnsiTheme="minorEastAsia" w:cstheme="minorHAnsi" w:hint="eastAsia"/>
          <w:color w:val="000000"/>
          <w:kern w:val="0"/>
        </w:rPr>
        <w:t>法</w:t>
      </w:r>
      <w:r w:rsidRPr="00982C5D">
        <w:rPr>
          <w:rFonts w:asciiTheme="minorEastAsia" w:hAnsiTheme="minorEastAsia" w:cstheme="minorHAnsi"/>
          <w:color w:val="000000"/>
          <w:kern w:val="0"/>
          <w:position w:val="-27"/>
        </w:rPr>
        <w:object w:dxaOrig="1527" w:dyaOrig="664" w14:anchorId="77E3947D">
          <v:shape id="_x0000_i1041" type="#_x0000_t75" style="width:76.45pt;height:33.2pt" o:ole="">
            <v:imagedata r:id="rId39" o:title=""/>
          </v:shape>
          <o:OLEObject Type="Embed" ProgID="Equation.AxMath" ShapeID="_x0000_i1041" DrawAspect="Content" ObjectID="_1650274082" r:id="rId40"/>
        </w:object>
      </w:r>
      <w:r>
        <w:rPr>
          <w:rFonts w:asciiTheme="minorEastAsia" w:hAnsiTheme="minorEastAsia" w:cstheme="minorHAnsi" w:hint="eastAsia"/>
          <w:color w:val="000000"/>
          <w:kern w:val="0"/>
        </w:rPr>
        <w:t>，因此级数收敛，此时可以用如下代码求这个级数的和：</w:t>
      </w:r>
    </w:p>
    <w:p w14:paraId="44D54EB3" w14:textId="77777777" w:rsidR="00982C5D" w:rsidRPr="00B042C3" w:rsidRDefault="00982C5D" w:rsidP="00982C5D">
      <w:pPr>
        <w:pStyle w:val="af"/>
      </w:pPr>
      <w:proofErr w:type="spellStart"/>
      <w:r w:rsidRPr="00B042C3">
        <w:t>syms</w:t>
      </w:r>
      <w:proofErr w:type="spellEnd"/>
      <w:r w:rsidRPr="00B042C3">
        <w:t xml:space="preserve"> n f</w:t>
      </w:r>
      <w:r>
        <w:t xml:space="preserve"> </w:t>
      </w:r>
      <w:r>
        <w:rPr>
          <w:rFonts w:hint="eastAsia"/>
        </w:rPr>
        <w:t>a</w:t>
      </w:r>
      <w:r w:rsidRPr="00B042C3">
        <w:t>;</w:t>
      </w:r>
    </w:p>
    <w:p w14:paraId="4638F89A" w14:textId="77777777" w:rsidR="00982C5D" w:rsidRPr="00B042C3" w:rsidRDefault="00982C5D" w:rsidP="00982C5D">
      <w:pPr>
        <w:pStyle w:val="af"/>
      </w:pPr>
      <w:r w:rsidRPr="00B042C3">
        <w:t>f=3*3^0.5/4*4^(n-1)</w:t>
      </w:r>
      <w:r>
        <w:rPr>
          <w:rFonts w:hint="eastAsia"/>
        </w:rPr>
        <w:t>*</w:t>
      </w:r>
      <w:r>
        <w:t>a^2</w:t>
      </w:r>
      <w:r w:rsidRPr="00B042C3">
        <w:t>/3^(2*n);</w:t>
      </w:r>
    </w:p>
    <w:p w14:paraId="12A6020A" w14:textId="2229BB6C" w:rsidR="00982C5D" w:rsidRDefault="00982C5D" w:rsidP="00982C5D">
      <w:pPr>
        <w:pStyle w:val="af"/>
      </w:pPr>
      <w:r w:rsidRPr="00B042C3">
        <w:t>S</w:t>
      </w:r>
      <w:r>
        <w:t xml:space="preserve"> </w:t>
      </w:r>
      <w:r w:rsidRPr="00B042C3">
        <w:t>=</w:t>
      </w:r>
      <w:r>
        <w:t xml:space="preserve"> </w:t>
      </w:r>
      <w:proofErr w:type="spellStart"/>
      <w:r w:rsidRPr="00B042C3">
        <w:t>symsum</w:t>
      </w:r>
      <w:proofErr w:type="spellEnd"/>
      <w:r w:rsidRPr="00B042C3">
        <w:t>(f,n,1,+inf)</w:t>
      </w:r>
    </w:p>
    <w:p w14:paraId="05A90829" w14:textId="31034BF4" w:rsidR="00982C5D" w:rsidRDefault="00982C5D" w:rsidP="00982C5D">
      <w:pPr>
        <w:jc w:val="left"/>
        <w:rPr>
          <w:rFonts w:asciiTheme="minorEastAsia" w:hAnsiTheme="minorEastAsia" w:cstheme="minorHAnsi"/>
          <w:iCs/>
          <w:color w:val="000000"/>
          <w:kern w:val="0"/>
        </w:rPr>
      </w:pPr>
      <w:r>
        <w:rPr>
          <w:rFonts w:asciiTheme="minorEastAsia" w:hAnsiTheme="minorEastAsia" w:cstheme="minorHAnsi" w:hint="eastAsia"/>
          <w:iCs/>
          <w:color w:val="000000"/>
          <w:kern w:val="0"/>
        </w:rPr>
        <w:t>结果为：</w:t>
      </w:r>
    </w:p>
    <w:p w14:paraId="66858BF5" w14:textId="42959A03" w:rsidR="00982C5D" w:rsidRDefault="00982C5D" w:rsidP="00982C5D">
      <w:pPr>
        <w:pStyle w:val="AMDisplayEquation"/>
      </w:pPr>
      <w:r>
        <w:tab/>
      </w:r>
      <w:r w:rsidRPr="00982C5D">
        <w:rPr>
          <w:position w:val="-13"/>
        </w:rPr>
        <w:object w:dxaOrig="2282" w:dyaOrig="395" w14:anchorId="73EC2CD4">
          <v:shape id="_x0000_i1042" type="#_x0000_t75" style="width:114pt;height:20.05pt" o:ole="">
            <v:imagedata r:id="rId41" o:title=""/>
          </v:shape>
          <o:OLEObject Type="Embed" ProgID="Equation.AxMath" ShapeID="_x0000_i1042" DrawAspect="Content" ObjectID="_1650274083" r:id="rId42"/>
        </w:object>
      </w:r>
    </w:p>
    <w:p w14:paraId="73B3B663" w14:textId="677E999C" w:rsidR="00982C5D" w:rsidRDefault="00982C5D" w:rsidP="00982C5D">
      <w:pPr>
        <w:jc w:val="left"/>
        <w:rPr>
          <w:rFonts w:asciiTheme="minorEastAsia" w:hAnsiTheme="minorEastAsia" w:cstheme="minorHAnsi"/>
          <w:iCs/>
          <w:color w:val="000000"/>
          <w:kern w:val="0"/>
        </w:rPr>
      </w:pPr>
      <w:r>
        <w:rPr>
          <w:rFonts w:asciiTheme="minorEastAsia" w:hAnsiTheme="minorEastAsia" w:cstheme="minorHAnsi" w:hint="eastAsia"/>
          <w:iCs/>
          <w:color w:val="000000"/>
          <w:kern w:val="0"/>
        </w:rPr>
        <w:t>即无穷级数的结果是：</w:t>
      </w:r>
    </w:p>
    <w:p w14:paraId="7ED7D4E7" w14:textId="6536292F" w:rsidR="00982C5D" w:rsidRDefault="00982C5D" w:rsidP="00982C5D">
      <w:pPr>
        <w:pStyle w:val="AMDisplayEquation"/>
      </w:pPr>
      <w:r>
        <w:tab/>
      </w:r>
      <w:r w:rsidRPr="00982C5D">
        <w:rPr>
          <w:position w:val="-32"/>
        </w:rPr>
        <w:object w:dxaOrig="3890" w:dyaOrig="768" w14:anchorId="525FE4CF">
          <v:shape id="_x0000_i1043" type="#_x0000_t75" style="width:194.7pt;height:38.2pt" o:ole="">
            <v:imagedata r:id="rId43" o:title=""/>
          </v:shape>
          <o:OLEObject Type="Embed" ProgID="Equation.AxMath" ShapeID="_x0000_i1043" DrawAspect="Content" ObjectID="_1650274084" r:id="rId44"/>
        </w:object>
      </w:r>
    </w:p>
    <w:p w14:paraId="60F3DAD6" w14:textId="596F888C" w:rsidR="00982C5D" w:rsidRDefault="00982C5D" w:rsidP="00982C5D">
      <w:pPr>
        <w:rPr>
          <w:rFonts w:asciiTheme="minorEastAsia" w:hAnsiTheme="minorEastAsia" w:cstheme="minorHAnsi"/>
          <w:iCs/>
          <w:color w:val="000000"/>
          <w:kern w:val="0"/>
        </w:rPr>
      </w:pPr>
      <w:r>
        <w:rPr>
          <w:rFonts w:asciiTheme="minorEastAsia" w:hAnsiTheme="minorEastAsia" w:cstheme="minorHAnsi" w:hint="eastAsia"/>
          <w:iCs/>
          <w:color w:val="000000"/>
          <w:kern w:val="0"/>
        </w:rPr>
        <w:t>因此科赫雪花的面积是：</w:t>
      </w:r>
    </w:p>
    <w:p w14:paraId="26D64DB5" w14:textId="5E2FA91B" w:rsidR="00982C5D" w:rsidRDefault="00982C5D" w:rsidP="00982C5D">
      <w:pPr>
        <w:pStyle w:val="AMDisplayEquation"/>
      </w:pPr>
      <w:r>
        <w:tab/>
      </w:r>
      <w:r w:rsidRPr="00982C5D">
        <w:rPr>
          <w:position w:val="-26"/>
        </w:rPr>
        <w:object w:dxaOrig="3465" w:dyaOrig="714" w14:anchorId="67F005B9">
          <v:shape id="_x0000_i1044" type="#_x0000_t75" style="width:173.4pt;height:35.7pt" o:ole="">
            <v:imagedata r:id="rId45" o:title=""/>
          </v:shape>
          <o:OLEObject Type="Embed" ProgID="Equation.AxMath" ShapeID="_x0000_i1044" DrawAspect="Content" ObjectID="_1650274085" r:id="rId46"/>
        </w:object>
      </w:r>
    </w:p>
    <w:p w14:paraId="780E51A0" w14:textId="2DF4FC4C" w:rsidR="00982C5D" w:rsidRPr="00982C5D" w:rsidRDefault="00982C5D" w:rsidP="00982C5D">
      <w:pPr>
        <w:rPr>
          <w:rFonts w:asciiTheme="minorEastAsia" w:hAnsiTheme="minorEastAsia" w:cstheme="minorHAnsi"/>
          <w:iCs/>
          <w:color w:val="000000"/>
          <w:kern w:val="0"/>
        </w:rPr>
      </w:pPr>
      <w:r>
        <w:rPr>
          <w:rFonts w:asciiTheme="minorEastAsia" w:hAnsiTheme="minorEastAsia" w:cstheme="minorHAnsi" w:hint="eastAsia"/>
          <w:iCs/>
          <w:color w:val="000000"/>
          <w:kern w:val="0"/>
        </w:rPr>
        <w:t>科赫雪花的相似形个数为6，边长放大倍数为3，因此维数为</w:t>
      </w:r>
      <w:r w:rsidRPr="00982C5D">
        <w:rPr>
          <w:position w:val="-26"/>
        </w:rPr>
        <w:object w:dxaOrig="1302" w:dyaOrig="658" w14:anchorId="79E20E7D">
          <v:shape id="_x0000_i1045" type="#_x0000_t75" style="width:65.1pt;height:33.2pt" o:ole="">
            <v:imagedata r:id="rId47" o:title=""/>
          </v:shape>
          <o:OLEObject Type="Embed" ProgID="Equation.AxMath" ShapeID="_x0000_i1045" DrawAspect="Content" ObjectID="_1650274086" r:id="rId48"/>
        </w:object>
      </w:r>
      <w:r>
        <w:rPr>
          <w:rFonts w:asciiTheme="minorEastAsia" w:hAnsiTheme="minorEastAsia" w:cstheme="minorHAnsi" w:hint="eastAsia"/>
          <w:iCs/>
          <w:color w:val="000000"/>
          <w:kern w:val="0"/>
        </w:rPr>
        <w:t>。</w:t>
      </w:r>
    </w:p>
    <w:p w14:paraId="59D2C8D2" w14:textId="138C28E8" w:rsidR="00CF0609" w:rsidRDefault="00457C8A" w:rsidP="002F77A3">
      <w:pPr>
        <w:pStyle w:val="3"/>
      </w:pPr>
      <w:bookmarkStart w:id="10" w:name="_Toc39661254"/>
      <w:r>
        <w:rPr>
          <w:rFonts w:hint="eastAsia"/>
        </w:rPr>
        <w:t>问题</w:t>
      </w:r>
      <w:r>
        <w:t>2</w:t>
      </w:r>
      <w:bookmarkEnd w:id="10"/>
    </w:p>
    <w:p w14:paraId="030A1AA9" w14:textId="0E8D578A" w:rsidR="005B2CEC" w:rsidRDefault="005B2CEC" w:rsidP="002F77A3">
      <w:r w:rsidRPr="005B2CEC">
        <w:rPr>
          <w:rFonts w:hint="eastAsia"/>
        </w:rPr>
        <w:t>对一条竖向线段，在其三分之一分点处，向左上方向画一条线段，在其三分之二分点处，向右上方向画一条线段，线段长度都是原来的三分之一，夹角都为</w:t>
      </w:r>
      <w:r w:rsidRPr="005B2CEC">
        <w:rPr>
          <w:position w:val="-12"/>
        </w:rPr>
        <w:object w:dxaOrig="407" w:dyaOrig="359" w14:anchorId="2B667C75">
          <v:shape id="_x0000_i1046" type="#_x0000_t75" style="width:20.65pt;height:18.15pt" o:ole="">
            <v:imagedata r:id="rId49" o:title=""/>
          </v:shape>
          <o:OLEObject Type="Embed" ProgID="Equation.AxMath" ShapeID="_x0000_i1046" DrawAspect="Content" ObjectID="_1650274087" r:id="rId50"/>
        </w:object>
      </w:r>
      <w:r w:rsidRPr="005B2CEC">
        <w:rPr>
          <w:rFonts w:hint="eastAsia"/>
        </w:rPr>
        <w:t>，迭代一</w:t>
      </w:r>
      <w:r w:rsidRPr="005B2CEC">
        <w:rPr>
          <w:rFonts w:hint="eastAsia"/>
        </w:rPr>
        <w:lastRenderedPageBreak/>
        <w:t>次后变成</w:t>
      </w:r>
      <w:r>
        <w:rPr>
          <w:rFonts w:hint="eastAsia"/>
        </w:rPr>
        <w:t>Fig</w:t>
      </w:r>
      <w:r>
        <w:t>-</w:t>
      </w:r>
      <w:r w:rsidR="00834963">
        <w:t>3</w:t>
      </w:r>
      <w:r w:rsidRPr="005B2CEC">
        <w:rPr>
          <w:rFonts w:hint="eastAsia"/>
        </w:rPr>
        <w:t>。继续迭代得到分形图，可模拟树木花草。编制程序绘制出它的图形。</w:t>
      </w:r>
    </w:p>
    <w:p w14:paraId="4A89E221" w14:textId="5E1D0276" w:rsidR="00834963" w:rsidRDefault="00834963" w:rsidP="00834963">
      <w:pPr>
        <w:keepNext/>
        <w:jc w:val="center"/>
      </w:pPr>
      <w:r>
        <w:rPr>
          <w:rFonts w:hint="eastAsia"/>
        </w:rPr>
        <w:t xml:space="preserve"> </w:t>
      </w:r>
      <w:r>
        <w:t xml:space="preserve">   </w:t>
      </w:r>
      <w:r w:rsidR="005B2CEC">
        <w:rPr>
          <w:noProof/>
        </w:rPr>
        <w:drawing>
          <wp:inline distT="0" distB="0" distL="0" distR="0" wp14:anchorId="0F57A1E9" wp14:editId="64CCA07D">
            <wp:extent cx="1551911" cy="30930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72761" cy="31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F4AD" w14:textId="4F07546F" w:rsidR="005B2CEC" w:rsidRPr="00834963" w:rsidRDefault="00834963" w:rsidP="00834963">
      <w:pPr>
        <w:pStyle w:val="a8"/>
        <w:jc w:val="center"/>
        <w:rPr>
          <w:b/>
          <w:bCs/>
        </w:rPr>
      </w:pPr>
      <w:r w:rsidRPr="00834963">
        <w:rPr>
          <w:b/>
          <w:bCs/>
        </w:rPr>
        <w:t xml:space="preserve">Figure </w:t>
      </w:r>
      <w:r w:rsidRPr="00834963">
        <w:rPr>
          <w:b/>
          <w:bCs/>
        </w:rPr>
        <w:fldChar w:fldCharType="begin"/>
      </w:r>
      <w:r w:rsidRPr="00834963">
        <w:rPr>
          <w:b/>
          <w:bCs/>
        </w:rPr>
        <w:instrText xml:space="preserve"> SEQ Figure \* ARABIC </w:instrText>
      </w:r>
      <w:r w:rsidRPr="00834963">
        <w:rPr>
          <w:b/>
          <w:bCs/>
        </w:rPr>
        <w:fldChar w:fldCharType="separate"/>
      </w:r>
      <w:r w:rsidR="005122EE">
        <w:rPr>
          <w:b/>
          <w:bCs/>
          <w:noProof/>
        </w:rPr>
        <w:t>3</w:t>
      </w:r>
      <w:r w:rsidRPr="00834963">
        <w:rPr>
          <w:b/>
          <w:bCs/>
        </w:rPr>
        <w:fldChar w:fldCharType="end"/>
      </w:r>
      <w:r w:rsidRPr="00834963">
        <w:rPr>
          <w:b/>
          <w:bCs/>
        </w:rPr>
        <w:t xml:space="preserve"> </w:t>
      </w:r>
      <w:r w:rsidRPr="00834963">
        <w:rPr>
          <w:rFonts w:hint="eastAsia"/>
          <w:b/>
          <w:bCs/>
        </w:rPr>
        <w:t>问题二题图</w:t>
      </w:r>
    </w:p>
    <w:p w14:paraId="30CA4988" w14:textId="11FA2BA1" w:rsidR="00452229" w:rsidRDefault="00457C8A" w:rsidP="002F77A3">
      <w:pPr>
        <w:pStyle w:val="4"/>
      </w:pPr>
      <w:r>
        <w:rPr>
          <w:rFonts w:hint="eastAsia"/>
        </w:rPr>
        <w:t>问题分析</w:t>
      </w:r>
    </w:p>
    <w:p w14:paraId="4568883E" w14:textId="6E82B0AA" w:rsidR="00BC4B02" w:rsidRDefault="00BC4B02" w:rsidP="00BC4B02">
      <w:r>
        <w:rPr>
          <w:rFonts w:hint="eastAsia"/>
        </w:rPr>
        <w:t>分析题目要求可知，每次迭代需要做到：</w:t>
      </w:r>
    </w:p>
    <w:p w14:paraId="26C06CCF" w14:textId="0F24B968" w:rsidR="00BC4B02" w:rsidRDefault="00BC4B02" w:rsidP="00BC4B0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每次绘图各线段的长度要改为原先的</w:t>
      </w:r>
      <w:r>
        <w:rPr>
          <w:rFonts w:hint="eastAsia"/>
        </w:rPr>
        <w:t>1</w:t>
      </w:r>
      <w:r>
        <w:t>/3</w:t>
      </w:r>
      <w:r>
        <w:rPr>
          <w:rFonts w:hint="eastAsia"/>
        </w:rPr>
        <w:t>；</w:t>
      </w:r>
    </w:p>
    <w:p w14:paraId="078AF7E7" w14:textId="27B49A6D" w:rsidR="00BC4B02" w:rsidRDefault="00BC4B02" w:rsidP="00BC4B0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每次绘图</w:t>
      </w:r>
      <w:proofErr w:type="gramStart"/>
      <w:r>
        <w:rPr>
          <w:rFonts w:hint="eastAsia"/>
        </w:rPr>
        <w:t>均以上</w:t>
      </w:r>
      <w:proofErr w:type="gramEnd"/>
      <w:r>
        <w:rPr>
          <w:rFonts w:hint="eastAsia"/>
        </w:rPr>
        <w:t>一次</w:t>
      </w:r>
      <w:r w:rsidR="00785289">
        <w:rPr>
          <w:rFonts w:hint="eastAsia"/>
        </w:rPr>
        <w:t>迭代</w:t>
      </w:r>
      <w:r>
        <w:rPr>
          <w:rFonts w:hint="eastAsia"/>
        </w:rPr>
        <w:t>绘制图形的各分枝作为主干进行绘图；</w:t>
      </w:r>
    </w:p>
    <w:p w14:paraId="39E46C72" w14:textId="2A438045" w:rsidR="00BC4B02" w:rsidRDefault="00BC4B02" w:rsidP="00BC4B0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每次迭代绘图都要确定新的角度偏移量。</w:t>
      </w:r>
    </w:p>
    <w:p w14:paraId="7A9C915B" w14:textId="159A21F2" w:rsidR="00785289" w:rsidRPr="00BC4B02" w:rsidRDefault="00785289" w:rsidP="00BC4B02">
      <w:r>
        <w:rPr>
          <w:rFonts w:hint="eastAsia"/>
        </w:rPr>
        <w:t>针对这些要求，</w:t>
      </w:r>
      <w:r w:rsidR="00B91E6C">
        <w:rPr>
          <w:rFonts w:hint="eastAsia"/>
        </w:rPr>
        <w:t>可以采</w:t>
      </w:r>
      <w:r>
        <w:rPr>
          <w:rFonts w:hint="eastAsia"/>
        </w:rPr>
        <w:t>用两层循环</w:t>
      </w:r>
      <w:r w:rsidR="00B91E6C">
        <w:rPr>
          <w:rFonts w:hint="eastAsia"/>
        </w:rPr>
        <w:t>实现一次迭代，内层循环负责定义新的坐标点，外层循环负责绘图和更新节点。</w:t>
      </w:r>
    </w:p>
    <w:p w14:paraId="6CAF1C70" w14:textId="65CA4A1F" w:rsidR="00CF0609" w:rsidRDefault="00457C8A" w:rsidP="002F77A3">
      <w:pPr>
        <w:pStyle w:val="4"/>
      </w:pPr>
      <w:r>
        <w:rPr>
          <w:rFonts w:hint="eastAsia"/>
        </w:rPr>
        <w:t>实验程序</w:t>
      </w:r>
    </w:p>
    <w:p w14:paraId="678D3084" w14:textId="1CEC2651" w:rsidR="00C25869" w:rsidRPr="00785289" w:rsidRDefault="00785289" w:rsidP="00C25869">
      <w:pPr>
        <w:pStyle w:val="af"/>
      </w:pPr>
      <w:r>
        <w:t>n</w:t>
      </w:r>
      <w:r w:rsidRPr="00785289">
        <w:t xml:space="preserve"> = 3;</w:t>
      </w:r>
    </w:p>
    <w:p w14:paraId="2E8B25B9" w14:textId="77777777" w:rsidR="00C25869" w:rsidRDefault="00C25869" w:rsidP="00C25869">
      <w:pPr>
        <w:pStyle w:val="af"/>
        <w:rPr>
          <w:rFonts w:cs="Times New Roman"/>
        </w:rPr>
      </w:pPr>
      <w:r>
        <w:t xml:space="preserve">original = [0;1i];  </w:t>
      </w:r>
      <w:r>
        <w:rPr>
          <w:color w:val="228B22"/>
        </w:rPr>
        <w:t>%0,i</w:t>
      </w:r>
    </w:p>
    <w:p w14:paraId="2B330805" w14:textId="77777777" w:rsidR="00C25869" w:rsidRDefault="00C25869" w:rsidP="00C25869">
      <w:pPr>
        <w:pStyle w:val="af"/>
        <w:rPr>
          <w:rFonts w:cs="Times New Roman"/>
        </w:rPr>
      </w:pPr>
      <w:r>
        <w:t>rotation = [exp(1i*pi/6),exp(-1i*pi/6)];</w:t>
      </w:r>
    </w:p>
    <w:p w14:paraId="5FC76B2D" w14:textId="77777777" w:rsidR="00C25869" w:rsidRDefault="00C25869" w:rsidP="00C25869">
      <w:pPr>
        <w:pStyle w:val="af"/>
        <w:rPr>
          <w:rFonts w:cs="Times New Roman"/>
        </w:rPr>
      </w:pPr>
      <w:r>
        <w:t xml:space="preserve"> </w:t>
      </w:r>
    </w:p>
    <w:p w14:paraId="00678281" w14:textId="77777777" w:rsidR="00C25869" w:rsidRDefault="00C25869" w:rsidP="00C25869">
      <w:pPr>
        <w:pStyle w:val="af"/>
        <w:rPr>
          <w:rFonts w:cs="Times New Roman"/>
        </w:rPr>
      </w:pPr>
      <w:r>
        <w:t xml:space="preserve">plot(original) </w:t>
      </w:r>
      <w:r>
        <w:rPr>
          <w:rFonts w:hint="eastAsia"/>
          <w:color w:val="228B22"/>
        </w:rPr>
        <w:t>%</w:t>
      </w:r>
      <w:r>
        <w:rPr>
          <w:rFonts w:hint="eastAsia"/>
          <w:color w:val="228B22"/>
        </w:rPr>
        <w:t>画出主图</w:t>
      </w:r>
    </w:p>
    <w:p w14:paraId="1E064A95" w14:textId="77777777" w:rsidR="00C25869" w:rsidRDefault="00C25869" w:rsidP="00C25869">
      <w:pPr>
        <w:pStyle w:val="af"/>
        <w:rPr>
          <w:rFonts w:cs="Times New Roman"/>
        </w:rPr>
      </w:pPr>
      <w:r>
        <w:t>pause(3)</w:t>
      </w:r>
    </w:p>
    <w:p w14:paraId="7268070D" w14:textId="77777777" w:rsidR="00C25869" w:rsidRDefault="00C25869" w:rsidP="00C25869">
      <w:pPr>
        <w:pStyle w:val="af"/>
        <w:rPr>
          <w:rFonts w:cs="Times New Roman"/>
        </w:rPr>
      </w:pPr>
      <w:r>
        <w:t xml:space="preserve">hold </w:t>
      </w:r>
      <w:r>
        <w:rPr>
          <w:color w:val="A020F0"/>
        </w:rPr>
        <w:t>on</w:t>
      </w:r>
    </w:p>
    <w:p w14:paraId="1BE36C8B" w14:textId="77777777" w:rsidR="00C25869" w:rsidRDefault="00C25869" w:rsidP="00C25869">
      <w:pPr>
        <w:pStyle w:val="af"/>
        <w:rPr>
          <w:rFonts w:cs="Times New Roman"/>
        </w:rPr>
      </w:pPr>
      <w:r>
        <w:rPr>
          <w:color w:val="0000FF"/>
        </w:rPr>
        <w:lastRenderedPageBreak/>
        <w:t>for</w:t>
      </w:r>
      <w:r>
        <w:t xml:space="preserve"> s = 1: n</w:t>
      </w:r>
    </w:p>
    <w:p w14:paraId="7EC7DCD8" w14:textId="77777777" w:rsidR="00C25869" w:rsidRDefault="00C25869" w:rsidP="00C25869">
      <w:pPr>
        <w:pStyle w:val="af"/>
        <w:rPr>
          <w:rFonts w:cs="Times New Roman"/>
        </w:rPr>
      </w:pPr>
      <w:r>
        <w:t xml:space="preserve">    j = 0;</w:t>
      </w:r>
    </w:p>
    <w:p w14:paraId="54704E31" w14:textId="77777777" w:rsidR="00C25869" w:rsidRDefault="00C25869" w:rsidP="00C25869">
      <w:pPr>
        <w:pStyle w:val="af"/>
        <w:rPr>
          <w:rFonts w:cs="Times New Roman"/>
        </w:rPr>
      </w:pPr>
      <w:r>
        <w:t xml:space="preserve">    [~, </w:t>
      </w:r>
      <w:proofErr w:type="spellStart"/>
      <w:r>
        <w:t>len</w:t>
      </w:r>
      <w:proofErr w:type="spellEnd"/>
      <w:r>
        <w:t xml:space="preserve">] = size(original)  </w:t>
      </w:r>
      <w:r>
        <w:rPr>
          <w:rFonts w:hint="eastAsia"/>
          <w:color w:val="228B22"/>
        </w:rPr>
        <w:t>%</w:t>
      </w:r>
      <w:r>
        <w:rPr>
          <w:rFonts w:hint="eastAsia"/>
          <w:color w:val="228B22"/>
        </w:rPr>
        <w:t>忽略行数只取列数</w:t>
      </w:r>
    </w:p>
    <w:p w14:paraId="7374943A" w14:textId="77777777" w:rsidR="00C25869" w:rsidRDefault="00C25869" w:rsidP="00C25869">
      <w:pPr>
        <w:pStyle w:val="af"/>
        <w:rPr>
          <w:rFonts w:cs="Times New Roman"/>
        </w:rPr>
      </w:pPr>
      <w:r>
        <w:t xml:space="preserve">    </w:t>
      </w:r>
      <w:r>
        <w:rPr>
          <w:color w:val="0000FF"/>
        </w:rPr>
        <w:t>for</w:t>
      </w:r>
      <w:r>
        <w:t xml:space="preserve"> k = 1: </w:t>
      </w:r>
      <w:proofErr w:type="spellStart"/>
      <w:r>
        <w:t>len</w:t>
      </w:r>
      <w:proofErr w:type="spellEnd"/>
    </w:p>
    <w:p w14:paraId="5A675A86" w14:textId="77777777" w:rsidR="00C25869" w:rsidRDefault="00C25869" w:rsidP="00C25869">
      <w:pPr>
        <w:pStyle w:val="af"/>
        <w:rPr>
          <w:rFonts w:cs="Times New Roman"/>
        </w:rPr>
      </w:pPr>
      <w:r>
        <w:t xml:space="preserve">        low_ = original(1, k);</w:t>
      </w:r>
    </w:p>
    <w:p w14:paraId="4A089E6C" w14:textId="77777777" w:rsidR="00C25869" w:rsidRDefault="00C25869" w:rsidP="00C25869">
      <w:pPr>
        <w:pStyle w:val="af"/>
        <w:rPr>
          <w:rFonts w:cs="Times New Roman"/>
        </w:rPr>
      </w:pPr>
      <w:r>
        <w:t xml:space="preserve">        high_ = original(2, k);</w:t>
      </w:r>
    </w:p>
    <w:p w14:paraId="47B2639C" w14:textId="258AD378" w:rsidR="00C25869" w:rsidRDefault="00C25869" w:rsidP="00C25869">
      <w:pPr>
        <w:pStyle w:val="af"/>
        <w:rPr>
          <w:rFonts w:cs="Times New Roman"/>
        </w:rPr>
      </w:pPr>
      <w:r>
        <w:t xml:space="preserve">        d = (high_ - low_) / 3; </w:t>
      </w:r>
      <w:r w:rsidRPr="00C25869">
        <w:rPr>
          <w:color w:val="228B22"/>
        </w:rPr>
        <w:t xml:space="preserve"> </w:t>
      </w:r>
      <w:r w:rsidRPr="00C25869">
        <w:rPr>
          <w:rFonts w:hint="eastAsia"/>
          <w:color w:val="228B22"/>
        </w:rPr>
        <w:t>%</w:t>
      </w:r>
      <w:r w:rsidRPr="00C25869">
        <w:rPr>
          <w:rFonts w:hint="eastAsia"/>
          <w:color w:val="228B22"/>
        </w:rPr>
        <w:t>定义新线段长度</w:t>
      </w:r>
    </w:p>
    <w:p w14:paraId="21A4315D" w14:textId="77777777" w:rsidR="00C25869" w:rsidRDefault="00C25869" w:rsidP="00C25869">
      <w:pPr>
        <w:pStyle w:val="af"/>
        <w:rPr>
          <w:rFonts w:cs="Times New Roman"/>
        </w:rPr>
      </w:pPr>
      <w:r>
        <w:t xml:space="preserve">        </w:t>
      </w:r>
    </w:p>
    <w:p w14:paraId="33068085" w14:textId="77777777" w:rsidR="00C25869" w:rsidRDefault="00C25869" w:rsidP="00C25869">
      <w:pPr>
        <w:pStyle w:val="af"/>
        <w:rPr>
          <w:rFonts w:cs="Times New Roman"/>
        </w:rPr>
      </w:pPr>
      <w:r>
        <w:t xml:space="preserve">        frat(1, j+1) = low_ + d;</w:t>
      </w:r>
    </w:p>
    <w:p w14:paraId="1B7D4FF3" w14:textId="77777777" w:rsidR="00C25869" w:rsidRDefault="00C25869" w:rsidP="00C25869">
      <w:pPr>
        <w:pStyle w:val="af"/>
        <w:rPr>
          <w:rFonts w:cs="Times New Roman"/>
        </w:rPr>
      </w:pPr>
      <w:r>
        <w:t xml:space="preserve">        frat(2, j+1) = low_ + d + d*rotation(1);</w:t>
      </w:r>
    </w:p>
    <w:p w14:paraId="3170EAC1" w14:textId="77777777" w:rsidR="00C25869" w:rsidRDefault="00C25869" w:rsidP="00C25869">
      <w:pPr>
        <w:pStyle w:val="af"/>
        <w:rPr>
          <w:rFonts w:cs="Times New Roman"/>
        </w:rPr>
      </w:pPr>
      <w:r>
        <w:t xml:space="preserve">        frat(1, j+2) = low_ + 2*d;</w:t>
      </w:r>
    </w:p>
    <w:p w14:paraId="53EAC0E8" w14:textId="77777777" w:rsidR="00C25869" w:rsidRDefault="00C25869" w:rsidP="00C25869">
      <w:pPr>
        <w:pStyle w:val="af"/>
        <w:rPr>
          <w:rFonts w:cs="Times New Roman"/>
        </w:rPr>
      </w:pPr>
      <w:r>
        <w:t xml:space="preserve">        frat(2, j+2) = low_ + 2*d + d*rotation(2);</w:t>
      </w:r>
    </w:p>
    <w:p w14:paraId="6FF77977" w14:textId="77777777" w:rsidR="00C25869" w:rsidRDefault="00C25869" w:rsidP="00C25869">
      <w:pPr>
        <w:pStyle w:val="af"/>
        <w:rPr>
          <w:rFonts w:cs="Times New Roman"/>
        </w:rPr>
      </w:pPr>
      <w:r>
        <w:t xml:space="preserve">        j = j + 2;</w:t>
      </w:r>
    </w:p>
    <w:p w14:paraId="03FBCDBC" w14:textId="1178346D" w:rsidR="00C25869" w:rsidRDefault="00C25869" w:rsidP="00C25869">
      <w:pPr>
        <w:pStyle w:val="af"/>
        <w:rPr>
          <w:rFonts w:cs="Times New Roman"/>
        </w:rPr>
      </w:pPr>
      <w:r>
        <w:t xml:space="preserve">        new = frat;</w:t>
      </w:r>
    </w:p>
    <w:p w14:paraId="6E105061" w14:textId="77777777" w:rsidR="00C25869" w:rsidRDefault="00C25869" w:rsidP="00C25869">
      <w:pPr>
        <w:pStyle w:val="af"/>
        <w:rPr>
          <w:rFonts w:cs="Times New Roman"/>
        </w:rPr>
      </w:pPr>
      <w:r>
        <w:t xml:space="preserve">        new(1, j+1) = low_ + 2*d;</w:t>
      </w:r>
    </w:p>
    <w:p w14:paraId="02E88417" w14:textId="77777777" w:rsidR="00C25869" w:rsidRDefault="00C25869" w:rsidP="00C25869">
      <w:pPr>
        <w:pStyle w:val="af"/>
        <w:rPr>
          <w:rFonts w:cs="Times New Roman"/>
        </w:rPr>
      </w:pPr>
      <w:r>
        <w:t xml:space="preserve">        new(2, j+1) = high_;</w:t>
      </w:r>
    </w:p>
    <w:p w14:paraId="2D201ABB" w14:textId="77777777" w:rsidR="00C25869" w:rsidRDefault="00C25869" w:rsidP="00C25869">
      <w:pPr>
        <w:pStyle w:val="af"/>
        <w:rPr>
          <w:rFonts w:cs="Times New Roman"/>
        </w:rPr>
      </w:pPr>
      <w:r>
        <w:t xml:space="preserve">    </w:t>
      </w:r>
      <w:r>
        <w:rPr>
          <w:color w:val="0000FF"/>
        </w:rPr>
        <w:t>end</w:t>
      </w:r>
    </w:p>
    <w:p w14:paraId="43AE5080" w14:textId="77777777" w:rsidR="00C25869" w:rsidRDefault="00C25869" w:rsidP="00C25869">
      <w:pPr>
        <w:pStyle w:val="af"/>
        <w:rPr>
          <w:rFonts w:cs="Times New Roman"/>
        </w:rPr>
      </w:pPr>
      <w:r>
        <w:t xml:space="preserve">    plot(frat)</w:t>
      </w:r>
    </w:p>
    <w:p w14:paraId="115323CE" w14:textId="26873D2F" w:rsidR="00C25869" w:rsidRDefault="00C25869" w:rsidP="00C25869">
      <w:pPr>
        <w:pStyle w:val="af"/>
        <w:rPr>
          <w:rFonts w:cs="Times New Roman"/>
        </w:rPr>
      </w:pPr>
      <w:r>
        <w:t xml:space="preserve">    original = new;  </w:t>
      </w:r>
      <w:r w:rsidRPr="00C25869">
        <w:rPr>
          <w:rFonts w:hint="eastAsia"/>
          <w:color w:val="228B22"/>
        </w:rPr>
        <w:t>%</w:t>
      </w:r>
      <w:r w:rsidRPr="00C25869">
        <w:rPr>
          <w:rFonts w:hint="eastAsia"/>
          <w:color w:val="228B22"/>
        </w:rPr>
        <w:t>进入下一次迭代</w:t>
      </w:r>
    </w:p>
    <w:p w14:paraId="3D915F7E" w14:textId="77777777" w:rsidR="00C25869" w:rsidRDefault="00C25869" w:rsidP="00C25869">
      <w:pPr>
        <w:pStyle w:val="af"/>
        <w:rPr>
          <w:rFonts w:cs="Times New Roman"/>
        </w:rPr>
      </w:pPr>
      <w:r>
        <w:rPr>
          <w:color w:val="0000FF"/>
        </w:rPr>
        <w:t>end</w:t>
      </w:r>
    </w:p>
    <w:p w14:paraId="0D092D75" w14:textId="77777777" w:rsidR="00C25869" w:rsidRDefault="00C25869" w:rsidP="00C25869">
      <w:pPr>
        <w:pStyle w:val="af"/>
        <w:rPr>
          <w:rFonts w:cs="Times New Roman"/>
        </w:rPr>
      </w:pPr>
      <w:r>
        <w:t xml:space="preserve">hold </w:t>
      </w:r>
      <w:r>
        <w:rPr>
          <w:color w:val="A020F0"/>
        </w:rPr>
        <w:t>off</w:t>
      </w:r>
    </w:p>
    <w:p w14:paraId="1C8A82AC" w14:textId="1944CFAB" w:rsidR="00C25869" w:rsidRPr="00C25869" w:rsidRDefault="00C25869" w:rsidP="00C25869">
      <w:pPr>
        <w:pStyle w:val="af"/>
        <w:rPr>
          <w:rFonts w:eastAsiaTheme="minorEastAsia" w:cs="Times New Roman"/>
        </w:rPr>
      </w:pPr>
      <w:r>
        <w:t xml:space="preserve">axis </w:t>
      </w:r>
      <w:r>
        <w:rPr>
          <w:color w:val="A020F0"/>
        </w:rPr>
        <w:t xml:space="preserve">equal </w:t>
      </w:r>
      <w:r w:rsidRPr="00C25869">
        <w:rPr>
          <w:color w:val="228B22"/>
        </w:rPr>
        <w:t xml:space="preserve"> </w:t>
      </w:r>
      <w:r w:rsidRPr="00C25869">
        <w:rPr>
          <w:rFonts w:hint="eastAsia"/>
          <w:color w:val="228B22"/>
        </w:rPr>
        <w:t>%</w:t>
      </w:r>
      <w:r w:rsidRPr="00C25869">
        <w:rPr>
          <w:rFonts w:hint="eastAsia"/>
          <w:color w:val="228B22"/>
        </w:rPr>
        <w:t>限制坐标轴</w:t>
      </w:r>
    </w:p>
    <w:p w14:paraId="14E2F677" w14:textId="7FDF8B04" w:rsidR="00CF0609" w:rsidRDefault="00457C8A" w:rsidP="002F77A3">
      <w:pPr>
        <w:pStyle w:val="4"/>
      </w:pPr>
      <w:r>
        <w:rPr>
          <w:rFonts w:hint="eastAsia"/>
        </w:rPr>
        <w:lastRenderedPageBreak/>
        <w:t>实验结果</w:t>
      </w:r>
    </w:p>
    <w:p w14:paraId="313AAAC0" w14:textId="77777777" w:rsidR="00BC4B02" w:rsidRDefault="00C25869" w:rsidP="00BC4B02">
      <w:pPr>
        <w:keepNext/>
        <w:ind w:firstLine="0"/>
      </w:pPr>
      <w:r w:rsidRPr="00C25869">
        <w:rPr>
          <w:rFonts w:hint="eastAsia"/>
          <w:noProof/>
        </w:rPr>
        <w:drawing>
          <wp:inline distT="0" distB="0" distL="0" distR="0" wp14:anchorId="6DD5F1E5" wp14:editId="5853CFAA">
            <wp:extent cx="2878398" cy="21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9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B02" w:rsidRPr="00C25869">
        <w:rPr>
          <w:rFonts w:hint="eastAsia"/>
          <w:noProof/>
        </w:rPr>
        <w:drawing>
          <wp:inline distT="0" distB="0" distL="0" distR="0" wp14:anchorId="398B8001" wp14:editId="37BA8812">
            <wp:extent cx="2878397" cy="21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9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05A0" w14:textId="25F3BC64" w:rsidR="00C25869" w:rsidRPr="00BC4B02" w:rsidRDefault="00BC4B02" w:rsidP="00BC4B02">
      <w:pPr>
        <w:pStyle w:val="a8"/>
        <w:ind w:firstLineChars="700" w:firstLine="1405"/>
        <w:rPr>
          <w:b/>
          <w:bCs/>
        </w:rPr>
      </w:pPr>
      <w:r w:rsidRPr="00BC4B02">
        <w:rPr>
          <w:b/>
          <w:bCs/>
        </w:rPr>
        <w:t xml:space="preserve">Figure </w:t>
      </w:r>
      <w:r w:rsidRPr="00BC4B02">
        <w:rPr>
          <w:b/>
          <w:bCs/>
        </w:rPr>
        <w:fldChar w:fldCharType="begin"/>
      </w:r>
      <w:r w:rsidRPr="00BC4B02">
        <w:rPr>
          <w:b/>
          <w:bCs/>
        </w:rPr>
        <w:instrText xml:space="preserve"> SEQ Figure \* ARABIC </w:instrText>
      </w:r>
      <w:r w:rsidRPr="00BC4B02">
        <w:rPr>
          <w:b/>
          <w:bCs/>
        </w:rPr>
        <w:fldChar w:fldCharType="separate"/>
      </w:r>
      <w:r w:rsidR="005122EE">
        <w:rPr>
          <w:b/>
          <w:bCs/>
          <w:noProof/>
        </w:rPr>
        <w:t>4</w:t>
      </w:r>
      <w:r w:rsidRPr="00BC4B02">
        <w:rPr>
          <w:b/>
          <w:bCs/>
        </w:rPr>
        <w:fldChar w:fldCharType="end"/>
      </w:r>
      <w:r w:rsidRPr="00BC4B02">
        <w:rPr>
          <w:rFonts w:hint="eastAsia"/>
          <w:b/>
          <w:bCs/>
        </w:rPr>
        <w:t xml:space="preserve"> </w:t>
      </w:r>
      <w:r w:rsidRPr="00BC4B02">
        <w:rPr>
          <w:rFonts w:hint="eastAsia"/>
          <w:b/>
          <w:bCs/>
        </w:rPr>
        <w:t>迭代</w:t>
      </w:r>
      <w:r w:rsidRPr="00BC4B02">
        <w:rPr>
          <w:rFonts w:hint="eastAsia"/>
          <w:b/>
          <w:bCs/>
        </w:rPr>
        <w:t>2</w:t>
      </w:r>
      <w:r w:rsidRPr="00BC4B02">
        <w:rPr>
          <w:rFonts w:hint="eastAsia"/>
          <w:b/>
          <w:bCs/>
        </w:rPr>
        <w:t>次结果</w:t>
      </w:r>
      <w:r w:rsidRPr="00BC4B02">
        <w:rPr>
          <w:b/>
          <w:bCs/>
        </w:rPr>
        <w:t xml:space="preserve">                        Figure </w:t>
      </w:r>
      <w:r w:rsidRPr="00BC4B02">
        <w:rPr>
          <w:b/>
          <w:bCs/>
        </w:rPr>
        <w:fldChar w:fldCharType="begin"/>
      </w:r>
      <w:r w:rsidRPr="00BC4B02">
        <w:rPr>
          <w:b/>
          <w:bCs/>
        </w:rPr>
        <w:instrText xml:space="preserve"> SEQ Figure \* ARABIC </w:instrText>
      </w:r>
      <w:r w:rsidRPr="00BC4B02">
        <w:rPr>
          <w:b/>
          <w:bCs/>
        </w:rPr>
        <w:fldChar w:fldCharType="separate"/>
      </w:r>
      <w:r w:rsidR="005122EE">
        <w:rPr>
          <w:b/>
          <w:bCs/>
          <w:noProof/>
        </w:rPr>
        <w:t>5</w:t>
      </w:r>
      <w:r w:rsidRPr="00BC4B02">
        <w:rPr>
          <w:b/>
          <w:bCs/>
        </w:rPr>
        <w:fldChar w:fldCharType="end"/>
      </w:r>
      <w:r w:rsidRPr="00BC4B02">
        <w:rPr>
          <w:b/>
          <w:bCs/>
        </w:rPr>
        <w:t xml:space="preserve"> </w:t>
      </w:r>
      <w:r w:rsidRPr="00BC4B02">
        <w:rPr>
          <w:rFonts w:hint="eastAsia"/>
          <w:b/>
          <w:bCs/>
        </w:rPr>
        <w:t>迭代</w:t>
      </w:r>
      <w:r w:rsidRPr="00BC4B02">
        <w:rPr>
          <w:rFonts w:hint="eastAsia"/>
          <w:b/>
          <w:bCs/>
        </w:rPr>
        <w:t>3</w:t>
      </w:r>
      <w:r w:rsidRPr="00BC4B02">
        <w:rPr>
          <w:rFonts w:hint="eastAsia"/>
          <w:b/>
          <w:bCs/>
        </w:rPr>
        <w:t>次结果</w:t>
      </w:r>
    </w:p>
    <w:p w14:paraId="6215FDC8" w14:textId="1D918396" w:rsidR="00CF0609" w:rsidRDefault="00457C8A" w:rsidP="002F77A3">
      <w:pPr>
        <w:pStyle w:val="4"/>
      </w:pPr>
      <w:r>
        <w:rPr>
          <w:rFonts w:hint="eastAsia"/>
        </w:rPr>
        <w:t>结果分析</w:t>
      </w:r>
    </w:p>
    <w:p w14:paraId="7271C75D" w14:textId="7066CA69" w:rsidR="00BC4B02" w:rsidRPr="00BC4B02" w:rsidRDefault="006A6BD9" w:rsidP="00BC4B02">
      <w:r>
        <w:rPr>
          <w:rFonts w:hint="eastAsia"/>
        </w:rPr>
        <w:t>用两层循环嵌套进行迭代绘图，发现用</w:t>
      </w:r>
      <w:r>
        <w:rPr>
          <w:rFonts w:hint="eastAsia"/>
        </w:rPr>
        <w:t>axis</w:t>
      </w:r>
      <w:r>
        <w:t xml:space="preserve"> </w:t>
      </w:r>
      <w:r>
        <w:rPr>
          <w:rFonts w:hint="eastAsia"/>
        </w:rPr>
        <w:t>equal</w:t>
      </w:r>
      <w:r>
        <w:rPr>
          <w:rFonts w:hint="eastAsia"/>
        </w:rPr>
        <w:t>限制坐标轴后输出的图像大小长短均合适，也满足题目的迭代要求，可以模拟树木花草的分形图。</w:t>
      </w:r>
    </w:p>
    <w:p w14:paraId="48A55A11" w14:textId="77777777" w:rsidR="005B2CEC" w:rsidRDefault="00457C8A" w:rsidP="002F77A3">
      <w:pPr>
        <w:pStyle w:val="3"/>
      </w:pPr>
      <w:bookmarkStart w:id="11" w:name="_Toc39661255"/>
      <w:r>
        <w:rPr>
          <w:rFonts w:hint="eastAsia"/>
        </w:rPr>
        <w:t>问题</w:t>
      </w:r>
      <w:r>
        <w:rPr>
          <w:rFonts w:hint="eastAsia"/>
        </w:rPr>
        <w:t>3</w:t>
      </w:r>
      <w:bookmarkEnd w:id="11"/>
    </w:p>
    <w:p w14:paraId="78FBC3B4" w14:textId="286EE0F0" w:rsidR="005B2CEC" w:rsidRPr="00834963" w:rsidRDefault="005B2CEC" w:rsidP="00834963">
      <w:pPr>
        <w:pStyle w:val="3"/>
        <w:keepNext w:val="0"/>
        <w:keepLines w:val="0"/>
        <w:numPr>
          <w:ilvl w:val="0"/>
          <w:numId w:val="0"/>
        </w:numPr>
        <w:spacing w:before="0" w:line="360" w:lineRule="auto"/>
        <w:ind w:firstLineChars="200" w:firstLine="480"/>
        <w:jc w:val="both"/>
        <w:rPr>
          <w:b w:val="0"/>
          <w:sz w:val="24"/>
        </w:rPr>
      </w:pPr>
      <w:bookmarkStart w:id="12" w:name="_Toc39661256"/>
      <w:r w:rsidRPr="00834963">
        <w:rPr>
          <w:rFonts w:hint="eastAsia"/>
          <w:b w:val="0"/>
          <w:sz w:val="24"/>
        </w:rPr>
        <w:t>自己构造生成元（要有创意），按照图形迭代的方式产生分形图，用计算机编制程序绘制出它的图形，并计算其分形维数。</w:t>
      </w:r>
      <w:bookmarkEnd w:id="12"/>
    </w:p>
    <w:p w14:paraId="40B81FCB" w14:textId="3D43FBAE" w:rsidR="009C6BA5" w:rsidRDefault="009C6BA5" w:rsidP="002F77A3">
      <w:pPr>
        <w:pStyle w:val="4"/>
      </w:pPr>
      <w:r>
        <w:rPr>
          <w:rFonts w:hint="eastAsia"/>
        </w:rPr>
        <w:t>问题分析</w:t>
      </w:r>
    </w:p>
    <w:p w14:paraId="741B21BE" w14:textId="286D9EB9" w:rsidR="00834963" w:rsidRDefault="00834963" w:rsidP="00834963">
      <w:r>
        <w:rPr>
          <w:rFonts w:hint="eastAsia"/>
        </w:rPr>
        <w:t>分形图的种类有很多，</w:t>
      </w:r>
      <w:r w:rsidR="00982C5D">
        <w:rPr>
          <w:rFonts w:hint="eastAsia"/>
        </w:rPr>
        <w:t>在查找了一系列资料后，我在这里选取</w:t>
      </w:r>
      <w:proofErr w:type="spellStart"/>
      <w:r w:rsidR="00982C5D" w:rsidRPr="00982C5D">
        <w:t>Hexaflake</w:t>
      </w:r>
      <w:proofErr w:type="spellEnd"/>
      <w:r w:rsidR="00982C5D">
        <w:rPr>
          <w:rFonts w:hint="eastAsia"/>
        </w:rPr>
        <w:t>六边形生成元，用类似</w:t>
      </w:r>
      <w:r w:rsidR="00982C5D">
        <w:rPr>
          <w:rFonts w:hint="eastAsia"/>
        </w:rPr>
        <w:t>Koch</w:t>
      </w:r>
      <w:r w:rsidR="00982C5D">
        <w:rPr>
          <w:rFonts w:hint="eastAsia"/>
        </w:rPr>
        <w:t>曲线的迭代方式进行迭代，检查其不同迭代次数下的图像，并将其与参考资料的图像进行对比。</w:t>
      </w:r>
    </w:p>
    <w:p w14:paraId="106EE15F" w14:textId="177EF6FE" w:rsidR="00982C5D" w:rsidRPr="00982C5D" w:rsidRDefault="00982C5D" w:rsidP="00834963">
      <w:pPr>
        <w:rPr>
          <w:rStyle w:val="af4"/>
        </w:rPr>
      </w:pPr>
      <w:r w:rsidRPr="00982C5D">
        <w:rPr>
          <w:rStyle w:val="af4"/>
        </w:rPr>
        <w:t>注：参考资料</w:t>
      </w:r>
      <w:r w:rsidRPr="00982C5D">
        <w:rPr>
          <w:rStyle w:val="af4"/>
          <w:rFonts w:hint="eastAsia"/>
        </w:rPr>
        <w:t>中</w:t>
      </w:r>
      <w:r>
        <w:rPr>
          <w:rStyle w:val="af4"/>
          <w:rFonts w:hint="eastAsia"/>
        </w:rPr>
        <w:t>只涉及图像简介，</w:t>
      </w:r>
      <w:r w:rsidRPr="00982C5D">
        <w:rPr>
          <w:rStyle w:val="af4"/>
          <w:rFonts w:hint="eastAsia"/>
        </w:rPr>
        <w:t>不涉及任何代码，</w:t>
      </w:r>
      <w:r>
        <w:rPr>
          <w:rStyle w:val="af4"/>
          <w:rFonts w:hint="eastAsia"/>
        </w:rPr>
        <w:t>相关程序</w:t>
      </w:r>
      <w:r w:rsidRPr="00982C5D">
        <w:rPr>
          <w:rStyle w:val="af4"/>
          <w:rFonts w:hint="eastAsia"/>
        </w:rPr>
        <w:t>均</w:t>
      </w:r>
      <w:r>
        <w:rPr>
          <w:rStyle w:val="af4"/>
          <w:rFonts w:hint="eastAsia"/>
        </w:rPr>
        <w:t>为</w:t>
      </w:r>
      <w:r w:rsidRPr="00982C5D">
        <w:rPr>
          <w:rStyle w:val="af4"/>
          <w:rFonts w:hint="eastAsia"/>
        </w:rPr>
        <w:t>个人独立完成</w:t>
      </w:r>
      <w:r>
        <w:rPr>
          <w:rStyle w:val="af4"/>
          <w:rFonts w:hint="eastAsia"/>
        </w:rPr>
        <w:t>。</w:t>
      </w:r>
    </w:p>
    <w:p w14:paraId="278A61BC" w14:textId="72F7D32F" w:rsidR="00982C5D" w:rsidRPr="00834963" w:rsidRDefault="00982C5D" w:rsidP="00834963">
      <w:r>
        <w:rPr>
          <w:rFonts w:hint="eastAsia"/>
        </w:rPr>
        <w:t>参考资料</w:t>
      </w:r>
      <w:r w:rsidRPr="00982C5D">
        <w:rPr>
          <w:rFonts w:hint="eastAsia"/>
          <w:vertAlign w:val="superscript"/>
        </w:rPr>
        <w:t>[</w:t>
      </w:r>
      <w:r w:rsidRPr="00982C5D">
        <w:rPr>
          <w:vertAlign w:val="superscript"/>
        </w:rPr>
        <w:t>2]</w:t>
      </w:r>
      <w:r>
        <w:rPr>
          <w:rFonts w:hint="eastAsia"/>
        </w:rPr>
        <w:t>图像如下：</w:t>
      </w:r>
    </w:p>
    <w:p w14:paraId="13AA9E76" w14:textId="77777777" w:rsidR="005122EE" w:rsidRDefault="00834963" w:rsidP="005122EE">
      <w:pPr>
        <w:keepNext/>
        <w:jc w:val="left"/>
      </w:pPr>
      <w:r w:rsidRPr="00CF24DB">
        <w:rPr>
          <w:noProof/>
        </w:rPr>
        <w:lastRenderedPageBreak/>
        <w:drawing>
          <wp:inline distT="0" distB="0" distL="0" distR="0" wp14:anchorId="1E6AA927" wp14:editId="7CE81295">
            <wp:extent cx="2373143" cy="216000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14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2EE" w:rsidRPr="00CF24DB">
        <w:rPr>
          <w:noProof/>
        </w:rPr>
        <w:drawing>
          <wp:inline distT="0" distB="0" distL="0" distR="0" wp14:anchorId="752CA803" wp14:editId="4D366257">
            <wp:extent cx="2362284" cy="216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8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439C" w14:textId="3A7477EC" w:rsidR="00CF24DB" w:rsidRPr="005122EE" w:rsidRDefault="005122EE" w:rsidP="005122EE">
      <w:pPr>
        <w:pStyle w:val="a8"/>
        <w:ind w:firstLineChars="600" w:firstLine="1205"/>
        <w:jc w:val="left"/>
        <w:rPr>
          <w:b/>
          <w:bCs/>
        </w:rPr>
      </w:pPr>
      <w:r w:rsidRPr="005122EE">
        <w:rPr>
          <w:b/>
          <w:bCs/>
        </w:rPr>
        <w:t xml:space="preserve">Figure </w:t>
      </w:r>
      <w:r w:rsidRPr="005122EE">
        <w:rPr>
          <w:b/>
          <w:bCs/>
        </w:rPr>
        <w:fldChar w:fldCharType="begin"/>
      </w:r>
      <w:r w:rsidRPr="005122EE">
        <w:rPr>
          <w:b/>
          <w:bCs/>
        </w:rPr>
        <w:instrText xml:space="preserve"> SEQ Figure \* ARABIC </w:instrText>
      </w:r>
      <w:r w:rsidRPr="005122EE">
        <w:rPr>
          <w:b/>
          <w:bCs/>
        </w:rPr>
        <w:fldChar w:fldCharType="separate"/>
      </w:r>
      <w:r>
        <w:rPr>
          <w:b/>
          <w:bCs/>
          <w:noProof/>
        </w:rPr>
        <w:t>6</w:t>
      </w:r>
      <w:r w:rsidRPr="005122EE">
        <w:rPr>
          <w:b/>
          <w:bCs/>
        </w:rPr>
        <w:fldChar w:fldCharType="end"/>
      </w:r>
      <w:r w:rsidRPr="005122EE">
        <w:rPr>
          <w:rFonts w:hint="eastAsia"/>
          <w:b/>
          <w:bCs/>
        </w:rPr>
        <w:t xml:space="preserve"> </w:t>
      </w:r>
      <w:r w:rsidRPr="005122EE">
        <w:rPr>
          <w:rFonts w:hint="eastAsia"/>
          <w:b/>
          <w:bCs/>
        </w:rPr>
        <w:t>迭代一次后图像</w:t>
      </w:r>
      <w:r w:rsidRPr="005122EE">
        <w:rPr>
          <w:b/>
          <w:bCs/>
        </w:rPr>
        <w:t xml:space="preserve">               Figure </w:t>
      </w:r>
      <w:r w:rsidRPr="005122EE">
        <w:rPr>
          <w:b/>
          <w:bCs/>
        </w:rPr>
        <w:fldChar w:fldCharType="begin"/>
      </w:r>
      <w:r w:rsidRPr="005122EE">
        <w:rPr>
          <w:b/>
          <w:bCs/>
        </w:rPr>
        <w:instrText xml:space="preserve"> SEQ Figure \* ARABIC </w:instrText>
      </w:r>
      <w:r w:rsidRPr="005122EE">
        <w:rPr>
          <w:b/>
          <w:bCs/>
        </w:rPr>
        <w:fldChar w:fldCharType="separate"/>
      </w:r>
      <w:r>
        <w:rPr>
          <w:b/>
          <w:bCs/>
          <w:noProof/>
        </w:rPr>
        <w:t>7</w:t>
      </w:r>
      <w:r w:rsidRPr="005122EE">
        <w:rPr>
          <w:b/>
          <w:bCs/>
        </w:rPr>
        <w:fldChar w:fldCharType="end"/>
      </w:r>
      <w:r w:rsidRPr="005122EE">
        <w:rPr>
          <w:b/>
          <w:bCs/>
        </w:rPr>
        <w:t xml:space="preserve"> </w:t>
      </w:r>
      <w:r w:rsidRPr="005122EE">
        <w:rPr>
          <w:rFonts w:hint="eastAsia"/>
          <w:b/>
          <w:bCs/>
        </w:rPr>
        <w:t>迭代</w:t>
      </w:r>
      <w:r w:rsidRPr="005122EE">
        <w:rPr>
          <w:rFonts w:hint="eastAsia"/>
          <w:b/>
          <w:bCs/>
        </w:rPr>
        <w:t>2</w:t>
      </w:r>
      <w:r w:rsidRPr="005122EE">
        <w:rPr>
          <w:rFonts w:hint="eastAsia"/>
          <w:b/>
          <w:bCs/>
        </w:rPr>
        <w:t>次后图像</w:t>
      </w:r>
    </w:p>
    <w:p w14:paraId="7B54E149" w14:textId="7C1D2F7E" w:rsidR="005122EE" w:rsidRDefault="0092041B" w:rsidP="005122EE">
      <w:pPr>
        <w:keepNext/>
      </w:pPr>
      <w:r w:rsidRPr="00CF24DB">
        <w:rPr>
          <w:noProof/>
        </w:rPr>
        <w:drawing>
          <wp:inline distT="0" distB="0" distL="0" distR="0" wp14:anchorId="76A19588" wp14:editId="014BF624">
            <wp:extent cx="2308249" cy="216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4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2EE">
        <w:rPr>
          <w:rFonts w:hint="eastAsia"/>
        </w:rPr>
        <w:t xml:space="preserve"> </w:t>
      </w:r>
      <w:r w:rsidR="005122EE">
        <w:t xml:space="preserve"> </w:t>
      </w:r>
      <w:r w:rsidR="005122EE" w:rsidRPr="00CF24DB">
        <w:rPr>
          <w:noProof/>
        </w:rPr>
        <w:drawing>
          <wp:inline distT="0" distB="0" distL="0" distR="0" wp14:anchorId="5F560293" wp14:editId="01ADAEE0">
            <wp:extent cx="2294394" cy="216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9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D38A" w14:textId="39E38FD9" w:rsidR="00982C5D" w:rsidRPr="005122EE" w:rsidRDefault="005122EE" w:rsidP="005122EE">
      <w:pPr>
        <w:pStyle w:val="a8"/>
        <w:ind w:firstLineChars="600" w:firstLine="1205"/>
        <w:rPr>
          <w:b/>
          <w:bCs/>
        </w:rPr>
      </w:pPr>
      <w:r w:rsidRPr="005122EE">
        <w:rPr>
          <w:b/>
          <w:bCs/>
        </w:rPr>
        <w:t xml:space="preserve">Figure </w:t>
      </w:r>
      <w:r w:rsidRPr="005122EE">
        <w:rPr>
          <w:b/>
          <w:bCs/>
        </w:rPr>
        <w:fldChar w:fldCharType="begin"/>
      </w:r>
      <w:r w:rsidRPr="005122EE">
        <w:rPr>
          <w:b/>
          <w:bCs/>
        </w:rPr>
        <w:instrText xml:space="preserve"> SEQ Figure \* ARABIC </w:instrText>
      </w:r>
      <w:r w:rsidRPr="005122EE">
        <w:rPr>
          <w:b/>
          <w:bCs/>
        </w:rPr>
        <w:fldChar w:fldCharType="separate"/>
      </w:r>
      <w:r>
        <w:rPr>
          <w:b/>
          <w:bCs/>
          <w:noProof/>
        </w:rPr>
        <w:t>8</w:t>
      </w:r>
      <w:r w:rsidRPr="005122EE">
        <w:rPr>
          <w:b/>
          <w:bCs/>
        </w:rPr>
        <w:fldChar w:fldCharType="end"/>
      </w:r>
      <w:r w:rsidRPr="005122EE">
        <w:rPr>
          <w:rFonts w:hint="eastAsia"/>
          <w:b/>
          <w:bCs/>
        </w:rPr>
        <w:t xml:space="preserve"> </w:t>
      </w:r>
      <w:r w:rsidRPr="005122EE">
        <w:rPr>
          <w:rFonts w:hint="eastAsia"/>
          <w:b/>
          <w:bCs/>
        </w:rPr>
        <w:t>迭代</w:t>
      </w:r>
      <w:r w:rsidRPr="005122EE">
        <w:rPr>
          <w:rFonts w:hint="eastAsia"/>
          <w:b/>
          <w:bCs/>
        </w:rPr>
        <w:t>3</w:t>
      </w:r>
      <w:r w:rsidRPr="005122EE">
        <w:rPr>
          <w:rFonts w:hint="eastAsia"/>
          <w:b/>
          <w:bCs/>
        </w:rPr>
        <w:t>次后图像</w:t>
      </w:r>
      <w:r w:rsidRPr="005122EE">
        <w:rPr>
          <w:b/>
          <w:bCs/>
        </w:rPr>
        <w:t xml:space="preserve">               Figure </w:t>
      </w:r>
      <w:r w:rsidRPr="005122EE">
        <w:rPr>
          <w:b/>
          <w:bCs/>
        </w:rPr>
        <w:fldChar w:fldCharType="begin"/>
      </w:r>
      <w:r w:rsidRPr="005122EE">
        <w:rPr>
          <w:b/>
          <w:bCs/>
        </w:rPr>
        <w:instrText xml:space="preserve"> SEQ Figure \* ARABIC </w:instrText>
      </w:r>
      <w:r w:rsidRPr="005122EE">
        <w:rPr>
          <w:b/>
          <w:bCs/>
        </w:rPr>
        <w:fldChar w:fldCharType="separate"/>
      </w:r>
      <w:r>
        <w:rPr>
          <w:b/>
          <w:bCs/>
          <w:noProof/>
        </w:rPr>
        <w:t>9</w:t>
      </w:r>
      <w:r w:rsidRPr="005122EE">
        <w:rPr>
          <w:b/>
          <w:bCs/>
        </w:rPr>
        <w:fldChar w:fldCharType="end"/>
      </w:r>
      <w:r w:rsidRPr="005122EE">
        <w:rPr>
          <w:b/>
          <w:bCs/>
        </w:rPr>
        <w:t xml:space="preserve"> </w:t>
      </w:r>
      <w:r w:rsidRPr="005122EE">
        <w:rPr>
          <w:rFonts w:hint="eastAsia"/>
          <w:b/>
          <w:bCs/>
        </w:rPr>
        <w:t>迭代</w:t>
      </w:r>
      <w:r w:rsidRPr="005122EE">
        <w:rPr>
          <w:rFonts w:hint="eastAsia"/>
          <w:b/>
          <w:bCs/>
        </w:rPr>
        <w:t>4</w:t>
      </w:r>
      <w:r w:rsidRPr="005122EE">
        <w:rPr>
          <w:rFonts w:hint="eastAsia"/>
          <w:b/>
          <w:bCs/>
        </w:rPr>
        <w:t>次后图像</w:t>
      </w:r>
    </w:p>
    <w:p w14:paraId="77D7A396" w14:textId="78729C7C" w:rsidR="00CF0609" w:rsidRDefault="00457C8A" w:rsidP="002F77A3">
      <w:pPr>
        <w:pStyle w:val="4"/>
      </w:pPr>
      <w:r>
        <w:rPr>
          <w:rFonts w:hint="eastAsia"/>
        </w:rPr>
        <w:t>实验程序</w:t>
      </w:r>
    </w:p>
    <w:p w14:paraId="04A5E94B" w14:textId="474C0AE1" w:rsidR="0092041B" w:rsidRDefault="0092041B" w:rsidP="002F77A3">
      <w:pPr>
        <w:pStyle w:val="af"/>
        <w:rPr>
          <w:rFonts w:cs="Times New Roman"/>
        </w:rPr>
      </w:pPr>
      <w:r>
        <w:rPr>
          <w:color w:val="0000FF"/>
        </w:rPr>
        <w:t>function</w:t>
      </w:r>
      <w:r>
        <w:rPr>
          <w:color w:val="000000"/>
        </w:rPr>
        <w:t xml:space="preserve"> case3(k) </w:t>
      </w:r>
      <w:r w:rsidRPr="00345BA5">
        <w:rPr>
          <w:rFonts w:hint="eastAsia"/>
        </w:rPr>
        <w:t>%</w:t>
      </w:r>
      <w:r w:rsidRPr="00345BA5">
        <w:rPr>
          <w:rFonts w:hint="eastAsia"/>
        </w:rPr>
        <w:t>显示迭代</w:t>
      </w:r>
      <w:r w:rsidRPr="00345BA5">
        <w:rPr>
          <w:rFonts w:hint="eastAsia"/>
        </w:rPr>
        <w:t xml:space="preserve"> k </w:t>
      </w:r>
      <w:r w:rsidRPr="00345BA5">
        <w:rPr>
          <w:rFonts w:hint="eastAsia"/>
        </w:rPr>
        <w:t>次后的</w:t>
      </w:r>
      <w:r w:rsidRPr="00345BA5">
        <w:rPr>
          <w:rFonts w:hint="eastAsia"/>
        </w:rPr>
        <w:t xml:space="preserve"> Koch </w:t>
      </w:r>
      <w:r w:rsidRPr="00345BA5">
        <w:rPr>
          <w:rFonts w:hint="eastAsia"/>
        </w:rPr>
        <w:t>曲线图</w:t>
      </w:r>
    </w:p>
    <w:p w14:paraId="6BF385E9" w14:textId="3FC42BB9" w:rsidR="0092041B" w:rsidRDefault="0092041B" w:rsidP="002F77A3">
      <w:pPr>
        <w:pStyle w:val="af"/>
        <w:rPr>
          <w:rFonts w:cs="Times New Roman"/>
        </w:rPr>
      </w:pPr>
      <w:r>
        <w:rPr>
          <w:color w:val="000000"/>
        </w:rPr>
        <w:t xml:space="preserve">p1 = [0 0;10 0]; </w:t>
      </w:r>
      <w:r w:rsidRPr="00345BA5">
        <w:rPr>
          <w:rFonts w:hint="eastAsia"/>
        </w:rPr>
        <w:t>%</w:t>
      </w:r>
      <w:r w:rsidRPr="00345BA5">
        <w:rPr>
          <w:rFonts w:hint="eastAsia"/>
        </w:rPr>
        <w:t>存放结点坐标，每行一个点，初始值为两结点的坐标</w:t>
      </w:r>
    </w:p>
    <w:p w14:paraId="7865272A" w14:textId="7BF274EE" w:rsidR="0092041B" w:rsidRDefault="0092041B" w:rsidP="002F77A3">
      <w:pPr>
        <w:pStyle w:val="af"/>
        <w:rPr>
          <w:rFonts w:cs="Times New Roman"/>
        </w:rPr>
      </w:pPr>
      <w:r>
        <w:t>p2 = [10 0;15 5*sqrt(3)];</w:t>
      </w:r>
    </w:p>
    <w:p w14:paraId="5B9C6945" w14:textId="45258EAF" w:rsidR="0092041B" w:rsidRDefault="0092041B" w:rsidP="002F77A3">
      <w:pPr>
        <w:pStyle w:val="af"/>
        <w:rPr>
          <w:rFonts w:cs="Times New Roman"/>
        </w:rPr>
      </w:pPr>
      <w:r>
        <w:t>p3 = [15 5*sqrt(3);10 10*sqrt(3)];</w:t>
      </w:r>
    </w:p>
    <w:p w14:paraId="1A7F7561" w14:textId="325B03AC" w:rsidR="0092041B" w:rsidRDefault="0092041B" w:rsidP="002F77A3">
      <w:pPr>
        <w:pStyle w:val="af"/>
        <w:rPr>
          <w:rFonts w:cs="Times New Roman"/>
        </w:rPr>
      </w:pPr>
      <w:r>
        <w:t>p4 = [10 10*sqrt(3);0 10*sqrt(3)];</w:t>
      </w:r>
    </w:p>
    <w:p w14:paraId="26C6C0A3" w14:textId="6D178417" w:rsidR="0092041B" w:rsidRDefault="0092041B" w:rsidP="002F77A3">
      <w:pPr>
        <w:pStyle w:val="af"/>
        <w:rPr>
          <w:rFonts w:cs="Times New Roman"/>
        </w:rPr>
      </w:pPr>
      <w:r>
        <w:t>p5 = [0 10*sqrt(3);-5 5*sqrt(3)];</w:t>
      </w:r>
    </w:p>
    <w:p w14:paraId="31D9021C" w14:textId="0490477A" w:rsidR="0092041B" w:rsidRDefault="0092041B" w:rsidP="002F77A3">
      <w:pPr>
        <w:pStyle w:val="af"/>
        <w:rPr>
          <w:rFonts w:cs="Times New Roman"/>
        </w:rPr>
      </w:pPr>
      <w:r>
        <w:t>p6 = [-5 5*sqrt(3);0 0];</w:t>
      </w:r>
    </w:p>
    <w:p w14:paraId="6D32BE4A" w14:textId="6D8B823E" w:rsidR="0092041B" w:rsidRDefault="0092041B" w:rsidP="002F77A3">
      <w:pPr>
        <w:pStyle w:val="af"/>
        <w:rPr>
          <w:rFonts w:cs="Times New Roman"/>
        </w:rPr>
      </w:pPr>
      <w:r>
        <w:rPr>
          <w:color w:val="000000"/>
        </w:rPr>
        <w:t xml:space="preserve">n = 1; </w:t>
      </w:r>
      <w:r w:rsidRPr="00345BA5">
        <w:rPr>
          <w:rFonts w:hint="eastAsia"/>
        </w:rPr>
        <w:t>%</w:t>
      </w:r>
      <w:r w:rsidRPr="00345BA5">
        <w:rPr>
          <w:rFonts w:hint="eastAsia"/>
        </w:rPr>
        <w:t>存放线段的数量，初始值为</w:t>
      </w:r>
      <w:r w:rsidRPr="00345BA5">
        <w:rPr>
          <w:rFonts w:hint="eastAsia"/>
        </w:rPr>
        <w:t xml:space="preserve"> 1</w:t>
      </w:r>
    </w:p>
    <w:p w14:paraId="4EBB2015" w14:textId="08717111" w:rsidR="0092041B" w:rsidRDefault="0092041B" w:rsidP="002F77A3">
      <w:pPr>
        <w:pStyle w:val="af"/>
        <w:rPr>
          <w:rFonts w:cs="Times New Roman"/>
        </w:rPr>
      </w:pPr>
      <w:r>
        <w:t>A = [cos(pi/3),-sin(pi/3);sin(pi/3),cos(pi/3)];</w:t>
      </w:r>
    </w:p>
    <w:p w14:paraId="7BCAA190" w14:textId="446F1B82" w:rsidR="0092041B" w:rsidRDefault="0092041B" w:rsidP="002F77A3">
      <w:pPr>
        <w:pStyle w:val="af"/>
        <w:rPr>
          <w:rFonts w:cs="Times New Roman"/>
        </w:rPr>
      </w:pPr>
      <w:r>
        <w:lastRenderedPageBreak/>
        <w:t xml:space="preserve">B = [cos(pi/3),sin(pi/3);-sin(pi/3),cos(pi/3)];  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角度偏移，用于计算新的结点</w:t>
      </w:r>
    </w:p>
    <w:p w14:paraId="27A50CA5" w14:textId="3F725959" w:rsidR="0092041B" w:rsidRDefault="0092041B" w:rsidP="002F77A3">
      <w:pPr>
        <w:pStyle w:val="af"/>
        <w:rPr>
          <w:rFonts w:cs="Times New Roman"/>
        </w:rPr>
      </w:pPr>
      <w:r>
        <w:rPr>
          <w:color w:val="0000FF"/>
        </w:rPr>
        <w:t>for</w:t>
      </w:r>
      <w:r>
        <w:rPr>
          <w:color w:val="000000"/>
        </w:rPr>
        <w:t xml:space="preserve"> a = 1:k </w:t>
      </w:r>
      <w:r w:rsidRPr="00345BA5">
        <w:t xml:space="preserve"> </w:t>
      </w:r>
      <w:r w:rsidRPr="00345BA5">
        <w:rPr>
          <w:rFonts w:hint="eastAsia"/>
        </w:rPr>
        <w:t>%</w:t>
      </w:r>
      <w:r w:rsidRPr="00345BA5">
        <w:rPr>
          <w:rFonts w:hint="eastAsia"/>
        </w:rPr>
        <w:t>实现迭代过程，计算所有的结点的坐标</w:t>
      </w:r>
    </w:p>
    <w:p w14:paraId="01E2EF2F" w14:textId="0D0F67C0" w:rsidR="0092041B" w:rsidRPr="00345BA5" w:rsidRDefault="0092041B" w:rsidP="002F77A3">
      <w:pPr>
        <w:pStyle w:val="af"/>
      </w:pPr>
      <w:r>
        <w:rPr>
          <w:color w:val="000000"/>
        </w:rPr>
        <w:t xml:space="preserve">    j = 0;  </w:t>
      </w:r>
      <w:r w:rsidRPr="00345BA5">
        <w:t xml:space="preserve"> </w:t>
      </w:r>
      <w:r w:rsidRPr="00345BA5">
        <w:rPr>
          <w:rFonts w:hint="eastAsia"/>
        </w:rPr>
        <w:t>%</w:t>
      </w:r>
      <w:r w:rsidRPr="00345BA5">
        <w:rPr>
          <w:rFonts w:hint="eastAsia"/>
        </w:rPr>
        <w:t>以下根据线段两个结点的坐标，计算迭代后它们之间增加的三个</w:t>
      </w:r>
    </w:p>
    <w:p w14:paraId="79FE9E5C" w14:textId="536B224A" w:rsidR="0092041B" w:rsidRPr="00345BA5" w:rsidRDefault="0092041B" w:rsidP="002F77A3">
      <w:pPr>
        <w:pStyle w:val="af"/>
      </w:pPr>
      <w:r w:rsidRPr="00345BA5">
        <w:t xml:space="preserve">             </w:t>
      </w:r>
      <w:r w:rsidRPr="00345BA5">
        <w:rPr>
          <w:rFonts w:hint="eastAsia"/>
        </w:rPr>
        <w:t>%</w:t>
      </w:r>
      <w:r w:rsidRPr="00345BA5">
        <w:rPr>
          <w:rFonts w:hint="eastAsia"/>
        </w:rPr>
        <w:t>结点的坐标，并且将这些点的坐标按次序存暂时放到</w:t>
      </w:r>
      <w:r w:rsidRPr="00345BA5">
        <w:rPr>
          <w:rFonts w:hint="eastAsia"/>
        </w:rPr>
        <w:t xml:space="preserve"> r </w:t>
      </w:r>
      <w:r w:rsidRPr="00345BA5">
        <w:rPr>
          <w:rFonts w:hint="eastAsia"/>
        </w:rPr>
        <w:t>中</w:t>
      </w:r>
    </w:p>
    <w:p w14:paraId="380E29C8" w14:textId="51EC1272" w:rsidR="0092041B" w:rsidRDefault="0092041B" w:rsidP="002F77A3">
      <w:pPr>
        <w:pStyle w:val="af"/>
        <w:rPr>
          <w:rFonts w:cs="Times New Roman"/>
        </w:rPr>
      </w:pPr>
      <w:r>
        <w:t xml:space="preserve">    </w:t>
      </w:r>
      <w:r>
        <w:rPr>
          <w:color w:val="0000FF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 1:n  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每条边计算一次</w:t>
      </w:r>
    </w:p>
    <w:p w14:paraId="1265BFE4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s1 = p1(</w:t>
      </w:r>
      <w:proofErr w:type="spellStart"/>
      <w:r>
        <w:t>i</w:t>
      </w:r>
      <w:proofErr w:type="spellEnd"/>
      <w:r>
        <w:t>,:); s3 = p2(</w:t>
      </w:r>
      <w:proofErr w:type="spellStart"/>
      <w:r>
        <w:t>i</w:t>
      </w:r>
      <w:proofErr w:type="spellEnd"/>
      <w:r>
        <w:t>,:); s5 = p3(</w:t>
      </w:r>
      <w:proofErr w:type="spellStart"/>
      <w:r>
        <w:t>i</w:t>
      </w:r>
      <w:proofErr w:type="spellEnd"/>
      <w:r>
        <w:t>,:);</w:t>
      </w:r>
    </w:p>
    <w:p w14:paraId="647F4652" w14:textId="77777777" w:rsidR="0092041B" w:rsidRPr="00345BA5" w:rsidRDefault="0092041B" w:rsidP="002F77A3">
      <w:pPr>
        <w:pStyle w:val="af"/>
        <w:rPr>
          <w:color w:val="228B22"/>
        </w:rPr>
      </w:pPr>
      <w:r>
        <w:t xml:space="preserve">        s7 = p4(</w:t>
      </w:r>
      <w:proofErr w:type="spellStart"/>
      <w:r>
        <w:t>i</w:t>
      </w:r>
      <w:proofErr w:type="spellEnd"/>
      <w:r>
        <w:t>,:); s9 = p5(</w:t>
      </w:r>
      <w:proofErr w:type="spellStart"/>
      <w:r>
        <w:t>i</w:t>
      </w:r>
      <w:proofErr w:type="spellEnd"/>
      <w:r>
        <w:t>,:); s11 = p6(</w:t>
      </w:r>
      <w:proofErr w:type="spellStart"/>
      <w:r>
        <w:t>i</w:t>
      </w:r>
      <w:proofErr w:type="spellEnd"/>
      <w:r>
        <w:t xml:space="preserve">,:);   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目前线段的起点坐标</w:t>
      </w:r>
    </w:p>
    <w:p w14:paraId="01B9B659" w14:textId="51DC5C26" w:rsidR="0092041B" w:rsidRDefault="0092041B" w:rsidP="002F77A3">
      <w:pPr>
        <w:pStyle w:val="af"/>
        <w:rPr>
          <w:rFonts w:cs="Times New Roman"/>
        </w:rPr>
      </w:pPr>
      <w:r>
        <w:t xml:space="preserve">        s2 = p1(i+1,:); s4 = p2(i+1,:); s6 = p3(i+1,:); </w:t>
      </w:r>
    </w:p>
    <w:p w14:paraId="4C951FCA" w14:textId="4D14EFEC" w:rsidR="0092041B" w:rsidRPr="00345BA5" w:rsidRDefault="0092041B" w:rsidP="002F77A3">
      <w:pPr>
        <w:pStyle w:val="af"/>
        <w:rPr>
          <w:color w:val="228B22"/>
        </w:rPr>
      </w:pPr>
      <w:r>
        <w:t xml:space="preserve">        s8 = p4(i+1,:); s10 = p5(i+1,:); s12 = p6(i+1,:); 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目前线段的终点坐标</w:t>
      </w:r>
    </w:p>
    <w:p w14:paraId="0FF16FB7" w14:textId="6B53AEC8" w:rsidR="0092041B" w:rsidRDefault="0092041B" w:rsidP="002F77A3">
      <w:pPr>
        <w:pStyle w:val="af"/>
        <w:rPr>
          <w:rFonts w:cs="Times New Roman"/>
        </w:rPr>
      </w:pPr>
      <w:r>
        <w:t xml:space="preserve">        d1 = (s2-s1)/3; d2 = (s4-s3)/3; d3 = (s6-s5)/3; </w:t>
      </w:r>
    </w:p>
    <w:p w14:paraId="3C57761B" w14:textId="7751D938" w:rsidR="0092041B" w:rsidRDefault="0092041B" w:rsidP="002F77A3">
      <w:pPr>
        <w:pStyle w:val="af"/>
        <w:rPr>
          <w:rFonts w:cs="Times New Roman"/>
        </w:rPr>
      </w:pPr>
      <w:r>
        <w:t xml:space="preserve">        d4 = (s8-s7)/3; d5 = (s10-s9)/3; d6 = (s12-s11)/3;</w:t>
      </w:r>
    </w:p>
    <w:p w14:paraId="025AAD40" w14:textId="6CE18075" w:rsidR="0092041B" w:rsidRDefault="0092041B" w:rsidP="002F77A3">
      <w:pPr>
        <w:pStyle w:val="af"/>
        <w:rPr>
          <w:rFonts w:cs="Times New Roman"/>
        </w:rPr>
      </w:pPr>
      <w:r>
        <w:t xml:space="preserve">        j = j+1; </w:t>
      </w:r>
    </w:p>
    <w:p w14:paraId="6BB50FA5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r1(j,:) = s1; r2(j,:) = s3; r3(j,:) = s5; </w:t>
      </w:r>
    </w:p>
    <w:p w14:paraId="1C260AE8" w14:textId="77777777" w:rsidR="0092041B" w:rsidRPr="00345BA5" w:rsidRDefault="0092041B" w:rsidP="002F77A3">
      <w:pPr>
        <w:pStyle w:val="af"/>
        <w:rPr>
          <w:color w:val="228B22"/>
        </w:rPr>
      </w:pPr>
      <w:r>
        <w:t xml:space="preserve">        r4(j,:) = s7; r5(j,:) = s9; r6(j,:) = s11; 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原起点存入</w:t>
      </w:r>
      <w:r w:rsidRPr="00345BA5">
        <w:rPr>
          <w:rFonts w:hint="eastAsia"/>
          <w:color w:val="228B22"/>
        </w:rPr>
        <w:t xml:space="preserve"> r</w:t>
      </w:r>
    </w:p>
    <w:p w14:paraId="7A7D284A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j = j+1; </w:t>
      </w:r>
    </w:p>
    <w:p w14:paraId="2E7FA010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r1(j,:) = s1+d1; r2(j,:) = s3+d2; r3(j,:) = s5+d3; </w:t>
      </w:r>
    </w:p>
    <w:p w14:paraId="712C3EFB" w14:textId="77777777" w:rsidR="0092041B" w:rsidRPr="00345BA5" w:rsidRDefault="0092041B" w:rsidP="002F77A3">
      <w:pPr>
        <w:pStyle w:val="af"/>
        <w:rPr>
          <w:color w:val="228B22"/>
        </w:rPr>
      </w:pPr>
      <w:r>
        <w:t xml:space="preserve">        r4(j,:) = s7+d4; r5(j,:) = s9+d5; r6(j,:) = s11+d6; </w:t>
      </w:r>
      <w:r w:rsidRPr="00345BA5">
        <w:rPr>
          <w:color w:val="228B22"/>
        </w:rPr>
        <w:t xml:space="preserve"> 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新</w:t>
      </w:r>
      <w:r w:rsidRPr="00345BA5">
        <w:rPr>
          <w:rFonts w:hint="eastAsia"/>
          <w:color w:val="228B22"/>
        </w:rPr>
        <w:t xml:space="preserve"> 1 </w:t>
      </w:r>
      <w:r w:rsidRPr="00345BA5">
        <w:rPr>
          <w:rFonts w:hint="eastAsia"/>
          <w:color w:val="228B22"/>
        </w:rPr>
        <w:t>点存入</w:t>
      </w:r>
      <w:r w:rsidRPr="00345BA5">
        <w:rPr>
          <w:rFonts w:hint="eastAsia"/>
          <w:color w:val="228B22"/>
        </w:rPr>
        <w:t xml:space="preserve"> r</w:t>
      </w:r>
    </w:p>
    <w:p w14:paraId="497913BA" w14:textId="77777777" w:rsidR="0092041B" w:rsidRPr="00345BA5" w:rsidRDefault="0092041B" w:rsidP="002F77A3">
      <w:pPr>
        <w:pStyle w:val="af"/>
        <w:rPr>
          <w:color w:val="228B22"/>
        </w:rPr>
      </w:pPr>
      <w:r>
        <w:t xml:space="preserve">        </w:t>
      </w:r>
      <w:r>
        <w:rPr>
          <w:color w:val="0000FF"/>
        </w:rPr>
        <w:t>if</w:t>
      </w:r>
      <w:r>
        <w:t xml:space="preserve"> (mod(i,7)==3)|(mod(i,7)==4)|(mod(i,7)==5)  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每次循环的第三、四、五条边迭代顺序与其它边相反</w:t>
      </w:r>
    </w:p>
    <w:p w14:paraId="44F699D1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j = j+1; </w:t>
      </w:r>
    </w:p>
    <w:p w14:paraId="4377B932" w14:textId="77777777" w:rsidR="0092041B" w:rsidRDefault="0092041B" w:rsidP="002F77A3">
      <w:pPr>
        <w:pStyle w:val="af"/>
        <w:rPr>
          <w:rFonts w:cs="Times New Roman"/>
        </w:rPr>
      </w:pPr>
      <w:r>
        <w:lastRenderedPageBreak/>
        <w:t xml:space="preserve">            r1(j,:) = s1+d1+d1*B'; r2(j,:) = s3+d2+d2*B'; r3(j,:) = s5+d3+d3*B'; </w:t>
      </w:r>
    </w:p>
    <w:p w14:paraId="63089DEF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r4(j,:) = s7+d4+d4*B'; r5(j,:) = s9+d5+d5*B'; r6(j,:) = s11+d6+d6*B'; 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新</w:t>
      </w:r>
      <w:r w:rsidRPr="00345BA5">
        <w:rPr>
          <w:rFonts w:hint="eastAsia"/>
          <w:color w:val="228B22"/>
        </w:rPr>
        <w:t xml:space="preserve"> 2 </w:t>
      </w:r>
      <w:r w:rsidRPr="00345BA5">
        <w:rPr>
          <w:rFonts w:hint="eastAsia"/>
          <w:color w:val="228B22"/>
        </w:rPr>
        <w:t>点存入</w:t>
      </w:r>
      <w:r w:rsidRPr="00345BA5">
        <w:rPr>
          <w:rFonts w:hint="eastAsia"/>
          <w:color w:val="228B22"/>
        </w:rPr>
        <w:t xml:space="preserve"> r</w:t>
      </w:r>
    </w:p>
    <w:p w14:paraId="5C9FD3CE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j = j+1; </w:t>
      </w:r>
    </w:p>
    <w:p w14:paraId="7A8D7AF2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r1(j,:) = s1+d1+2*d1*B'; r2(j,:) = s3+d2+2*d2*B'; r3(j,:) = s5+d3+2*d3*B'; </w:t>
      </w:r>
    </w:p>
    <w:p w14:paraId="20B29272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r4(j,:) = s7+d4+2*d4*B'; r5(j,:) = s9+d5+2*d5*B'; r6(j,:) = s11+d6+2*d6*B'; 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新</w:t>
      </w:r>
      <w:r w:rsidRPr="00345BA5">
        <w:rPr>
          <w:rFonts w:hint="eastAsia"/>
          <w:color w:val="228B22"/>
        </w:rPr>
        <w:t xml:space="preserve"> 3 </w:t>
      </w:r>
      <w:r w:rsidRPr="00345BA5">
        <w:rPr>
          <w:rFonts w:hint="eastAsia"/>
          <w:color w:val="228B22"/>
        </w:rPr>
        <w:t>点存入</w:t>
      </w:r>
      <w:r w:rsidRPr="00345BA5">
        <w:rPr>
          <w:rFonts w:hint="eastAsia"/>
          <w:color w:val="228B22"/>
        </w:rPr>
        <w:t xml:space="preserve"> r</w:t>
      </w:r>
    </w:p>
    <w:p w14:paraId="7DA8F50E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j = j+1; </w:t>
      </w:r>
    </w:p>
    <w:p w14:paraId="55CE0B87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r1(j,:) = s1+2*d1*B'; r2(j,:) = s3+2*d2*B'; r3(j,:) = s5+2*d3*B'; </w:t>
      </w:r>
    </w:p>
    <w:p w14:paraId="5C9D142E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r4(j,:) = s7+2*d4*B'; r5(j,:) = s9+2*d5*B'; r6(j,:) = s11+2*d6*B'; 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新</w:t>
      </w:r>
      <w:r w:rsidRPr="00345BA5">
        <w:rPr>
          <w:rFonts w:hint="eastAsia"/>
          <w:color w:val="228B22"/>
        </w:rPr>
        <w:t xml:space="preserve"> 4 </w:t>
      </w:r>
      <w:r w:rsidRPr="00345BA5">
        <w:rPr>
          <w:rFonts w:hint="eastAsia"/>
          <w:color w:val="228B22"/>
        </w:rPr>
        <w:t>点存入</w:t>
      </w:r>
      <w:r w:rsidRPr="00345BA5">
        <w:rPr>
          <w:rFonts w:hint="eastAsia"/>
          <w:color w:val="228B22"/>
        </w:rPr>
        <w:t xml:space="preserve"> r</w:t>
      </w:r>
    </w:p>
    <w:p w14:paraId="111C1642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j = j+1; </w:t>
      </w:r>
    </w:p>
    <w:p w14:paraId="7D8EAAE1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r1(j,:) = s1+d1+d1*B'; r2(j,:) = s3+d2+d2*B'; r3(j,:) = s5+d3+d3*B'; </w:t>
      </w:r>
    </w:p>
    <w:p w14:paraId="653E6FD3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r4(j,:) = s7+d4+d4*B'; r5(j,:) = s9+d5+d5*B'; r6(j,:) = s11+d6+d6*B'; 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新</w:t>
      </w:r>
      <w:r w:rsidRPr="00345BA5">
        <w:rPr>
          <w:rFonts w:hint="eastAsia"/>
          <w:color w:val="228B22"/>
        </w:rPr>
        <w:t xml:space="preserve"> 5 </w:t>
      </w:r>
      <w:r w:rsidRPr="00345BA5">
        <w:rPr>
          <w:rFonts w:hint="eastAsia"/>
          <w:color w:val="228B22"/>
        </w:rPr>
        <w:t>点存入</w:t>
      </w:r>
      <w:r w:rsidRPr="00345BA5">
        <w:rPr>
          <w:rFonts w:hint="eastAsia"/>
          <w:color w:val="228B22"/>
        </w:rPr>
        <w:t xml:space="preserve"> r</w:t>
      </w:r>
    </w:p>
    <w:p w14:paraId="2754D5AF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</w:t>
      </w:r>
      <w:r>
        <w:rPr>
          <w:color w:val="0000FF"/>
        </w:rPr>
        <w:t>else</w:t>
      </w:r>
    </w:p>
    <w:p w14:paraId="7C9660DB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j = j+1; </w:t>
      </w:r>
    </w:p>
    <w:p w14:paraId="300E99EF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r1(j,:) = s1+d1+d1*A'; r2(j,:) = s3+d2+d2*A'; r3(j,:) = s5+d3+d3*A'; </w:t>
      </w:r>
    </w:p>
    <w:p w14:paraId="3B3440B6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r4(j,:) = s7+d4+d4*A'; r5(j,:) = s9+d5+d5*A'; r6(j,:) = s11+d6+d6*A'; 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新</w:t>
      </w:r>
      <w:r w:rsidRPr="00345BA5">
        <w:rPr>
          <w:rFonts w:hint="eastAsia"/>
          <w:color w:val="228B22"/>
        </w:rPr>
        <w:t xml:space="preserve"> 2 </w:t>
      </w:r>
      <w:r w:rsidRPr="00345BA5">
        <w:rPr>
          <w:rFonts w:hint="eastAsia"/>
          <w:color w:val="228B22"/>
        </w:rPr>
        <w:t>点存入</w:t>
      </w:r>
      <w:r w:rsidRPr="00345BA5">
        <w:rPr>
          <w:rFonts w:hint="eastAsia"/>
          <w:color w:val="228B22"/>
        </w:rPr>
        <w:t xml:space="preserve"> r</w:t>
      </w:r>
    </w:p>
    <w:p w14:paraId="5EA36C9E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j = j+1; </w:t>
      </w:r>
    </w:p>
    <w:p w14:paraId="3E8AD5D2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r1(j,:) = s1+d1+2*d1*A'; r2(j,:) = s3+d2+2*d2*A'; r3(j,:) = s5+d3+2*d3*A'; </w:t>
      </w:r>
    </w:p>
    <w:p w14:paraId="6F39ACC2" w14:textId="77777777" w:rsidR="0092041B" w:rsidRDefault="0092041B" w:rsidP="002F77A3">
      <w:pPr>
        <w:pStyle w:val="af"/>
        <w:rPr>
          <w:rFonts w:cs="Times New Roman"/>
        </w:rPr>
      </w:pPr>
      <w:r>
        <w:lastRenderedPageBreak/>
        <w:t xml:space="preserve">            r4(j,:) = s7+d4+2*d4*A'; r5(j,:) = s9+d5+2*d5*A'; r6(j,:) = s11+d6+2*d6*A'; 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新</w:t>
      </w:r>
      <w:r w:rsidRPr="00345BA5">
        <w:rPr>
          <w:rFonts w:hint="eastAsia"/>
          <w:color w:val="228B22"/>
        </w:rPr>
        <w:t xml:space="preserve"> 3 </w:t>
      </w:r>
      <w:r w:rsidRPr="00345BA5">
        <w:rPr>
          <w:rFonts w:hint="eastAsia"/>
          <w:color w:val="228B22"/>
        </w:rPr>
        <w:t>点存入</w:t>
      </w:r>
      <w:r w:rsidRPr="00345BA5">
        <w:rPr>
          <w:rFonts w:hint="eastAsia"/>
          <w:color w:val="228B22"/>
        </w:rPr>
        <w:t xml:space="preserve"> r</w:t>
      </w:r>
    </w:p>
    <w:p w14:paraId="12A575A8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j = j+1; </w:t>
      </w:r>
    </w:p>
    <w:p w14:paraId="709F6626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r1(j,:) = s1+2*d1*A'; r2(j,:) = s3+2*d2*A'; r3(j,:) = s5+2*d3*A'; </w:t>
      </w:r>
    </w:p>
    <w:p w14:paraId="2E1EC1E2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r4(j,:) = s7+2*d4*A'; r5(j,:) = s9+2*d5*A'; r6(j,:) = s11+2*d6*A'; 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新</w:t>
      </w:r>
      <w:r w:rsidRPr="00345BA5">
        <w:rPr>
          <w:rFonts w:hint="eastAsia"/>
          <w:color w:val="228B22"/>
        </w:rPr>
        <w:t xml:space="preserve"> 4 </w:t>
      </w:r>
      <w:r w:rsidRPr="00345BA5">
        <w:rPr>
          <w:rFonts w:hint="eastAsia"/>
          <w:color w:val="228B22"/>
        </w:rPr>
        <w:t>点存入</w:t>
      </w:r>
      <w:r w:rsidRPr="00345BA5">
        <w:rPr>
          <w:rFonts w:hint="eastAsia"/>
          <w:color w:val="228B22"/>
        </w:rPr>
        <w:t xml:space="preserve"> r</w:t>
      </w:r>
    </w:p>
    <w:p w14:paraId="6D00BB2A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j = j+1; </w:t>
      </w:r>
    </w:p>
    <w:p w14:paraId="50191FB6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r1(j,:) = s1+d1+d1*A'; r2(j,:) = s3+d2+d2*A'; r3(j,:) = s5+d3+d3*A'; </w:t>
      </w:r>
    </w:p>
    <w:p w14:paraId="6EE260DB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    r4(j,:) = s7+d4+d4*A'; r5(j,:) = s9+d5+d5*A'; r6(j,:) = s11+d6+d6*A'; 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新</w:t>
      </w:r>
      <w:r w:rsidRPr="00345BA5">
        <w:rPr>
          <w:rFonts w:hint="eastAsia"/>
          <w:color w:val="228B22"/>
        </w:rPr>
        <w:t xml:space="preserve"> 5 </w:t>
      </w:r>
      <w:r w:rsidRPr="00345BA5">
        <w:rPr>
          <w:rFonts w:hint="eastAsia"/>
          <w:color w:val="228B22"/>
        </w:rPr>
        <w:t>点存入</w:t>
      </w:r>
      <w:r w:rsidRPr="00345BA5">
        <w:rPr>
          <w:rFonts w:hint="eastAsia"/>
          <w:color w:val="228B22"/>
        </w:rPr>
        <w:t xml:space="preserve"> r</w:t>
      </w:r>
    </w:p>
    <w:p w14:paraId="7DAAA64B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</w:t>
      </w:r>
      <w:r>
        <w:rPr>
          <w:color w:val="0000FF"/>
        </w:rPr>
        <w:t>end</w:t>
      </w:r>
    </w:p>
    <w:p w14:paraId="16BA8B74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j = j+1; </w:t>
      </w:r>
    </w:p>
    <w:p w14:paraId="0D848C87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r1(j,:) = s1+2*d1; r2(j,:) = s3+2*d2; r3(j,:) = s5+2*d3; </w:t>
      </w:r>
    </w:p>
    <w:p w14:paraId="310FD10A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r4(j,:) = s7+2*d4; r5(j,:) = s9+2*d5; r6(j,:) = s11+2*d6; 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新</w:t>
      </w:r>
      <w:r w:rsidRPr="00345BA5">
        <w:rPr>
          <w:rFonts w:hint="eastAsia"/>
          <w:color w:val="228B22"/>
        </w:rPr>
        <w:t xml:space="preserve"> 6 </w:t>
      </w:r>
      <w:r w:rsidRPr="00345BA5">
        <w:rPr>
          <w:rFonts w:hint="eastAsia"/>
          <w:color w:val="228B22"/>
        </w:rPr>
        <w:t>点存入</w:t>
      </w:r>
      <w:r w:rsidRPr="00345BA5">
        <w:rPr>
          <w:rFonts w:hint="eastAsia"/>
          <w:color w:val="228B22"/>
        </w:rPr>
        <w:t xml:space="preserve"> r</w:t>
      </w:r>
    </w:p>
    <w:p w14:paraId="46D336BD" w14:textId="77777777" w:rsidR="0092041B" w:rsidRDefault="0092041B" w:rsidP="002F77A3">
      <w:pPr>
        <w:pStyle w:val="af"/>
        <w:rPr>
          <w:rFonts w:cs="Times New Roman"/>
        </w:rPr>
      </w:pPr>
      <w:r>
        <w:t xml:space="preserve">        </w:t>
      </w:r>
    </w:p>
    <w:p w14:paraId="2FE7BCCA" w14:textId="77777777" w:rsidR="0092041B" w:rsidRPr="00345BA5" w:rsidRDefault="0092041B" w:rsidP="002F77A3">
      <w:pPr>
        <w:pStyle w:val="af"/>
      </w:pPr>
      <w:r>
        <w:rPr>
          <w:color w:val="000000"/>
        </w:rPr>
        <w:t xml:space="preserve">    </w:t>
      </w:r>
      <w:r>
        <w:rPr>
          <w:color w:val="0000FF"/>
        </w:rPr>
        <w:t>end</w:t>
      </w:r>
      <w:r>
        <w:rPr>
          <w:color w:val="000000"/>
        </w:rPr>
        <w:t xml:space="preserve">  </w:t>
      </w:r>
      <w:r w:rsidRPr="00345BA5">
        <w:rPr>
          <w:rFonts w:hint="eastAsia"/>
        </w:rPr>
        <w:t>%</w:t>
      </w:r>
      <w:r w:rsidRPr="00345BA5">
        <w:rPr>
          <w:rFonts w:hint="eastAsia"/>
        </w:rPr>
        <w:t>原终点作为下条线段的起点，在迭代下条线段时存入</w:t>
      </w:r>
      <w:r w:rsidRPr="00345BA5">
        <w:rPr>
          <w:rFonts w:hint="eastAsia"/>
        </w:rPr>
        <w:t xml:space="preserve"> r</w:t>
      </w:r>
    </w:p>
    <w:p w14:paraId="684259D6" w14:textId="77777777" w:rsidR="0092041B" w:rsidRPr="00345BA5" w:rsidRDefault="0092041B" w:rsidP="002F77A3">
      <w:pPr>
        <w:pStyle w:val="af"/>
      </w:pPr>
      <w:r>
        <w:rPr>
          <w:color w:val="000000"/>
        </w:rPr>
        <w:t xml:space="preserve">    n=7*n;  </w:t>
      </w:r>
      <w:r w:rsidRPr="00345BA5">
        <w:rPr>
          <w:rFonts w:hint="eastAsia"/>
        </w:rPr>
        <w:t>%</w:t>
      </w:r>
      <w:r w:rsidRPr="00345BA5">
        <w:rPr>
          <w:rFonts w:hint="eastAsia"/>
        </w:rPr>
        <w:t>全部线段迭代一次后，线段数量乘</w:t>
      </w:r>
      <w:r w:rsidRPr="00345BA5">
        <w:rPr>
          <w:rFonts w:hint="eastAsia"/>
        </w:rPr>
        <w:t xml:space="preserve"> 7</w:t>
      </w:r>
    </w:p>
    <w:p w14:paraId="547D5962" w14:textId="77777777" w:rsidR="0092041B" w:rsidRDefault="0092041B" w:rsidP="002F77A3">
      <w:pPr>
        <w:pStyle w:val="af"/>
        <w:rPr>
          <w:rFonts w:cs="Times New Roman"/>
        </w:rPr>
      </w:pPr>
      <w:r>
        <w:rPr>
          <w:color w:val="000000"/>
        </w:rPr>
        <w:t xml:space="preserve">    clear </w:t>
      </w:r>
      <w:r>
        <w:rPr>
          <w:color w:val="A020F0"/>
        </w:rPr>
        <w:t>p1</w:t>
      </w:r>
      <w:r>
        <w:rPr>
          <w:color w:val="000000"/>
        </w:rPr>
        <w:t xml:space="preserve"> </w:t>
      </w:r>
      <w:r>
        <w:rPr>
          <w:color w:val="A020F0"/>
        </w:rPr>
        <w:t>p2</w:t>
      </w:r>
      <w:r>
        <w:rPr>
          <w:color w:val="000000"/>
        </w:rPr>
        <w:t xml:space="preserve"> </w:t>
      </w:r>
      <w:r>
        <w:rPr>
          <w:color w:val="A020F0"/>
        </w:rPr>
        <w:t>p3</w:t>
      </w:r>
      <w:r>
        <w:rPr>
          <w:color w:val="000000"/>
        </w:rPr>
        <w:t xml:space="preserve"> </w:t>
      </w:r>
      <w:r>
        <w:rPr>
          <w:color w:val="A020F0"/>
        </w:rPr>
        <w:t>p4</w:t>
      </w:r>
      <w:r>
        <w:rPr>
          <w:color w:val="000000"/>
        </w:rPr>
        <w:t xml:space="preserve"> </w:t>
      </w:r>
      <w:r>
        <w:rPr>
          <w:color w:val="A020F0"/>
        </w:rPr>
        <w:t>p5</w:t>
      </w:r>
      <w:r>
        <w:rPr>
          <w:color w:val="000000"/>
        </w:rPr>
        <w:t xml:space="preserve"> </w:t>
      </w:r>
      <w:r>
        <w:rPr>
          <w:color w:val="A020F0"/>
        </w:rPr>
        <w:t>p6</w:t>
      </w:r>
      <w:r>
        <w:rPr>
          <w:color w:val="000000"/>
        </w:rPr>
        <w:t xml:space="preserve">  </w:t>
      </w:r>
      <w:r w:rsidRPr="00345BA5">
        <w:rPr>
          <w:rFonts w:hint="eastAsia"/>
        </w:rPr>
        <w:t>%</w:t>
      </w:r>
      <w:r w:rsidRPr="00345BA5">
        <w:rPr>
          <w:rFonts w:hint="eastAsia"/>
        </w:rPr>
        <w:t>清空</w:t>
      </w:r>
      <w:r w:rsidRPr="00345BA5">
        <w:rPr>
          <w:rFonts w:hint="eastAsia"/>
        </w:rPr>
        <w:t xml:space="preserve"> p1 p2 p3 p4 p5 p6</w:t>
      </w:r>
    </w:p>
    <w:p w14:paraId="67DADAFE" w14:textId="77777777" w:rsidR="0092041B" w:rsidRDefault="0092041B" w:rsidP="002F77A3">
      <w:pPr>
        <w:pStyle w:val="af"/>
        <w:rPr>
          <w:rFonts w:cs="Times New Roman"/>
        </w:rPr>
      </w:pPr>
      <w:r>
        <w:t xml:space="preserve">    p1=[r1;s2]; p2=[r2;s4]; p3=[r3;s6];</w:t>
      </w:r>
    </w:p>
    <w:p w14:paraId="52102CAC" w14:textId="77777777" w:rsidR="0092041B" w:rsidRPr="00345BA5" w:rsidRDefault="0092041B" w:rsidP="002F77A3">
      <w:pPr>
        <w:pStyle w:val="af"/>
        <w:rPr>
          <w:color w:val="228B22"/>
        </w:rPr>
      </w:pPr>
      <w:r>
        <w:t xml:space="preserve">    p4=[r4;s8]; p5=[r5;s10]; p6=[r6;s12];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重新装载本次迭代后的全部结点</w:t>
      </w:r>
    </w:p>
    <w:p w14:paraId="518E99A0" w14:textId="77777777" w:rsidR="0092041B" w:rsidRDefault="0092041B" w:rsidP="002F77A3">
      <w:pPr>
        <w:pStyle w:val="af"/>
        <w:rPr>
          <w:rFonts w:cs="Times New Roman"/>
        </w:rPr>
      </w:pPr>
      <w:r>
        <w:t>end</w:t>
      </w:r>
    </w:p>
    <w:p w14:paraId="66A8727A" w14:textId="77777777" w:rsidR="0092041B" w:rsidRDefault="0092041B" w:rsidP="002F77A3">
      <w:pPr>
        <w:pStyle w:val="af"/>
        <w:rPr>
          <w:rFonts w:cs="Times New Roman"/>
        </w:rPr>
      </w:pPr>
      <w:r>
        <w:t xml:space="preserve">hold </w:t>
      </w:r>
      <w:r>
        <w:rPr>
          <w:color w:val="A020F0"/>
        </w:rPr>
        <w:t>on</w:t>
      </w:r>
    </w:p>
    <w:p w14:paraId="673CACFA" w14:textId="77777777" w:rsidR="0092041B" w:rsidRDefault="0092041B" w:rsidP="002F77A3">
      <w:pPr>
        <w:pStyle w:val="af"/>
        <w:rPr>
          <w:rFonts w:cs="Times New Roman"/>
        </w:rPr>
      </w:pPr>
      <w:r>
        <w:lastRenderedPageBreak/>
        <w:t>plot(p1(:,1),p1(:,2),</w:t>
      </w:r>
      <w:r>
        <w:rPr>
          <w:color w:val="A020F0"/>
        </w:rPr>
        <w:t>'b'</w:t>
      </w:r>
      <w:r>
        <w:t>); plot(p2(:,1),p2(:,2),</w:t>
      </w:r>
      <w:r>
        <w:rPr>
          <w:color w:val="A020F0"/>
        </w:rPr>
        <w:t>'b'</w:t>
      </w:r>
      <w:r>
        <w:t>); plot(p3(:,1),p3(:,2),</w:t>
      </w:r>
      <w:r>
        <w:rPr>
          <w:color w:val="A020F0"/>
        </w:rPr>
        <w:t>'b'</w:t>
      </w:r>
      <w:r>
        <w:t>)</w:t>
      </w:r>
    </w:p>
    <w:p w14:paraId="1DC4D9ED" w14:textId="77777777" w:rsidR="0092041B" w:rsidRPr="00345BA5" w:rsidRDefault="0092041B" w:rsidP="002F77A3">
      <w:pPr>
        <w:pStyle w:val="af"/>
        <w:rPr>
          <w:color w:val="228B22"/>
        </w:rPr>
      </w:pPr>
      <w:r>
        <w:t>plot(p4(:,1),p4(:,2),</w:t>
      </w:r>
      <w:r>
        <w:rPr>
          <w:color w:val="A020F0"/>
        </w:rPr>
        <w:t>'b'</w:t>
      </w:r>
      <w:r>
        <w:t>); plot(p5(:,1),p5(:,2),</w:t>
      </w:r>
      <w:r>
        <w:rPr>
          <w:color w:val="A020F0"/>
        </w:rPr>
        <w:t>'b'</w:t>
      </w:r>
      <w:r>
        <w:t>); plot(p6(:,1),p6(:,2),</w:t>
      </w:r>
      <w:r>
        <w:rPr>
          <w:color w:val="A020F0"/>
        </w:rPr>
        <w:t>'b'</w:t>
      </w:r>
      <w:r>
        <w:t>)</w:t>
      </w:r>
      <w:r w:rsidRPr="00345BA5">
        <w:rPr>
          <w:rFonts w:hint="eastAsia"/>
          <w:color w:val="228B22"/>
        </w:rPr>
        <w:t>%</w:t>
      </w:r>
      <w:r w:rsidRPr="00345BA5">
        <w:rPr>
          <w:rFonts w:hint="eastAsia"/>
          <w:color w:val="228B22"/>
        </w:rPr>
        <w:t>显示各结点的连线图</w:t>
      </w:r>
    </w:p>
    <w:p w14:paraId="23E90A2D" w14:textId="77777777" w:rsidR="0092041B" w:rsidRDefault="0092041B" w:rsidP="002F77A3">
      <w:pPr>
        <w:pStyle w:val="af"/>
        <w:rPr>
          <w:rFonts w:cs="Times New Roman"/>
        </w:rPr>
      </w:pPr>
      <w:r>
        <w:t xml:space="preserve">hold </w:t>
      </w:r>
      <w:r>
        <w:rPr>
          <w:color w:val="A020F0"/>
        </w:rPr>
        <w:t>off</w:t>
      </w:r>
    </w:p>
    <w:p w14:paraId="20985879" w14:textId="0054958C" w:rsidR="0092041B" w:rsidRPr="00345BA5" w:rsidRDefault="0092041B" w:rsidP="002F77A3">
      <w:pPr>
        <w:pStyle w:val="af"/>
        <w:rPr>
          <w:rFonts w:cs="Times New Roman"/>
        </w:rPr>
      </w:pPr>
      <w:r>
        <w:rPr>
          <w:color w:val="000000"/>
        </w:rPr>
        <w:t xml:space="preserve">axis </w:t>
      </w:r>
      <w:r>
        <w:rPr>
          <w:color w:val="A020F0"/>
        </w:rPr>
        <w:t>equal</w:t>
      </w:r>
      <w:r>
        <w:rPr>
          <w:color w:val="000000"/>
        </w:rPr>
        <w:t xml:space="preserve">  </w:t>
      </w:r>
      <w:r w:rsidRPr="00345BA5">
        <w:rPr>
          <w:rFonts w:hint="eastAsia"/>
        </w:rPr>
        <w:t>%</w:t>
      </w:r>
      <w:r w:rsidRPr="00345BA5">
        <w:rPr>
          <w:rFonts w:hint="eastAsia"/>
        </w:rPr>
        <w:t>各坐标轴同比例</w:t>
      </w:r>
    </w:p>
    <w:p w14:paraId="49961833" w14:textId="6BE6BD46" w:rsidR="00834963" w:rsidRPr="00834963" w:rsidRDefault="00457C8A" w:rsidP="00834963">
      <w:pPr>
        <w:pStyle w:val="4"/>
      </w:pPr>
      <w:r>
        <w:rPr>
          <w:rFonts w:hint="eastAsia"/>
        </w:rPr>
        <w:t>实验结果</w:t>
      </w:r>
    </w:p>
    <w:p w14:paraId="4E5D8F9F" w14:textId="77777777" w:rsidR="005122EE" w:rsidRDefault="002A0B2A" w:rsidP="005122EE">
      <w:pPr>
        <w:pStyle w:val="4"/>
        <w:numPr>
          <w:ilvl w:val="0"/>
          <w:numId w:val="0"/>
        </w:numPr>
        <w:ind w:left="226"/>
      </w:pPr>
      <w:r w:rsidRPr="002A0B2A">
        <w:rPr>
          <w:rFonts w:hint="eastAsia"/>
          <w:noProof/>
        </w:rPr>
        <w:drawing>
          <wp:inline distT="0" distB="0" distL="0" distR="0" wp14:anchorId="337641D1" wp14:editId="21ED6D9D">
            <wp:extent cx="2642730" cy="198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3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2EE" w:rsidRPr="0092041B">
        <w:rPr>
          <w:rFonts w:hint="eastAsia"/>
          <w:noProof/>
        </w:rPr>
        <w:drawing>
          <wp:inline distT="0" distB="0" distL="0" distR="0" wp14:anchorId="6157E54F" wp14:editId="0404E1EB">
            <wp:extent cx="2642841" cy="198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41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C4BD" w14:textId="310ECC42" w:rsidR="0092041B" w:rsidRPr="005122EE" w:rsidRDefault="005122EE" w:rsidP="005122EE">
      <w:pPr>
        <w:pStyle w:val="a8"/>
        <w:ind w:firstLineChars="800" w:firstLine="1606"/>
        <w:rPr>
          <w:b/>
          <w:bCs/>
        </w:rPr>
      </w:pPr>
      <w:r w:rsidRPr="005122EE">
        <w:rPr>
          <w:b/>
          <w:bCs/>
        </w:rPr>
        <w:t xml:space="preserve">Figure </w:t>
      </w:r>
      <w:r w:rsidRPr="005122EE">
        <w:rPr>
          <w:b/>
          <w:bCs/>
        </w:rPr>
        <w:fldChar w:fldCharType="begin"/>
      </w:r>
      <w:r w:rsidRPr="005122EE">
        <w:rPr>
          <w:b/>
          <w:bCs/>
        </w:rPr>
        <w:instrText xml:space="preserve"> SEQ Figure \* ARABIC </w:instrText>
      </w:r>
      <w:r w:rsidRPr="005122EE">
        <w:rPr>
          <w:b/>
          <w:bCs/>
        </w:rPr>
        <w:fldChar w:fldCharType="separate"/>
      </w:r>
      <w:r w:rsidRPr="005122EE">
        <w:rPr>
          <w:b/>
          <w:bCs/>
          <w:noProof/>
        </w:rPr>
        <w:t>10</w:t>
      </w:r>
      <w:r w:rsidRPr="005122EE">
        <w:rPr>
          <w:b/>
          <w:bCs/>
        </w:rPr>
        <w:fldChar w:fldCharType="end"/>
      </w:r>
      <w:r w:rsidRPr="005122EE">
        <w:rPr>
          <w:rFonts w:hint="eastAsia"/>
          <w:b/>
          <w:bCs/>
        </w:rPr>
        <w:t xml:space="preserve"> </w:t>
      </w:r>
      <w:r w:rsidRPr="005122EE">
        <w:rPr>
          <w:rFonts w:hint="eastAsia"/>
          <w:b/>
          <w:bCs/>
        </w:rPr>
        <w:t>迭代</w:t>
      </w:r>
      <w:r w:rsidRPr="005122EE">
        <w:rPr>
          <w:rFonts w:hint="eastAsia"/>
          <w:b/>
          <w:bCs/>
        </w:rPr>
        <w:t>1</w:t>
      </w:r>
      <w:r w:rsidRPr="005122EE">
        <w:rPr>
          <w:rFonts w:hint="eastAsia"/>
          <w:b/>
          <w:bCs/>
        </w:rPr>
        <w:t>次绘图</w:t>
      </w:r>
      <w:r w:rsidRPr="005122EE">
        <w:rPr>
          <w:b/>
          <w:bCs/>
        </w:rPr>
        <w:t xml:space="preserve">                   Figure </w:t>
      </w:r>
      <w:r w:rsidRPr="005122EE">
        <w:rPr>
          <w:b/>
          <w:bCs/>
        </w:rPr>
        <w:fldChar w:fldCharType="begin"/>
      </w:r>
      <w:r w:rsidRPr="005122EE">
        <w:rPr>
          <w:b/>
          <w:bCs/>
        </w:rPr>
        <w:instrText xml:space="preserve"> SEQ Figure \* ARABIC </w:instrText>
      </w:r>
      <w:r w:rsidRPr="005122EE">
        <w:rPr>
          <w:b/>
          <w:bCs/>
        </w:rPr>
        <w:fldChar w:fldCharType="separate"/>
      </w:r>
      <w:r w:rsidRPr="005122EE">
        <w:rPr>
          <w:b/>
          <w:bCs/>
          <w:noProof/>
        </w:rPr>
        <w:t>11</w:t>
      </w:r>
      <w:r w:rsidRPr="005122EE">
        <w:rPr>
          <w:b/>
          <w:bCs/>
        </w:rPr>
        <w:fldChar w:fldCharType="end"/>
      </w:r>
      <w:r w:rsidRPr="005122EE">
        <w:rPr>
          <w:b/>
          <w:bCs/>
        </w:rPr>
        <w:t xml:space="preserve"> </w:t>
      </w:r>
      <w:r w:rsidRPr="005122EE">
        <w:rPr>
          <w:rFonts w:hint="eastAsia"/>
          <w:b/>
          <w:bCs/>
        </w:rPr>
        <w:t>迭代</w:t>
      </w:r>
      <w:r w:rsidRPr="005122EE">
        <w:rPr>
          <w:b/>
          <w:bCs/>
        </w:rPr>
        <w:t>2</w:t>
      </w:r>
      <w:r w:rsidRPr="005122EE">
        <w:rPr>
          <w:rFonts w:hint="eastAsia"/>
          <w:b/>
          <w:bCs/>
        </w:rPr>
        <w:t>次绘图</w:t>
      </w:r>
    </w:p>
    <w:p w14:paraId="21D5C1F8" w14:textId="48391B5F" w:rsidR="00CF0609" w:rsidRDefault="00457C8A" w:rsidP="002F77A3">
      <w:pPr>
        <w:pStyle w:val="4"/>
      </w:pPr>
      <w:r>
        <w:rPr>
          <w:rFonts w:hint="eastAsia"/>
        </w:rPr>
        <w:t>结果分析</w:t>
      </w:r>
    </w:p>
    <w:p w14:paraId="51DBD970" w14:textId="6B6B81A7" w:rsidR="00345BA5" w:rsidRDefault="00982C5D" w:rsidP="00982C5D">
      <w:pPr>
        <w:ind w:firstLineChars="200"/>
      </w:pPr>
      <w:r>
        <w:rPr>
          <w:rFonts w:hint="eastAsia"/>
        </w:rPr>
        <w:t>参考</w:t>
      </w:r>
      <w:r>
        <w:rPr>
          <w:rFonts w:hint="eastAsia"/>
        </w:rPr>
        <w:t>Koch</w:t>
      </w:r>
      <w:r>
        <w:rPr>
          <w:rFonts w:hint="eastAsia"/>
        </w:rPr>
        <w:t>曲线的迭代思路完成该实验，</w:t>
      </w:r>
      <w:r w:rsidR="00834963">
        <w:rPr>
          <w:rFonts w:hint="eastAsia"/>
        </w:rPr>
        <w:t>对比</w:t>
      </w:r>
      <w:r>
        <w:rPr>
          <w:rFonts w:hint="eastAsia"/>
        </w:rPr>
        <w:t>参考资料中迭代</w:t>
      </w:r>
      <w:r w:rsidR="002D76F5">
        <w:rPr>
          <w:rFonts w:hint="eastAsia"/>
        </w:rPr>
        <w:t>1</w:t>
      </w:r>
      <w:r w:rsidR="002D76F5">
        <w:rPr>
          <w:rFonts w:hint="eastAsia"/>
        </w:rPr>
        <w:t>次和</w:t>
      </w:r>
      <w:r w:rsidR="002D76F5">
        <w:rPr>
          <w:rFonts w:hint="eastAsia"/>
        </w:rPr>
        <w:t>2</w:t>
      </w:r>
      <w:r w:rsidR="002D76F5">
        <w:rPr>
          <w:rFonts w:hint="eastAsia"/>
        </w:rPr>
        <w:t>次的图像，显示实验结果较为精准。下面计算该生成元的维度：</w:t>
      </w:r>
    </w:p>
    <w:p w14:paraId="55CDE2D4" w14:textId="0CD5419D" w:rsidR="002D76F5" w:rsidRPr="002D76F5" w:rsidRDefault="002D76F5" w:rsidP="002D76F5">
      <w:pPr>
        <w:ind w:firstLineChars="200"/>
        <w:rPr>
          <w:rFonts w:asciiTheme="minorEastAsia" w:hAnsiTheme="minorEastAsia" w:cstheme="minorHAnsi"/>
          <w:iCs/>
          <w:color w:val="000000"/>
          <w:kern w:val="0"/>
        </w:rPr>
      </w:pPr>
      <w:r w:rsidRPr="002D76F5">
        <w:rPr>
          <w:rFonts w:cstheme="minorHAnsi" w:hint="eastAsia"/>
          <w:iCs/>
        </w:rPr>
        <w:t>该六边形生成元</w:t>
      </w:r>
      <w:proofErr w:type="spellStart"/>
      <w:r w:rsidRPr="002D76F5">
        <w:rPr>
          <w:rFonts w:cstheme="minorHAnsi"/>
          <w:iCs/>
        </w:rPr>
        <w:t>Hexaflake</w:t>
      </w:r>
      <w:proofErr w:type="spellEnd"/>
      <w:r>
        <w:rPr>
          <w:rFonts w:asciiTheme="minorEastAsia" w:hAnsiTheme="minorEastAsia" w:cstheme="minorHAnsi" w:hint="eastAsia"/>
          <w:iCs/>
          <w:color w:val="000000"/>
          <w:kern w:val="0"/>
        </w:rPr>
        <w:t>的相似形个数为</w:t>
      </w:r>
      <w:r w:rsidR="006A6BD9">
        <w:rPr>
          <w:rFonts w:asciiTheme="minorEastAsia" w:hAnsiTheme="minorEastAsia" w:cstheme="minorHAnsi"/>
          <w:iCs/>
          <w:color w:val="000000"/>
          <w:kern w:val="0"/>
        </w:rPr>
        <w:t>7</w:t>
      </w:r>
      <w:r>
        <w:rPr>
          <w:rFonts w:asciiTheme="minorEastAsia" w:hAnsiTheme="minorEastAsia" w:cstheme="minorHAnsi" w:hint="eastAsia"/>
          <w:iCs/>
          <w:color w:val="000000"/>
          <w:kern w:val="0"/>
        </w:rPr>
        <w:t>，</w:t>
      </w:r>
      <w:r w:rsidR="006A6BD9">
        <w:rPr>
          <w:rFonts w:asciiTheme="minorEastAsia" w:hAnsiTheme="minorEastAsia" w:cstheme="minorHAnsi" w:hint="eastAsia"/>
          <w:iCs/>
          <w:color w:val="000000"/>
          <w:kern w:val="0"/>
        </w:rPr>
        <w:t>每边长放大3倍为原来边长</w:t>
      </w:r>
      <w:r>
        <w:rPr>
          <w:rFonts w:asciiTheme="minorEastAsia" w:hAnsiTheme="minorEastAsia" w:cstheme="minorHAnsi" w:hint="eastAsia"/>
          <w:iCs/>
          <w:color w:val="000000"/>
          <w:kern w:val="0"/>
        </w:rPr>
        <w:t>，因此维数为</w:t>
      </w:r>
      <w:r w:rsidR="006A6BD9" w:rsidRPr="002D76F5">
        <w:rPr>
          <w:position w:val="-12"/>
        </w:rPr>
        <w:object w:dxaOrig="4051" w:dyaOrig="359" w14:anchorId="4D6922E9">
          <v:shape id="_x0000_i1047" type="#_x0000_t75" style="width:202.35pt;height:18.35pt" o:ole="">
            <v:imagedata r:id="rId60" o:title=""/>
          </v:shape>
          <o:OLEObject Type="Embed" ProgID="Equation.AxMath" ShapeID="_x0000_i1047" DrawAspect="Content" ObjectID="_1650274088" r:id="rId61"/>
        </w:object>
      </w:r>
      <w:r w:rsidRPr="00982C5D">
        <w:rPr>
          <w:rFonts w:asciiTheme="minorEastAsia" w:hAnsiTheme="minorEastAsia" w:cstheme="minorHAnsi"/>
          <w:iCs/>
          <w:color w:val="000000"/>
          <w:kern w:val="0"/>
        </w:rPr>
        <w:t xml:space="preserve"> </w:t>
      </w:r>
    </w:p>
    <w:p w14:paraId="4B9D1BD8" w14:textId="44918747" w:rsidR="00345BA5" w:rsidRDefault="00345BA5" w:rsidP="002F77A3">
      <w:pPr>
        <w:pStyle w:val="4"/>
      </w:pPr>
      <w:r>
        <w:rPr>
          <w:rFonts w:hint="eastAsia"/>
        </w:rPr>
        <w:t>参考资料</w:t>
      </w:r>
    </w:p>
    <w:p w14:paraId="26C8B33E" w14:textId="77777777" w:rsidR="00345BA5" w:rsidRPr="00345BA5" w:rsidRDefault="00345BA5" w:rsidP="002F77A3">
      <w:pPr>
        <w:rPr>
          <w:shd w:val="clear" w:color="auto" w:fill="FFFFFF"/>
        </w:rPr>
      </w:pPr>
      <w:r w:rsidRPr="00345BA5">
        <w:rPr>
          <w:shd w:val="clear" w:color="auto" w:fill="FFFFFF"/>
        </w:rPr>
        <w:t>[1]</w:t>
      </w:r>
      <w:r w:rsidRPr="00345BA5">
        <w:rPr>
          <w:shd w:val="clear" w:color="auto" w:fill="FFFFFF"/>
        </w:rPr>
        <w:t>宁吉</w:t>
      </w:r>
      <w:r w:rsidRPr="00345BA5">
        <w:rPr>
          <w:shd w:val="clear" w:color="auto" w:fill="FFFFFF"/>
        </w:rPr>
        <w:t>,</w:t>
      </w:r>
      <w:r w:rsidRPr="00345BA5">
        <w:rPr>
          <w:shd w:val="clear" w:color="auto" w:fill="FFFFFF"/>
        </w:rPr>
        <w:t>张卫</w:t>
      </w:r>
      <w:r w:rsidRPr="00345BA5">
        <w:rPr>
          <w:shd w:val="clear" w:color="auto" w:fill="FFFFFF"/>
        </w:rPr>
        <w:t>.</w:t>
      </w:r>
      <w:r w:rsidRPr="00345BA5">
        <w:rPr>
          <w:shd w:val="clear" w:color="auto" w:fill="FFFFFF"/>
        </w:rPr>
        <w:t>基于</w:t>
      </w:r>
      <w:proofErr w:type="spellStart"/>
      <w:r w:rsidRPr="00345BA5">
        <w:t>Matlab</w:t>
      </w:r>
      <w:proofErr w:type="spellEnd"/>
      <w:r w:rsidRPr="00345BA5">
        <w:rPr>
          <w:shd w:val="clear" w:color="auto" w:fill="FFFFFF"/>
        </w:rPr>
        <w:t>的微观分形图像处理</w:t>
      </w:r>
      <w:r w:rsidRPr="00345BA5">
        <w:rPr>
          <w:shd w:val="clear" w:color="auto" w:fill="FFFFFF"/>
        </w:rPr>
        <w:t>[J].</w:t>
      </w:r>
      <w:r w:rsidRPr="00345BA5">
        <w:rPr>
          <w:shd w:val="clear" w:color="auto" w:fill="FFFFFF"/>
        </w:rPr>
        <w:t>计算机与现代化</w:t>
      </w:r>
      <w:r w:rsidRPr="00345BA5">
        <w:rPr>
          <w:shd w:val="clear" w:color="auto" w:fill="FFFFFF"/>
        </w:rPr>
        <w:t>,2013(02):5-8+14.</w:t>
      </w:r>
    </w:p>
    <w:p w14:paraId="7FDF9F49" w14:textId="5D5DDF16" w:rsidR="00345BA5" w:rsidRDefault="00345BA5" w:rsidP="002F77A3">
      <w:r w:rsidRPr="00345BA5">
        <w:t>[2]Matrix67</w:t>
      </w:r>
      <w:r w:rsidRPr="00345BA5">
        <w:rPr>
          <w:rFonts w:hint="eastAsia"/>
        </w:rPr>
        <w:t xml:space="preserve">. 7 </w:t>
      </w:r>
      <w:proofErr w:type="gramStart"/>
      <w:r w:rsidRPr="00345BA5">
        <w:rPr>
          <w:rFonts w:hint="eastAsia"/>
        </w:rPr>
        <w:t>个</w:t>
      </w:r>
      <w:proofErr w:type="gramEnd"/>
      <w:r w:rsidRPr="00345BA5">
        <w:rPr>
          <w:rFonts w:hint="eastAsia"/>
        </w:rPr>
        <w:t>分形图形的动画演示</w:t>
      </w:r>
      <w:r w:rsidRPr="00345BA5">
        <w:rPr>
          <w:rFonts w:hint="eastAsia"/>
        </w:rPr>
        <w:t>.</w:t>
      </w:r>
      <w:hyperlink r:id="rId62" w:history="1">
        <w:r w:rsidRPr="00345BA5">
          <w:rPr>
            <w:rStyle w:val="ae"/>
            <w:color w:val="auto"/>
            <w:u w:val="none"/>
          </w:rPr>
          <w:t>http://www.matrix67.com/blog/archives/6231</w:t>
        </w:r>
      </w:hyperlink>
      <w:r w:rsidRPr="00345BA5">
        <w:t>.2014-12-08.2020-04-24.</w:t>
      </w:r>
    </w:p>
    <w:p w14:paraId="76482710" w14:textId="754439E9" w:rsidR="00ED0940" w:rsidRPr="00ED0940" w:rsidRDefault="00ED0940" w:rsidP="00ED0940">
      <w:pPr>
        <w:ind w:firstLineChars="200"/>
        <w:rPr>
          <w:shd w:val="clear" w:color="auto" w:fill="FFFFFF"/>
        </w:rPr>
      </w:pPr>
      <w:r w:rsidRPr="00ED0940">
        <w:rPr>
          <w:rFonts w:hint="eastAsia"/>
          <w:szCs w:val="20"/>
          <w:shd w:val="clear" w:color="auto" w:fill="FFFFFF"/>
        </w:rPr>
        <w:t>[</w:t>
      </w:r>
      <w:r>
        <w:rPr>
          <w:szCs w:val="20"/>
          <w:shd w:val="clear" w:color="auto" w:fill="FFFFFF"/>
        </w:rPr>
        <w:t>3</w:t>
      </w:r>
      <w:r w:rsidRPr="00ED0940">
        <w:rPr>
          <w:rFonts w:hint="eastAsia"/>
          <w:szCs w:val="20"/>
          <w:shd w:val="clear" w:color="auto" w:fill="FFFFFF"/>
        </w:rPr>
        <w:t>]</w:t>
      </w:r>
      <w:r w:rsidRPr="00ED0940">
        <w:rPr>
          <w:rFonts w:hint="eastAsia"/>
          <w:szCs w:val="20"/>
          <w:shd w:val="clear" w:color="auto" w:fill="FFFFFF"/>
        </w:rPr>
        <w:t>分形算法与程序设计—</w:t>
      </w:r>
      <w:r w:rsidRPr="00ED0940">
        <w:rPr>
          <w:rFonts w:hint="eastAsia"/>
          <w:szCs w:val="20"/>
          <w:shd w:val="clear" w:color="auto" w:fill="FFFFFF"/>
        </w:rPr>
        <w:t>java</w:t>
      </w:r>
      <w:r w:rsidRPr="00ED0940">
        <w:rPr>
          <w:rFonts w:hint="eastAsia"/>
          <w:szCs w:val="20"/>
          <w:shd w:val="clear" w:color="auto" w:fill="FFFFFF"/>
        </w:rPr>
        <w:t>实现</w:t>
      </w:r>
      <w:r w:rsidRPr="00ED0940">
        <w:rPr>
          <w:rFonts w:hint="eastAsia"/>
          <w:szCs w:val="20"/>
          <w:shd w:val="clear" w:color="auto" w:fill="FFFFFF"/>
        </w:rPr>
        <w:t xml:space="preserve"> </w:t>
      </w:r>
      <w:r w:rsidRPr="00ED0940">
        <w:rPr>
          <w:rFonts w:hint="eastAsia"/>
          <w:szCs w:val="20"/>
          <w:shd w:val="clear" w:color="auto" w:fill="FFFFFF"/>
        </w:rPr>
        <w:t>孙博文</w:t>
      </w:r>
      <w:r w:rsidRPr="00ED0940">
        <w:rPr>
          <w:rFonts w:hint="eastAsia"/>
          <w:szCs w:val="20"/>
          <w:shd w:val="clear" w:color="auto" w:fill="FFFFFF"/>
        </w:rPr>
        <w:t xml:space="preserve"> </w:t>
      </w:r>
      <w:r w:rsidRPr="00ED0940">
        <w:rPr>
          <w:rFonts w:hint="eastAsia"/>
          <w:szCs w:val="20"/>
          <w:shd w:val="clear" w:color="auto" w:fill="FFFFFF"/>
        </w:rPr>
        <w:t>著</w:t>
      </w:r>
      <w:r w:rsidRPr="00ED0940">
        <w:rPr>
          <w:rFonts w:hint="eastAsia"/>
          <w:szCs w:val="20"/>
          <w:shd w:val="clear" w:color="auto" w:fill="FFFFFF"/>
        </w:rPr>
        <w:t xml:space="preserve"> </w:t>
      </w:r>
      <w:r w:rsidRPr="00ED0940">
        <w:rPr>
          <w:rFonts w:hint="eastAsia"/>
          <w:szCs w:val="20"/>
          <w:shd w:val="clear" w:color="auto" w:fill="FFFFFF"/>
        </w:rPr>
        <w:t>科学出版社，</w:t>
      </w:r>
      <w:r w:rsidRPr="00ED0940">
        <w:rPr>
          <w:rFonts w:hint="eastAsia"/>
          <w:szCs w:val="20"/>
          <w:shd w:val="clear" w:color="auto" w:fill="FFFFFF"/>
        </w:rPr>
        <w:t>2004</w:t>
      </w:r>
    </w:p>
    <w:p w14:paraId="0D275957" w14:textId="7EC01043" w:rsidR="00CF0609" w:rsidRDefault="00457C8A" w:rsidP="002F77A3">
      <w:pPr>
        <w:pStyle w:val="2"/>
      </w:pPr>
      <w:bookmarkStart w:id="13" w:name="_Toc39661257"/>
      <w:bookmarkEnd w:id="0"/>
      <w:r>
        <w:rPr>
          <w:rFonts w:hint="eastAsia"/>
        </w:rPr>
        <w:lastRenderedPageBreak/>
        <w:t>实验感想</w:t>
      </w:r>
      <w:bookmarkEnd w:id="13"/>
    </w:p>
    <w:p w14:paraId="0BAD1157" w14:textId="27DD01F2" w:rsidR="00CF0609" w:rsidRDefault="00457C8A" w:rsidP="002F77A3">
      <w:r>
        <w:rPr>
          <w:rFonts w:hint="eastAsia"/>
        </w:rPr>
        <w:t>通过本次实验操作，我</w:t>
      </w:r>
      <w:r w:rsidR="001A3BBD">
        <w:rPr>
          <w:rFonts w:cs="宋体" w:hint="eastAsia"/>
          <w:lang w:bidi="ar"/>
        </w:rPr>
        <w:t>大致</w:t>
      </w:r>
      <w:r w:rsidR="002D76F5">
        <w:rPr>
          <w:rFonts w:cs="宋体" w:hint="eastAsia"/>
          <w:lang w:bidi="ar"/>
        </w:rPr>
        <w:t>掌握了几种迭代绘图的方法，</w:t>
      </w:r>
      <w:r w:rsidR="001A3BBD">
        <w:rPr>
          <w:rFonts w:cs="宋体" w:hint="eastAsia"/>
          <w:lang w:bidi="ar"/>
        </w:rPr>
        <w:t>进一步</w:t>
      </w:r>
      <w:r w:rsidR="002D76F5">
        <w:rPr>
          <w:rFonts w:cs="宋体" w:hint="eastAsia"/>
          <w:lang w:bidi="ar"/>
        </w:rPr>
        <w:t>巩固了前面的案例学习和补充资料学习的知识</w:t>
      </w:r>
      <w:r w:rsidR="001A3BBD">
        <w:rPr>
          <w:rFonts w:cs="宋体" w:hint="eastAsia"/>
          <w:lang w:bidi="ar"/>
        </w:rPr>
        <w:t>。</w:t>
      </w:r>
    </w:p>
    <w:p w14:paraId="516361BC" w14:textId="77777777" w:rsidR="001A3BBD" w:rsidRDefault="00457C8A" w:rsidP="001A3BBD">
      <w:pPr>
        <w:ind w:firstLineChars="200"/>
      </w:pPr>
      <w:r>
        <w:rPr>
          <w:rFonts w:hint="eastAsia"/>
          <w:lang w:bidi="ar"/>
        </w:rPr>
        <w:t>我认为这次实验是非常有意义有价值的，</w:t>
      </w:r>
      <w:r w:rsidR="001A3BBD">
        <w:rPr>
          <w:rFonts w:hint="eastAsia"/>
          <w:lang w:bidi="ar"/>
        </w:rPr>
        <w:t>在网上查找资料的过程中我发现分形是非常著名的一个数学领域，</w:t>
      </w:r>
      <w:r>
        <w:rPr>
          <w:rFonts w:hint="eastAsia"/>
          <w:lang w:bidi="ar"/>
        </w:rPr>
        <w:t>通过这次</w:t>
      </w:r>
      <w:r w:rsidR="001A3BBD">
        <w:rPr>
          <w:rFonts w:hint="eastAsia"/>
          <w:lang w:bidi="ar"/>
        </w:rPr>
        <w:t>课外实验</w:t>
      </w:r>
      <w:r>
        <w:rPr>
          <w:rFonts w:hint="eastAsia"/>
          <w:lang w:bidi="ar"/>
        </w:rPr>
        <w:t>，</w:t>
      </w:r>
      <w:r w:rsidR="001A3BBD">
        <w:rPr>
          <w:rFonts w:hint="eastAsia"/>
          <w:lang w:bidi="ar"/>
        </w:rPr>
        <w:t>我接触到了这个非常有趣的领域，在调试</w:t>
      </w:r>
      <w:r w:rsidR="001A3BBD" w:rsidRPr="00CD6DDB">
        <w:rPr>
          <w:rFonts w:hint="eastAsia"/>
        </w:rPr>
        <w:t xml:space="preserve">Julia </w:t>
      </w:r>
      <w:r w:rsidR="001A3BBD" w:rsidRPr="00CD6DDB">
        <w:rPr>
          <w:rFonts w:hint="eastAsia"/>
        </w:rPr>
        <w:t>集</w:t>
      </w:r>
      <w:r w:rsidR="001A3BBD">
        <w:rPr>
          <w:rFonts w:hint="eastAsia"/>
        </w:rPr>
        <w:t>（虽然实验里面没有涉及</w:t>
      </w:r>
      <w:r w:rsidR="001A3BBD" w:rsidRPr="00CD6DDB">
        <w:rPr>
          <w:rFonts w:hint="eastAsia"/>
        </w:rPr>
        <w:t xml:space="preserve">Julia </w:t>
      </w:r>
      <w:r w:rsidR="001A3BBD" w:rsidRPr="00CD6DDB">
        <w:rPr>
          <w:rFonts w:hint="eastAsia"/>
        </w:rPr>
        <w:t>集</w:t>
      </w:r>
      <w:r w:rsidR="001A3BBD">
        <w:rPr>
          <w:rFonts w:hint="eastAsia"/>
        </w:rPr>
        <w:t>的内容）各项参数的时候更是感受到这些分形变换的奇妙无穷。而且这些数学知识是有很强的实际意义的，在网上就看到不少利用分形解决实际问题的案例，相信在以后的诸如数学建模等比赛里还会进一步涉及到分形变换。</w:t>
      </w:r>
    </w:p>
    <w:p w14:paraId="06D41F85" w14:textId="3663CA8A" w:rsidR="001A3BBD" w:rsidRDefault="001A3BBD" w:rsidP="001A3BBD">
      <w:pPr>
        <w:ind w:firstLineChars="200"/>
        <w:rPr>
          <w:rFonts w:cs="宋体"/>
          <w:lang w:bidi="ar"/>
        </w:rPr>
      </w:pPr>
      <w:r>
        <w:rPr>
          <w:rFonts w:cs="宋体" w:hint="eastAsia"/>
          <w:lang w:bidi="ar"/>
        </w:rPr>
        <w:t>本次实验中涉及到的疑难知识点、用到的新函数（</w:t>
      </w:r>
      <w:r>
        <w:rPr>
          <w:rFonts w:cs="宋体" w:hint="eastAsia"/>
          <w:lang w:bidi="ar"/>
        </w:rPr>
        <w:t>tic</w:t>
      </w:r>
      <w:r>
        <w:rPr>
          <w:rFonts w:cs="宋体"/>
          <w:lang w:bidi="ar"/>
        </w:rPr>
        <w:t xml:space="preserve"> toc colormap jet image </w:t>
      </w:r>
      <w:proofErr w:type="spellStart"/>
      <w:r>
        <w:rPr>
          <w:rFonts w:cs="宋体"/>
          <w:lang w:bidi="ar"/>
        </w:rPr>
        <w:t>imshow</w:t>
      </w:r>
      <w:proofErr w:type="spellEnd"/>
      <w:r>
        <w:rPr>
          <w:rFonts w:cs="宋体"/>
          <w:lang w:bidi="ar"/>
        </w:rPr>
        <w:t xml:space="preserve"> </w:t>
      </w:r>
      <w:proofErr w:type="spellStart"/>
      <w:r>
        <w:rPr>
          <w:rFonts w:cs="宋体"/>
          <w:lang w:bidi="ar"/>
        </w:rPr>
        <w:t>meshgird</w:t>
      </w:r>
      <w:proofErr w:type="spellEnd"/>
      <w:r>
        <w:rPr>
          <w:rFonts w:cs="宋体"/>
          <w:lang w:bidi="ar"/>
        </w:rPr>
        <w:t xml:space="preserve"> set</w:t>
      </w:r>
      <w:r>
        <w:rPr>
          <w:rFonts w:cs="宋体" w:hint="eastAsia"/>
          <w:lang w:bidi="ar"/>
        </w:rPr>
        <w:t>等等）我都通过记笔记或者录屏的方式认真记了下来，丰富了我的</w:t>
      </w:r>
      <w:r>
        <w:rPr>
          <w:lang w:bidi="ar"/>
        </w:rPr>
        <w:t>MATLAB</w:t>
      </w:r>
      <w:r>
        <w:rPr>
          <w:rFonts w:cs="宋体" w:hint="eastAsia"/>
          <w:lang w:bidi="ar"/>
        </w:rPr>
        <w:t>知识储备。</w:t>
      </w:r>
      <w:r>
        <w:rPr>
          <w:rFonts w:ascii="宋体" w:hAnsi="宋体" w:cs="宋体" w:hint="eastAsia"/>
          <w:color w:val="000000"/>
          <w:lang w:bidi="ar"/>
        </w:rPr>
        <w:t>在本次实验中，所有的实验均由我独立完成，相关代码和图片结果也都整理到位，代码中存在疑惑的地方以及需要注意的地方均已注释好，以备下次复习时使用。</w:t>
      </w:r>
      <w:r>
        <w:rPr>
          <w:rFonts w:cs="宋体" w:hint="eastAsia"/>
          <w:lang w:bidi="ar"/>
        </w:rPr>
        <w:t>在这次实验里，我认真完成了</w:t>
      </w:r>
      <w:r w:rsidRPr="00FC2A6D">
        <w:rPr>
          <w:rFonts w:cs="宋体" w:hint="eastAsia"/>
          <w:lang w:bidi="ar"/>
        </w:rPr>
        <w:t>相关实</w:t>
      </w:r>
      <w:r>
        <w:rPr>
          <w:rFonts w:cs="宋体" w:hint="eastAsia"/>
          <w:lang w:bidi="ar"/>
        </w:rPr>
        <w:t>验任务，虽然花了很多时间在查找分形数学知识和</w:t>
      </w:r>
      <w:r>
        <w:rPr>
          <w:rFonts w:cs="宋体" w:hint="eastAsia"/>
          <w:lang w:bidi="ar"/>
        </w:rPr>
        <w:t>MATLAB</w:t>
      </w:r>
      <w:r>
        <w:rPr>
          <w:rFonts w:cs="宋体" w:hint="eastAsia"/>
          <w:lang w:bidi="ar"/>
        </w:rPr>
        <w:t>应用案例，但颇有所获，期待下次的实验。</w:t>
      </w:r>
    </w:p>
    <w:p w14:paraId="1B6C3317" w14:textId="27530D69" w:rsidR="00CF0609" w:rsidRDefault="00457C8A" w:rsidP="001A3BBD">
      <w:pPr>
        <w:jc w:val="right"/>
      </w:pPr>
      <w:r>
        <w:rPr>
          <w:rFonts w:cs="Times New Roman"/>
          <w:lang w:bidi="ar"/>
        </w:rPr>
        <w:t xml:space="preserve">6 </w:t>
      </w:r>
      <w:proofErr w:type="gramStart"/>
      <w:r>
        <w:rPr>
          <w:rFonts w:hint="eastAsia"/>
          <w:lang w:bidi="ar"/>
        </w:rPr>
        <w:t>许柏城</w:t>
      </w:r>
      <w:proofErr w:type="gramEnd"/>
      <w:r>
        <w:rPr>
          <w:rFonts w:cs="Times New Roman"/>
          <w:lang w:bidi="ar"/>
        </w:rPr>
        <w:t xml:space="preserve"> 62</w:t>
      </w:r>
      <w:r>
        <w:rPr>
          <w:rFonts w:hint="eastAsia"/>
          <w:lang w:bidi="ar"/>
        </w:rPr>
        <w:t>号</w:t>
      </w:r>
      <w:r>
        <w:rPr>
          <w:rFonts w:cs="Times New Roman"/>
          <w:lang w:bidi="ar"/>
        </w:rPr>
        <w:t xml:space="preserve"> </w:t>
      </w:r>
      <w:r>
        <w:rPr>
          <w:rFonts w:hint="eastAsia"/>
          <w:lang w:bidi="ar"/>
        </w:rPr>
        <w:t>课外</w:t>
      </w:r>
      <w:r w:rsidR="001A3BBD">
        <w:rPr>
          <w:rFonts w:hint="eastAsia"/>
          <w:lang w:bidi="ar"/>
        </w:rPr>
        <w:t>实验</w:t>
      </w:r>
      <w:r w:rsidR="001A3BBD">
        <w:rPr>
          <w:rFonts w:hint="eastAsia"/>
          <w:lang w:bidi="ar"/>
        </w:rPr>
        <w:t>6</w:t>
      </w:r>
    </w:p>
    <w:p w14:paraId="20F0B60D" w14:textId="44D8BF8D" w:rsidR="00CF0609" w:rsidRDefault="00457C8A" w:rsidP="001A3BBD">
      <w:pPr>
        <w:jc w:val="right"/>
      </w:pPr>
      <w:r>
        <w:rPr>
          <w:lang w:bidi="ar"/>
        </w:rPr>
        <w:t>2020-04</w:t>
      </w:r>
      <w:r w:rsidR="001A3BBD">
        <w:rPr>
          <w:lang w:bidi="ar"/>
        </w:rPr>
        <w:t>-2</w:t>
      </w:r>
      <w:r w:rsidR="00C76B1E">
        <w:rPr>
          <w:lang w:bidi="ar"/>
        </w:rPr>
        <w:t>4</w:t>
      </w:r>
      <w:r>
        <w:rPr>
          <w:lang w:bidi="ar"/>
        </w:rPr>
        <w:t xml:space="preserve"> 19:00</w:t>
      </w:r>
    </w:p>
    <w:sectPr w:rsidR="00CF0609" w:rsidSect="00490B7F">
      <w:footerReference w:type="default" r:id="rId63"/>
      <w:pgSz w:w="11906" w:h="16838"/>
      <w:pgMar w:top="1418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F13A9" w14:textId="77777777" w:rsidR="00164209" w:rsidRDefault="00164209" w:rsidP="002F77A3">
      <w:r>
        <w:separator/>
      </w:r>
    </w:p>
  </w:endnote>
  <w:endnote w:type="continuationSeparator" w:id="0">
    <w:p w14:paraId="25D58BA8" w14:textId="77777777" w:rsidR="00164209" w:rsidRDefault="00164209" w:rsidP="002F7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43539" w14:textId="77777777" w:rsidR="00CF0609" w:rsidRDefault="00457C8A" w:rsidP="002F77A3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66FF48" wp14:editId="4F5C16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E14999" w14:textId="77777777" w:rsidR="00CF0609" w:rsidRDefault="00457C8A" w:rsidP="002F77A3">
                          <w:pPr>
                            <w:pStyle w:val="ab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66FF4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1AE14999" w14:textId="77777777" w:rsidR="00CF0609" w:rsidRDefault="00457C8A" w:rsidP="002F77A3">
                    <w:pPr>
                      <w:pStyle w:val="ab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285C5" w14:textId="77777777" w:rsidR="00164209" w:rsidRDefault="00164209" w:rsidP="002F77A3">
      <w:r>
        <w:separator/>
      </w:r>
    </w:p>
  </w:footnote>
  <w:footnote w:type="continuationSeparator" w:id="0">
    <w:p w14:paraId="0D53523A" w14:textId="77777777" w:rsidR="00164209" w:rsidRDefault="00164209" w:rsidP="002F7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7C8EC3"/>
    <w:multiLevelType w:val="multilevel"/>
    <w:tmpl w:val="41C0BD8A"/>
    <w:lvl w:ilvl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3"/>
      <w:suff w:val="space"/>
      <w:lvlText w:val="%2."/>
      <w:lvlJc w:val="left"/>
      <w:pPr>
        <w:ind w:left="113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4"/>
      <w:suff w:val="space"/>
      <w:lvlText w:val="%2.%3."/>
      <w:lvlJc w:val="left"/>
      <w:pPr>
        <w:ind w:left="226" w:firstLine="0"/>
      </w:pPr>
      <w:rPr>
        <w:rFonts w:ascii="宋体" w:eastAsia="宋体" w:hAnsi="宋体" w:cs="宋体" w:hint="eastAsia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339" w:firstLine="0"/>
      </w:pPr>
      <w:rPr>
        <w:rFonts w:ascii="宋体" w:eastAsia="宋体" w:hAnsi="宋体" w:cs="宋体" w:hint="eastAsia"/>
      </w:rPr>
    </w:lvl>
    <w:lvl w:ilvl="4">
      <w:start w:val="1"/>
      <w:numFmt w:val="lowerLetter"/>
      <w:lvlText w:val="%5)"/>
      <w:lvlJc w:val="left"/>
      <w:pPr>
        <w:ind w:left="452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6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791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904" w:firstLine="0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754ECD0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1F382B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3E4E32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709690B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D26ABDB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134DF8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EBE6741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3362B86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CFCD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420E9E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2705"/>
        </w:tabs>
        <w:ind w:left="2122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2264"/>
        </w:tabs>
        <w:ind w:left="2264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2406"/>
        </w:tabs>
        <w:ind w:left="2406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2548"/>
        </w:tabs>
        <w:ind w:left="2548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2689"/>
        </w:tabs>
        <w:ind w:left="268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2831"/>
        </w:tabs>
        <w:ind w:left="283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2973"/>
        </w:tabs>
        <w:ind w:left="297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3115"/>
        </w:tabs>
        <w:ind w:left="311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3256"/>
        </w:tabs>
        <w:ind w:left="3256" w:hanging="1559"/>
      </w:pPr>
      <w:rPr>
        <w:rFonts w:hint="eastAsia"/>
      </w:rPr>
    </w:lvl>
  </w:abstractNum>
  <w:abstractNum w:abstractNumId="12" w15:restartNumberingAfterBreak="0">
    <w:nsid w:val="450814DC"/>
    <w:multiLevelType w:val="multilevel"/>
    <w:tmpl w:val="450814DC"/>
    <w:lvl w:ilvl="0">
      <w:start w:val="1"/>
      <w:numFmt w:val="chineseCountingThousand"/>
      <w:lvlText w:val="实验%1 "/>
      <w:lvlJc w:val="center"/>
      <w:pPr>
        <w:tabs>
          <w:tab w:val="left" w:pos="1008"/>
        </w:tabs>
        <w:ind w:left="425" w:hanging="137"/>
      </w:pPr>
      <w:rPr>
        <w:rFonts w:ascii="黑体" w:eastAsia="黑体" w:hAnsi="黑体" w:hint="eastAsia"/>
        <w:spacing w:val="40"/>
        <w:sz w:val="36"/>
        <w:szCs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ascii="黑体" w:eastAsia="黑体" w:hAnsi="黑体" w:hint="eastAsia"/>
        <w:b w:val="0"/>
        <w:bCs w:val="0"/>
        <w:i w:val="0"/>
        <w:iCs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ascii="黑体" w:eastAsia="黑体" w:hAnsi="黑体" w:hint="eastAsia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ascii="宋体" w:eastAsia="宋体" w:hAnsi="宋体" w:hint="eastAsia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ascii="宋体" w:eastAsia="宋体" w:hAnsi="宋体"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ascii="宋体" w:eastAsia="宋体" w:hAnsi="宋体" w:hint="eastAsia"/>
      </w:rPr>
    </w:lvl>
  </w:abstractNum>
  <w:abstractNum w:abstractNumId="13" w15:restartNumberingAfterBreak="0">
    <w:nsid w:val="58A44A36"/>
    <w:multiLevelType w:val="hybridMultilevel"/>
    <w:tmpl w:val="EFE4A30E"/>
    <w:lvl w:ilvl="0" w:tplc="C2F496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71"/>
    <w:rsid w:val="000027AA"/>
    <w:rsid w:val="00006F6C"/>
    <w:rsid w:val="0003252F"/>
    <w:rsid w:val="00036FC5"/>
    <w:rsid w:val="00043FEA"/>
    <w:rsid w:val="00044399"/>
    <w:rsid w:val="00064D42"/>
    <w:rsid w:val="000A2993"/>
    <w:rsid w:val="000D4382"/>
    <w:rsid w:val="000E4951"/>
    <w:rsid w:val="001252D4"/>
    <w:rsid w:val="00125E20"/>
    <w:rsid w:val="00131ECE"/>
    <w:rsid w:val="00164209"/>
    <w:rsid w:val="00172A27"/>
    <w:rsid w:val="00172D72"/>
    <w:rsid w:val="001778C2"/>
    <w:rsid w:val="00190094"/>
    <w:rsid w:val="001A3BBD"/>
    <w:rsid w:val="00210D9D"/>
    <w:rsid w:val="00237359"/>
    <w:rsid w:val="00247D5B"/>
    <w:rsid w:val="00257442"/>
    <w:rsid w:val="0027561C"/>
    <w:rsid w:val="002A0B2A"/>
    <w:rsid w:val="002D0F26"/>
    <w:rsid w:val="002D76F5"/>
    <w:rsid w:val="002F77A3"/>
    <w:rsid w:val="00305EA5"/>
    <w:rsid w:val="00322BEE"/>
    <w:rsid w:val="00324C25"/>
    <w:rsid w:val="00325671"/>
    <w:rsid w:val="00345BA5"/>
    <w:rsid w:val="003464DD"/>
    <w:rsid w:val="00360CE9"/>
    <w:rsid w:val="003636DF"/>
    <w:rsid w:val="00393284"/>
    <w:rsid w:val="00393A69"/>
    <w:rsid w:val="003B59E5"/>
    <w:rsid w:val="003C5548"/>
    <w:rsid w:val="003D441F"/>
    <w:rsid w:val="003D49E4"/>
    <w:rsid w:val="003E0304"/>
    <w:rsid w:val="003E54D3"/>
    <w:rsid w:val="004167B8"/>
    <w:rsid w:val="00436D3C"/>
    <w:rsid w:val="0044079E"/>
    <w:rsid w:val="00447192"/>
    <w:rsid w:val="00447F53"/>
    <w:rsid w:val="004516D0"/>
    <w:rsid w:val="00452229"/>
    <w:rsid w:val="00457C8A"/>
    <w:rsid w:val="00470BB2"/>
    <w:rsid w:val="0047143F"/>
    <w:rsid w:val="00490B7F"/>
    <w:rsid w:val="004B0A71"/>
    <w:rsid w:val="004C52D1"/>
    <w:rsid w:val="004D0BF1"/>
    <w:rsid w:val="004D46D6"/>
    <w:rsid w:val="004F3952"/>
    <w:rsid w:val="00511DD1"/>
    <w:rsid w:val="005122EE"/>
    <w:rsid w:val="00522821"/>
    <w:rsid w:val="005A1F41"/>
    <w:rsid w:val="005B2CEC"/>
    <w:rsid w:val="005D237C"/>
    <w:rsid w:val="005E4456"/>
    <w:rsid w:val="005E6395"/>
    <w:rsid w:val="006031AA"/>
    <w:rsid w:val="006032AA"/>
    <w:rsid w:val="00613C37"/>
    <w:rsid w:val="00617101"/>
    <w:rsid w:val="0062586C"/>
    <w:rsid w:val="006421E8"/>
    <w:rsid w:val="00642DB8"/>
    <w:rsid w:val="006507C6"/>
    <w:rsid w:val="00650DC5"/>
    <w:rsid w:val="00671D0D"/>
    <w:rsid w:val="006A6BD9"/>
    <w:rsid w:val="006D1650"/>
    <w:rsid w:val="006E2DDE"/>
    <w:rsid w:val="006E4216"/>
    <w:rsid w:val="006F18E1"/>
    <w:rsid w:val="007060D7"/>
    <w:rsid w:val="00711A4B"/>
    <w:rsid w:val="00722AB9"/>
    <w:rsid w:val="0072430C"/>
    <w:rsid w:val="00744A97"/>
    <w:rsid w:val="00756693"/>
    <w:rsid w:val="00776558"/>
    <w:rsid w:val="007833EE"/>
    <w:rsid w:val="00784499"/>
    <w:rsid w:val="00785289"/>
    <w:rsid w:val="007A4949"/>
    <w:rsid w:val="007E5B2C"/>
    <w:rsid w:val="007F3992"/>
    <w:rsid w:val="007F76B7"/>
    <w:rsid w:val="00814122"/>
    <w:rsid w:val="00814376"/>
    <w:rsid w:val="008227CA"/>
    <w:rsid w:val="0082383F"/>
    <w:rsid w:val="00834963"/>
    <w:rsid w:val="008436FA"/>
    <w:rsid w:val="00860FDF"/>
    <w:rsid w:val="008D471E"/>
    <w:rsid w:val="008E510B"/>
    <w:rsid w:val="008F00D3"/>
    <w:rsid w:val="0092041B"/>
    <w:rsid w:val="009426D0"/>
    <w:rsid w:val="00945CEE"/>
    <w:rsid w:val="009530CD"/>
    <w:rsid w:val="0095600F"/>
    <w:rsid w:val="0098291E"/>
    <w:rsid w:val="00982C5D"/>
    <w:rsid w:val="009B3BAA"/>
    <w:rsid w:val="009C0A5B"/>
    <w:rsid w:val="009C451F"/>
    <w:rsid w:val="009C6BA5"/>
    <w:rsid w:val="00A12A4F"/>
    <w:rsid w:val="00A14D30"/>
    <w:rsid w:val="00A27496"/>
    <w:rsid w:val="00A501AD"/>
    <w:rsid w:val="00A70926"/>
    <w:rsid w:val="00AA13DC"/>
    <w:rsid w:val="00AC02EF"/>
    <w:rsid w:val="00AE5945"/>
    <w:rsid w:val="00B06FDB"/>
    <w:rsid w:val="00B41F68"/>
    <w:rsid w:val="00B76B19"/>
    <w:rsid w:val="00B914D3"/>
    <w:rsid w:val="00B91E6C"/>
    <w:rsid w:val="00BA0FA1"/>
    <w:rsid w:val="00BA4AF1"/>
    <w:rsid w:val="00BA7B3F"/>
    <w:rsid w:val="00BB18CB"/>
    <w:rsid w:val="00BC4B02"/>
    <w:rsid w:val="00BF6601"/>
    <w:rsid w:val="00BF6DDE"/>
    <w:rsid w:val="00C002CA"/>
    <w:rsid w:val="00C129D3"/>
    <w:rsid w:val="00C25869"/>
    <w:rsid w:val="00C37A79"/>
    <w:rsid w:val="00C51291"/>
    <w:rsid w:val="00C64A9D"/>
    <w:rsid w:val="00C76B1E"/>
    <w:rsid w:val="00CB2E53"/>
    <w:rsid w:val="00CE324D"/>
    <w:rsid w:val="00CE51DE"/>
    <w:rsid w:val="00CF0609"/>
    <w:rsid w:val="00CF24DB"/>
    <w:rsid w:val="00D01493"/>
    <w:rsid w:val="00D0270D"/>
    <w:rsid w:val="00D14BBF"/>
    <w:rsid w:val="00D25F2E"/>
    <w:rsid w:val="00D53CBB"/>
    <w:rsid w:val="00D711B8"/>
    <w:rsid w:val="00D84D16"/>
    <w:rsid w:val="00D870D4"/>
    <w:rsid w:val="00DE279F"/>
    <w:rsid w:val="00E147AB"/>
    <w:rsid w:val="00E2556B"/>
    <w:rsid w:val="00E27FD8"/>
    <w:rsid w:val="00E67354"/>
    <w:rsid w:val="00E7687A"/>
    <w:rsid w:val="00E85359"/>
    <w:rsid w:val="00E902CD"/>
    <w:rsid w:val="00E91405"/>
    <w:rsid w:val="00ED0940"/>
    <w:rsid w:val="00F04DEE"/>
    <w:rsid w:val="00F272DB"/>
    <w:rsid w:val="00F32CEB"/>
    <w:rsid w:val="00F50173"/>
    <w:rsid w:val="00F80134"/>
    <w:rsid w:val="00FA1F3D"/>
    <w:rsid w:val="00FB6909"/>
    <w:rsid w:val="00FF425A"/>
    <w:rsid w:val="00FF5F84"/>
    <w:rsid w:val="04AE04AE"/>
    <w:rsid w:val="08756D44"/>
    <w:rsid w:val="11135863"/>
    <w:rsid w:val="194F5E80"/>
    <w:rsid w:val="2667542E"/>
    <w:rsid w:val="2F0D1F00"/>
    <w:rsid w:val="37163F9C"/>
    <w:rsid w:val="37327CC4"/>
    <w:rsid w:val="3A45308F"/>
    <w:rsid w:val="3DEB2E29"/>
    <w:rsid w:val="43333B6E"/>
    <w:rsid w:val="50D54B18"/>
    <w:rsid w:val="57A26B69"/>
    <w:rsid w:val="5CEB035A"/>
    <w:rsid w:val="68E923B4"/>
    <w:rsid w:val="6B0E28AA"/>
    <w:rsid w:val="6FC41661"/>
    <w:rsid w:val="72002D14"/>
    <w:rsid w:val="7391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FEA354"/>
  <w15:docId w15:val="{894792B3-5D54-49DC-B0B3-A44C6FD9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nhideWhenUsed="1" w:qFormat="1"/>
    <w:lsdException w:name="heading 4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unhideWhenUsed="1"/>
    <w:lsdException w:name="Title" w:qFormat="1"/>
    <w:lsdException w:name="Default Paragraph Font" w:semiHidden="1" w:uiPriority="1" w:unhideWhenUsed="1" w:qFormat="1"/>
    <w:lsdException w:name="Body Text" w:uiPriority="99" w:unhideWhenUsed="1" w:qFormat="1"/>
    <w:lsdException w:name="Date" w:qFormat="1"/>
    <w:lsdException w:name="Hyperlink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76F5"/>
    <w:pPr>
      <w:widowControl w:val="0"/>
      <w:wordWrap w:val="0"/>
      <w:spacing w:line="360" w:lineRule="auto"/>
      <w:ind w:firstLine="480"/>
      <w:jc w:val="both"/>
    </w:pPr>
    <w:rPr>
      <w:rFonts w:cs="Calibr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pageBreakBefore/>
      <w:numPr>
        <w:numId w:val="1"/>
      </w:numPr>
      <w:adjustRightInd w:val="0"/>
      <w:spacing w:before="120" w:after="200"/>
      <w:jc w:val="center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0"/>
    <w:next w:val="a1"/>
    <w:link w:val="20"/>
    <w:uiPriority w:val="99"/>
    <w:qFormat/>
    <w:rsid w:val="004B0A71"/>
    <w:pPr>
      <w:keepNext/>
      <w:keepLines/>
      <w:numPr>
        <w:numId w:val="2"/>
      </w:numPr>
      <w:tabs>
        <w:tab w:val="left" w:pos="0"/>
        <w:tab w:val="left" w:pos="567"/>
      </w:tabs>
      <w:adjustRightInd w:val="0"/>
      <w:spacing w:after="120" w:line="240" w:lineRule="atLeast"/>
      <w:jc w:val="left"/>
      <w:textAlignment w:val="baseline"/>
      <w:outlineLvl w:val="1"/>
    </w:pPr>
    <w:rPr>
      <w:rFonts w:ascii="Times New Roman" w:hAnsi="Times New Roman"/>
      <w:kern w:val="0"/>
      <w:szCs w:val="20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1"/>
        <w:numId w:val="2"/>
      </w:numPr>
      <w:tabs>
        <w:tab w:val="left" w:pos="0"/>
      </w:tabs>
      <w:spacing w:before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345BA5"/>
    <w:pPr>
      <w:keepNext/>
      <w:keepLines/>
      <w:numPr>
        <w:ilvl w:val="2"/>
        <w:numId w:val="2"/>
      </w:numPr>
      <w:tabs>
        <w:tab w:val="left" w:pos="0"/>
      </w:tabs>
      <w:spacing w:before="120" w:line="377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autoRedefine/>
    <w:unhideWhenUsed/>
    <w:qFormat/>
    <w:rsid w:val="004B0A71"/>
    <w:pPr>
      <w:keepNext/>
      <w:keepLines/>
      <w:spacing w:line="377" w:lineRule="auto"/>
      <w:jc w:val="left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1">
    <w:name w:val="Body Text"/>
    <w:basedOn w:val="a"/>
    <w:link w:val="a5"/>
    <w:uiPriority w:val="99"/>
    <w:unhideWhenUsed/>
    <w:qFormat/>
    <w:pPr>
      <w:autoSpaceDE w:val="0"/>
      <w:autoSpaceDN w:val="0"/>
      <w:spacing w:line="240" w:lineRule="auto"/>
      <w:jc w:val="left"/>
    </w:pPr>
    <w:rPr>
      <w:rFonts w:ascii="宋体" w:hAnsi="宋体" w:cs="宋体"/>
      <w:kern w:val="0"/>
      <w:sz w:val="19"/>
      <w:szCs w:val="19"/>
    </w:rPr>
  </w:style>
  <w:style w:type="paragraph" w:styleId="a6">
    <w:name w:val="Normal Indent"/>
    <w:basedOn w:val="a"/>
    <w:link w:val="a7"/>
    <w:pPr>
      <w:ind w:firstLine="420"/>
    </w:pPr>
  </w:style>
  <w:style w:type="paragraph" w:styleId="a8">
    <w:name w:val="caption"/>
    <w:basedOn w:val="a"/>
    <w:next w:val="a"/>
    <w:unhideWhenUsed/>
    <w:rPr>
      <w:rFonts w:asciiTheme="majorHAnsi" w:eastAsia="黑体" w:hAnsiTheme="majorHAnsi" w:cstheme="majorBidi"/>
      <w:sz w:val="20"/>
      <w:szCs w:val="20"/>
    </w:rPr>
  </w:style>
  <w:style w:type="paragraph" w:styleId="a9">
    <w:name w:val="Date"/>
    <w:basedOn w:val="a"/>
    <w:next w:val="a"/>
    <w:link w:val="aa"/>
    <w:qFormat/>
    <w:pPr>
      <w:ind w:leftChars="2500" w:left="10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page number"/>
    <w:basedOn w:val="a2"/>
  </w:style>
  <w:style w:type="character" w:styleId="ae">
    <w:name w:val="Hyperlink"/>
    <w:basedOn w:val="a2"/>
    <w:uiPriority w:val="99"/>
    <w:unhideWhenUsed/>
    <w:qFormat/>
    <w:rPr>
      <w:color w:val="0000FF"/>
      <w:u w:val="single"/>
    </w:rPr>
  </w:style>
  <w:style w:type="character" w:customStyle="1" w:styleId="20">
    <w:name w:val="标题 2 字符"/>
    <w:basedOn w:val="a2"/>
    <w:link w:val="2"/>
    <w:qFormat/>
    <w:rsid w:val="004B0A71"/>
    <w:rPr>
      <w:rFonts w:cs="Calibri"/>
      <w:b/>
      <w:sz w:val="32"/>
    </w:rPr>
  </w:style>
  <w:style w:type="paragraph" w:customStyle="1" w:styleId="af">
    <w:name w:val="代码专用"/>
    <w:basedOn w:val="a"/>
    <w:qFormat/>
    <w:pPr>
      <w:widowControl/>
      <w:pBdr>
        <w:left w:val="single" w:sz="18" w:space="7" w:color="6CE26C"/>
      </w:pBdr>
      <w:shd w:val="clear" w:color="auto" w:fill="FFFFFF"/>
      <w:tabs>
        <w:tab w:val="left" w:pos="720"/>
      </w:tabs>
      <w:ind w:leftChars="200" w:left="480"/>
    </w:pPr>
    <w:rPr>
      <w:rFonts w:ascii="Consolas" w:eastAsia="Microsoft JhengHei UI" w:hAnsi="Consolas" w:cs="Consolas"/>
      <w:szCs w:val="18"/>
      <w:shd w:val="clear" w:color="auto" w:fill="FFFFFF"/>
    </w:rPr>
  </w:style>
  <w:style w:type="paragraph" w:customStyle="1" w:styleId="11">
    <w:name w:val="列表段落1"/>
    <w:basedOn w:val="a"/>
    <w:pPr>
      <w:ind w:firstLine="420"/>
    </w:pPr>
    <w:rPr>
      <w:szCs w:val="21"/>
    </w:rPr>
  </w:style>
  <w:style w:type="character" w:customStyle="1" w:styleId="number">
    <w:name w:val="number"/>
  </w:style>
  <w:style w:type="character" w:customStyle="1" w:styleId="string">
    <w:name w:val="string"/>
  </w:style>
  <w:style w:type="character" w:customStyle="1" w:styleId="keyword">
    <w:name w:val="keyword"/>
  </w:style>
  <w:style w:type="paragraph" w:customStyle="1" w:styleId="AMDisplayEquation">
    <w:name w:val="AMDisplayEquation"/>
    <w:basedOn w:val="a6"/>
    <w:next w:val="a"/>
    <w:link w:val="AMDisplayEquation0"/>
    <w:qFormat/>
    <w:pPr>
      <w:tabs>
        <w:tab w:val="center" w:pos="4160"/>
        <w:tab w:val="right" w:pos="8300"/>
      </w:tabs>
      <w:ind w:firstLine="480"/>
    </w:pPr>
    <w:rPr>
      <w:szCs w:val="32"/>
    </w:rPr>
  </w:style>
  <w:style w:type="character" w:customStyle="1" w:styleId="a7">
    <w:name w:val="正文缩进 字符"/>
    <w:basedOn w:val="a2"/>
    <w:link w:val="a6"/>
    <w:qFormat/>
    <w:rPr>
      <w:kern w:val="2"/>
      <w:sz w:val="21"/>
      <w:szCs w:val="24"/>
    </w:rPr>
  </w:style>
  <w:style w:type="character" w:customStyle="1" w:styleId="AMDisplayEquation0">
    <w:name w:val="AMDisplayEquation 字符"/>
    <w:basedOn w:val="a7"/>
    <w:link w:val="AMDisplayEquation"/>
    <w:qFormat/>
    <w:rPr>
      <w:kern w:val="2"/>
      <w:sz w:val="24"/>
      <w:szCs w:val="32"/>
    </w:rPr>
  </w:style>
  <w:style w:type="character" w:customStyle="1" w:styleId="40">
    <w:name w:val="标题 4 字符"/>
    <w:basedOn w:val="a2"/>
    <w:link w:val="4"/>
    <w:qFormat/>
    <w:rsid w:val="00345BA5"/>
    <w:rPr>
      <w:rFonts w:cs="Calibri"/>
      <w:bCs/>
      <w:kern w:val="2"/>
      <w:sz w:val="28"/>
      <w:szCs w:val="28"/>
    </w:rPr>
  </w:style>
  <w:style w:type="paragraph" w:styleId="af0">
    <w:name w:val="List Paragraph"/>
    <w:basedOn w:val="a"/>
    <w:uiPriority w:val="99"/>
    <w:qFormat/>
    <w:pPr>
      <w:ind w:firstLine="420"/>
    </w:pPr>
  </w:style>
  <w:style w:type="character" w:customStyle="1" w:styleId="30">
    <w:name w:val="标题 3 字符"/>
    <w:basedOn w:val="a2"/>
    <w:link w:val="3"/>
    <w:qFormat/>
    <w:rPr>
      <w:rFonts w:ascii="Times New Roman" w:eastAsia="宋体" w:hAnsi="Times New Roman"/>
      <w:b/>
      <w:bCs/>
      <w:kern w:val="2"/>
      <w:sz w:val="28"/>
      <w:szCs w:val="32"/>
    </w:rPr>
  </w:style>
  <w:style w:type="character" w:customStyle="1" w:styleId="50">
    <w:name w:val="标题 5 字符"/>
    <w:basedOn w:val="a2"/>
    <w:link w:val="5"/>
    <w:qFormat/>
    <w:rsid w:val="004B0A71"/>
    <w:rPr>
      <w:rFonts w:cs="Calibri"/>
      <w:b/>
      <w:bCs/>
      <w:kern w:val="2"/>
      <w:sz w:val="24"/>
      <w:szCs w:val="28"/>
    </w:rPr>
  </w:style>
  <w:style w:type="character" w:customStyle="1" w:styleId="60">
    <w:name w:val="标题 6 字符"/>
    <w:basedOn w:val="a2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12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pPr>
      <w:autoSpaceDE w:val="0"/>
      <w:autoSpaceDN w:val="0"/>
      <w:spacing w:before="71" w:line="240" w:lineRule="auto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21">
    <w:name w:val="列表段落2"/>
    <w:basedOn w:val="a"/>
    <w:pPr>
      <w:autoSpaceDE w:val="0"/>
      <w:autoSpaceDN w:val="0"/>
      <w:spacing w:before="142" w:line="240" w:lineRule="auto"/>
      <w:ind w:left="212" w:firstLine="346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a5">
    <w:name w:val="正文文本 字符"/>
    <w:basedOn w:val="a2"/>
    <w:link w:val="a1"/>
    <w:uiPriority w:val="99"/>
    <w:qFormat/>
    <w:rPr>
      <w:rFonts w:ascii="宋体" w:hAnsi="宋体" w:cs="宋体"/>
      <w:kern w:val="0"/>
      <w:sz w:val="19"/>
      <w:szCs w:val="19"/>
    </w:rPr>
  </w:style>
  <w:style w:type="paragraph" w:customStyle="1" w:styleId="31">
    <w:name w:val="列表段落3"/>
    <w:basedOn w:val="a"/>
    <w:pPr>
      <w:spacing w:line="240" w:lineRule="auto"/>
      <w:ind w:firstLine="420"/>
    </w:pPr>
    <w:rPr>
      <w:rFonts w:ascii="等线" w:eastAsia="等线" w:hAnsi="等线"/>
      <w:sz w:val="21"/>
      <w:szCs w:val="21"/>
    </w:rPr>
  </w:style>
  <w:style w:type="character" w:customStyle="1" w:styleId="aa">
    <w:name w:val="日期 字符"/>
    <w:basedOn w:val="a2"/>
    <w:link w:val="a9"/>
    <w:qFormat/>
  </w:style>
  <w:style w:type="character" w:customStyle="1" w:styleId="10">
    <w:name w:val="标题 1 字符"/>
    <w:basedOn w:val="a2"/>
    <w:link w:val="1"/>
    <w:uiPriority w:val="99"/>
    <w:qFormat/>
    <w:rPr>
      <w:rFonts w:eastAsia="黑体"/>
      <w:kern w:val="44"/>
      <w:sz w:val="36"/>
      <w:szCs w:val="20"/>
    </w:rPr>
  </w:style>
  <w:style w:type="paragraph" w:customStyle="1" w:styleId="13">
    <w:name w:val="正文1"/>
    <w:basedOn w:val="a"/>
    <w:pPr>
      <w:widowControl/>
      <w:spacing w:line="240" w:lineRule="auto"/>
    </w:pPr>
    <w:rPr>
      <w:rFonts w:ascii="Calibri" w:hAnsi="Calibri" w:cs="Times New Roman"/>
      <w:sz w:val="21"/>
      <w:szCs w:val="21"/>
    </w:rPr>
  </w:style>
  <w:style w:type="paragraph" w:customStyle="1" w:styleId="22">
    <w:name w:val="正文2"/>
    <w:pPr>
      <w:jc w:val="both"/>
    </w:pPr>
    <w:rPr>
      <w:rFonts w:ascii="Calibri" w:hAnsi="Calibri" w:cs="Calibri"/>
      <w:kern w:val="2"/>
      <w:sz w:val="21"/>
      <w:szCs w:val="21"/>
    </w:rPr>
  </w:style>
  <w:style w:type="table" w:styleId="af1">
    <w:name w:val="Table Grid"/>
    <w:basedOn w:val="a3"/>
    <w:rsid w:val="00490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Plain Table 2"/>
    <w:basedOn w:val="a3"/>
    <w:uiPriority w:val="42"/>
    <w:rsid w:val="00490B7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2">
    <w:name w:val="三线表"/>
    <w:basedOn w:val="a3"/>
    <w:uiPriority w:val="99"/>
    <w:rsid w:val="00490B7F"/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character" w:customStyle="1" w:styleId="s41">
    <w:name w:val="s41"/>
    <w:basedOn w:val="a2"/>
    <w:rsid w:val="00A27496"/>
    <w:rPr>
      <w:color w:val="228B22"/>
    </w:rPr>
  </w:style>
  <w:style w:type="character" w:customStyle="1" w:styleId="s0">
    <w:name w:val="s0"/>
    <w:basedOn w:val="a2"/>
    <w:rsid w:val="00A27496"/>
  </w:style>
  <w:style w:type="character" w:customStyle="1" w:styleId="s51">
    <w:name w:val="s51"/>
    <w:basedOn w:val="a2"/>
    <w:rsid w:val="00A27496"/>
    <w:rPr>
      <w:color w:val="A020F0"/>
    </w:rPr>
  </w:style>
  <w:style w:type="character" w:customStyle="1" w:styleId="s61">
    <w:name w:val="s61"/>
    <w:basedOn w:val="a2"/>
    <w:rsid w:val="00A27496"/>
    <w:rPr>
      <w:color w:val="0000FF"/>
    </w:rPr>
  </w:style>
  <w:style w:type="character" w:styleId="af3">
    <w:name w:val="Unresolved Mention"/>
    <w:basedOn w:val="a2"/>
    <w:uiPriority w:val="99"/>
    <w:semiHidden/>
    <w:unhideWhenUsed/>
    <w:rsid w:val="00345BA5"/>
    <w:rPr>
      <w:color w:val="605E5C"/>
      <w:shd w:val="clear" w:color="auto" w:fill="E1DFDD"/>
    </w:rPr>
  </w:style>
  <w:style w:type="character" w:styleId="af4">
    <w:name w:val="Subtle Emphasis"/>
    <w:basedOn w:val="a2"/>
    <w:uiPriority w:val="19"/>
    <w:qFormat/>
    <w:rsid w:val="00982C5D"/>
    <w:rPr>
      <w:i/>
      <w:iCs/>
      <w:color w:val="404040" w:themeColor="text1" w:themeTint="BF"/>
    </w:rPr>
  </w:style>
  <w:style w:type="paragraph" w:styleId="TOC">
    <w:name w:val="TOC Heading"/>
    <w:basedOn w:val="1"/>
    <w:next w:val="a"/>
    <w:uiPriority w:val="39"/>
    <w:unhideWhenUsed/>
    <w:qFormat/>
    <w:rsid w:val="00744A97"/>
    <w:pPr>
      <w:pageBreakBefore w:val="0"/>
      <w:widowControl/>
      <w:numPr>
        <w:numId w:val="0"/>
      </w:numPr>
      <w:tabs>
        <w:tab w:val="clear" w:pos="2705"/>
      </w:tabs>
      <w:wordWrap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744A97"/>
  </w:style>
  <w:style w:type="paragraph" w:styleId="TOC2">
    <w:name w:val="toc 2"/>
    <w:basedOn w:val="a"/>
    <w:next w:val="a"/>
    <w:autoRedefine/>
    <w:uiPriority w:val="39"/>
    <w:rsid w:val="00744A9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744A9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04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0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6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5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2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6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7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5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01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4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3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9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8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7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20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75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79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9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1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2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90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9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3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7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04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6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41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29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88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0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5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4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69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88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5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4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5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02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7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0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35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48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2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7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8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0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34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73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0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08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7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03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3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5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6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7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15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25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8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96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9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2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50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5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1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60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5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2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7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7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56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6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5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19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3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2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75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7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6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6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1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6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4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2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9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52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7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3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7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8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90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7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3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6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5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4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54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7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43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2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8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0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6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7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5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2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27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1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7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64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8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9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37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1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0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1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7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07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4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0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90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68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0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49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5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png"/><Relationship Id="rId63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9.wmf"/><Relationship Id="rId41" Type="http://schemas.openxmlformats.org/officeDocument/2006/relationships/image" Target="media/image16.wmf"/><Relationship Id="rId54" Type="http://schemas.openxmlformats.org/officeDocument/2006/relationships/image" Target="media/image24.png"/><Relationship Id="rId62" Type="http://schemas.openxmlformats.org/officeDocument/2006/relationships/hyperlink" Target="http://www.matrix67.com/blog/archives/623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1.emf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image" Target="media/image23.emf"/><Relationship Id="rId58" Type="http://schemas.openxmlformats.org/officeDocument/2006/relationships/image" Target="media/image28.emf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image" Target="media/image6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7.png"/><Relationship Id="rId61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31" Type="http://schemas.openxmlformats.org/officeDocument/2006/relationships/image" Target="media/image10.e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emf"/><Relationship Id="rId60" Type="http://schemas.openxmlformats.org/officeDocument/2006/relationships/image" Target="media/image30.wmf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6.png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1.png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image" Target="media/image7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PS&#25991;&#20214;\233383988&#30340;&#20113;&#25991;&#26723;\&#22242;&#38431;&#25991;&#26723;\&#22823;&#20108;&#19979;\&#25968;&#23398;&#23454;&#39564;\6%20&#35768;&#26575;&#22478;%2062%20&#31532;x&#27425;&#35838;(1)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44DB7E-3BFF-4E90-AC53-2B59C3BE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 许柏城 62 第x次课(1).dotm</Template>
  <TotalTime>1289</TotalTime>
  <Pages>15</Pages>
  <Words>1414</Words>
  <Characters>8065</Characters>
  <Application>Microsoft Office Word</Application>
  <DocSecurity>0</DocSecurity>
  <Lines>67</Lines>
  <Paragraphs>18</Paragraphs>
  <ScaleCrop>false</ScaleCrop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xbc</dc:creator>
  <cp:lastModifiedBy>许 柏城</cp:lastModifiedBy>
  <cp:revision>12</cp:revision>
  <dcterms:created xsi:type="dcterms:W3CDTF">2020-04-23T10:21:00Z</dcterms:created>
  <dcterms:modified xsi:type="dcterms:W3CDTF">2020-05-06T04:41:00Z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AMWinEqns">
    <vt:bool>true</vt:bool>
  </property>
</Properties>
</file>