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E7481" w14:textId="09225866" w:rsidR="00CF0609" w:rsidRDefault="0057613D" w:rsidP="004B0A71">
      <w:pPr>
        <w:pStyle w:val="1"/>
        <w:numPr>
          <w:ilvl w:val="0"/>
          <w:numId w:val="0"/>
        </w:numPr>
        <w:ind w:left="1145"/>
      </w:pPr>
      <w:bookmarkStart w:id="0" w:name="_Toc449456884"/>
      <w:r>
        <w:rPr>
          <w:rFonts w:hint="eastAsia"/>
        </w:rPr>
        <w:t>案例学习十一</w:t>
      </w:r>
      <w:r>
        <w:rPr>
          <w:rFonts w:hint="eastAsia"/>
        </w:rPr>
        <w:t xml:space="preserve"> </w:t>
      </w:r>
      <w:r>
        <w:rPr>
          <w:rFonts w:hint="eastAsia"/>
        </w:rPr>
        <w:t>神经网络</w:t>
      </w:r>
    </w:p>
    <w:p w14:paraId="54D85673" w14:textId="05A60911" w:rsidR="00CF0609" w:rsidRDefault="00457C8A" w:rsidP="004B0A71">
      <w:pPr>
        <w:pStyle w:val="2"/>
      </w:pPr>
      <w:r>
        <w:rPr>
          <w:rFonts w:hint="eastAsia"/>
        </w:rPr>
        <w:t>实验目的</w:t>
      </w:r>
    </w:p>
    <w:p w14:paraId="4DB673A4" w14:textId="7DB969B7" w:rsidR="0057613D" w:rsidRPr="0057613D" w:rsidRDefault="0057613D" w:rsidP="0057613D">
      <w:pPr>
        <w:ind w:left="420" w:firstLineChars="0" w:firstLine="0"/>
        <w:rPr>
          <w:rFonts w:hint="eastAsia"/>
        </w:rPr>
      </w:pPr>
      <w:r w:rsidRPr="0057613D">
        <w:rPr>
          <w:rFonts w:hint="eastAsia"/>
        </w:rPr>
        <w:t>1.</w:t>
      </w:r>
      <w:r w:rsidRPr="0057613D">
        <w:rPr>
          <w:rFonts w:hint="eastAsia"/>
        </w:rPr>
        <w:t>掌握神经网络基本概念（如神经元、</w:t>
      </w:r>
      <w:r w:rsidRPr="0057613D">
        <w:rPr>
          <w:rFonts w:hint="eastAsia"/>
        </w:rPr>
        <w:t>BP</w:t>
      </w:r>
      <w:r w:rsidRPr="0057613D">
        <w:rPr>
          <w:rFonts w:hint="eastAsia"/>
        </w:rPr>
        <w:t>、深度学习、</w:t>
      </w:r>
      <w:r w:rsidRPr="0057613D">
        <w:rPr>
          <w:rFonts w:hint="eastAsia"/>
        </w:rPr>
        <w:t>RNN</w:t>
      </w:r>
      <w:r w:rsidRPr="0057613D">
        <w:rPr>
          <w:rFonts w:hint="eastAsia"/>
        </w:rPr>
        <w:t>、</w:t>
      </w:r>
      <w:r w:rsidRPr="0057613D">
        <w:rPr>
          <w:rFonts w:hint="eastAsia"/>
        </w:rPr>
        <w:t>CNN</w:t>
      </w:r>
      <w:r w:rsidRPr="0057613D">
        <w:rPr>
          <w:rFonts w:hint="eastAsia"/>
        </w:rPr>
        <w:t>、泛化等）；</w:t>
      </w:r>
      <w:r w:rsidRPr="0057613D">
        <w:rPr>
          <w:rFonts w:hint="eastAsia"/>
        </w:rPr>
        <w:cr/>
        <w:t>2.</w:t>
      </w:r>
      <w:r w:rsidRPr="0057613D">
        <w:rPr>
          <w:rFonts w:hint="eastAsia"/>
        </w:rPr>
        <w:t>实验掌握神经网络指令函数的使用（如</w:t>
      </w:r>
      <w:r w:rsidRPr="0057613D">
        <w:rPr>
          <w:rFonts w:hint="eastAsia"/>
        </w:rPr>
        <w:t>newff</w:t>
      </w:r>
      <w:r w:rsidRPr="0057613D">
        <w:rPr>
          <w:rFonts w:hint="eastAsia"/>
        </w:rPr>
        <w:t>、</w:t>
      </w:r>
      <w:r w:rsidRPr="0057613D">
        <w:rPr>
          <w:rFonts w:hint="eastAsia"/>
        </w:rPr>
        <w:t>train</w:t>
      </w:r>
      <w:r w:rsidRPr="0057613D">
        <w:rPr>
          <w:rFonts w:hint="eastAsia"/>
        </w:rPr>
        <w:t>、</w:t>
      </w:r>
      <w:r w:rsidRPr="0057613D">
        <w:rPr>
          <w:rFonts w:hint="eastAsia"/>
        </w:rPr>
        <w:t>sim</w:t>
      </w:r>
      <w:r w:rsidRPr="0057613D">
        <w:rPr>
          <w:rFonts w:hint="eastAsia"/>
        </w:rPr>
        <w:t>等）；</w:t>
      </w:r>
      <w:r w:rsidRPr="0057613D">
        <w:rPr>
          <w:rFonts w:hint="eastAsia"/>
        </w:rPr>
        <w:cr/>
        <w:t>3.</w:t>
      </w:r>
      <w:r w:rsidRPr="0057613D">
        <w:rPr>
          <w:rFonts w:hint="eastAsia"/>
        </w:rPr>
        <w:t>学会神经网络</w:t>
      </w:r>
      <w:r w:rsidRPr="0057613D">
        <w:rPr>
          <w:rFonts w:hint="eastAsia"/>
        </w:rPr>
        <w:t>GUI</w:t>
      </w:r>
      <w:r w:rsidRPr="0057613D">
        <w:rPr>
          <w:rFonts w:hint="eastAsia"/>
        </w:rPr>
        <w:t>的使用（拟合、模式识别、聚类）：</w:t>
      </w:r>
      <w:r w:rsidRPr="0057613D">
        <w:rPr>
          <w:rFonts w:hint="eastAsia"/>
        </w:rPr>
        <w:t>nftool</w:t>
      </w:r>
      <w:r w:rsidRPr="0057613D">
        <w:rPr>
          <w:rFonts w:hint="eastAsia"/>
        </w:rPr>
        <w:t>、</w:t>
      </w:r>
      <w:r w:rsidRPr="0057613D">
        <w:rPr>
          <w:rFonts w:hint="eastAsia"/>
        </w:rPr>
        <w:t>nprtool</w:t>
      </w:r>
      <w:r w:rsidRPr="0057613D">
        <w:rPr>
          <w:rFonts w:hint="eastAsia"/>
        </w:rPr>
        <w:t>、</w:t>
      </w:r>
      <w:r w:rsidRPr="0057613D">
        <w:rPr>
          <w:rFonts w:hint="eastAsia"/>
        </w:rPr>
        <w:t>nctool</w:t>
      </w:r>
      <w:r w:rsidRPr="0057613D">
        <w:rPr>
          <w:rFonts w:hint="eastAsia"/>
        </w:rPr>
        <w:cr/>
        <w:t>4.</w:t>
      </w:r>
      <w:r w:rsidRPr="0057613D">
        <w:rPr>
          <w:rFonts w:hint="eastAsia"/>
        </w:rPr>
        <w:t>结合实际问题，通过实验构建网络模型（包括网络类型、层数及各隐层的单元数、传递函数选择、学习与训练算法等）、求解并对结果进行分析。</w:t>
      </w:r>
    </w:p>
    <w:p w14:paraId="6AC90EBC" w14:textId="65FE85F2" w:rsidR="00CF0609" w:rsidRDefault="00457C8A" w:rsidP="004B0A71">
      <w:pPr>
        <w:pStyle w:val="2"/>
      </w:pPr>
      <w:r>
        <w:rPr>
          <w:rFonts w:hint="eastAsia"/>
        </w:rPr>
        <w:t>实验内容</w:t>
      </w:r>
    </w:p>
    <w:p w14:paraId="2B0E71ED" w14:textId="6B7F49B2" w:rsidR="00AC190A" w:rsidRDefault="00457C8A" w:rsidP="00AC190A">
      <w:pPr>
        <w:pStyle w:val="3"/>
      </w:pPr>
      <w:r>
        <w:rPr>
          <w:rFonts w:hint="eastAsia"/>
        </w:rPr>
        <w:t>问题</w:t>
      </w:r>
      <w:r>
        <w:t>1</w:t>
      </w:r>
    </w:p>
    <w:p w14:paraId="1D87EF74" w14:textId="7538B9FA" w:rsidR="000C30BE" w:rsidRPr="0057613D" w:rsidRDefault="000C30BE" w:rsidP="0057613D">
      <w:pPr>
        <w:ind w:firstLine="480"/>
      </w:pPr>
      <w:r w:rsidRPr="000C30BE">
        <w:rPr>
          <w:rFonts w:hint="eastAsia"/>
        </w:rPr>
        <w:t>例</w:t>
      </w:r>
      <w:r w:rsidRPr="000C30BE">
        <w:rPr>
          <w:rFonts w:hint="eastAsia"/>
        </w:rPr>
        <w:t>1</w:t>
      </w:r>
      <w:r w:rsidRPr="000C30BE">
        <w:rPr>
          <w:rFonts w:hint="eastAsia"/>
        </w:rPr>
        <w:t>、下表为某药品的销售情况，现构建一个如下的三层</w:t>
      </w:r>
      <w:r w:rsidRPr="000C30BE">
        <w:rPr>
          <w:rFonts w:hint="eastAsia"/>
        </w:rPr>
        <w:t>BP</w:t>
      </w:r>
      <w:r w:rsidRPr="000C30BE">
        <w:rPr>
          <w:rFonts w:hint="eastAsia"/>
        </w:rPr>
        <w:t>神经网络对药品的销售进行预测：输入层有三个结点，隐含层结点数为</w:t>
      </w:r>
      <w:r w:rsidRPr="000C30BE">
        <w:rPr>
          <w:rFonts w:hint="eastAsia"/>
        </w:rPr>
        <w:t>5</w:t>
      </w:r>
      <w:r w:rsidRPr="000C30BE">
        <w:rPr>
          <w:rFonts w:hint="eastAsia"/>
        </w:rPr>
        <w:t>，隐含层的激活函数为</w:t>
      </w:r>
      <w:r w:rsidRPr="000C30BE">
        <w:rPr>
          <w:rFonts w:hint="eastAsia"/>
        </w:rPr>
        <w:t>tansig</w:t>
      </w:r>
      <w:r w:rsidRPr="000C30BE">
        <w:rPr>
          <w:rFonts w:hint="eastAsia"/>
        </w:rPr>
        <w:t>；输出层结点数为</w:t>
      </w:r>
      <w:r w:rsidRPr="000C30BE">
        <w:rPr>
          <w:rFonts w:hint="eastAsia"/>
        </w:rPr>
        <w:t>1</w:t>
      </w:r>
      <w:r w:rsidRPr="000C30BE">
        <w:rPr>
          <w:rFonts w:hint="eastAsia"/>
        </w:rPr>
        <w:t>个，输出层的激活函数为</w:t>
      </w:r>
      <w:r w:rsidRPr="000C30BE">
        <w:rPr>
          <w:rFonts w:hint="eastAsia"/>
        </w:rPr>
        <w:t>logsig</w:t>
      </w:r>
      <w:r w:rsidRPr="000C30BE">
        <w:rPr>
          <w:rFonts w:hint="eastAsia"/>
        </w:rPr>
        <w:t>，并利用此网络对药品的销售量进行预测，预测方法采用滚动预测方式，即用前三个月的销售量来预测第四个月的销售量，如用</w:t>
      </w:r>
      <w:r w:rsidRPr="000C30BE">
        <w:rPr>
          <w:rFonts w:hint="eastAsia"/>
        </w:rPr>
        <w:t>1</w:t>
      </w:r>
      <w:r w:rsidRPr="000C30BE">
        <w:rPr>
          <w:rFonts w:hint="eastAsia"/>
        </w:rPr>
        <w:t>、</w:t>
      </w:r>
      <w:r w:rsidRPr="000C30BE">
        <w:rPr>
          <w:rFonts w:hint="eastAsia"/>
        </w:rPr>
        <w:t>2</w:t>
      </w:r>
      <w:r w:rsidRPr="000C30BE">
        <w:rPr>
          <w:rFonts w:hint="eastAsia"/>
        </w:rPr>
        <w:t>、</w:t>
      </w:r>
      <w:r w:rsidRPr="000C30BE">
        <w:rPr>
          <w:rFonts w:hint="eastAsia"/>
        </w:rPr>
        <w:t>3</w:t>
      </w:r>
      <w:r w:rsidRPr="000C30BE">
        <w:rPr>
          <w:rFonts w:hint="eastAsia"/>
        </w:rPr>
        <w:t>月的销售量为输入预测第</w:t>
      </w:r>
      <w:r w:rsidRPr="000C30BE">
        <w:rPr>
          <w:rFonts w:hint="eastAsia"/>
        </w:rPr>
        <w:t>4</w:t>
      </w:r>
      <w:r w:rsidRPr="000C30BE">
        <w:rPr>
          <w:rFonts w:hint="eastAsia"/>
        </w:rPr>
        <w:t>个月的销售量，用</w:t>
      </w:r>
      <w:r w:rsidRPr="000C30BE">
        <w:rPr>
          <w:rFonts w:hint="eastAsia"/>
        </w:rPr>
        <w:t>2</w:t>
      </w:r>
      <w:r w:rsidRPr="000C30BE">
        <w:rPr>
          <w:rFonts w:hint="eastAsia"/>
        </w:rPr>
        <w:t>、</w:t>
      </w:r>
      <w:r w:rsidRPr="000C30BE">
        <w:rPr>
          <w:rFonts w:hint="eastAsia"/>
        </w:rPr>
        <w:t>3</w:t>
      </w:r>
      <w:r w:rsidRPr="000C30BE">
        <w:rPr>
          <w:rFonts w:hint="eastAsia"/>
        </w:rPr>
        <w:t>、</w:t>
      </w:r>
      <w:r w:rsidRPr="000C30BE">
        <w:rPr>
          <w:rFonts w:hint="eastAsia"/>
        </w:rPr>
        <w:t>4</w:t>
      </w:r>
      <w:r w:rsidRPr="000C30BE">
        <w:rPr>
          <w:rFonts w:hint="eastAsia"/>
        </w:rPr>
        <w:t>月的销售量为输入预测第</w:t>
      </w:r>
      <w:r w:rsidRPr="000C30BE">
        <w:rPr>
          <w:rFonts w:hint="eastAsia"/>
        </w:rPr>
        <w:t>5</w:t>
      </w:r>
      <w:r w:rsidRPr="000C30BE">
        <w:rPr>
          <w:rFonts w:hint="eastAsia"/>
        </w:rPr>
        <w:t>个月的销售量</w:t>
      </w:r>
      <w:r w:rsidRPr="000C30BE">
        <w:rPr>
          <w:rFonts w:hint="eastAsia"/>
        </w:rPr>
        <w:t>.</w:t>
      </w:r>
      <w:r w:rsidRPr="000C30BE">
        <w:rPr>
          <w:rFonts w:hint="eastAsia"/>
        </w:rPr>
        <w:t>如此反复直至满足预测精度要求为止。</w:t>
      </w:r>
      <w:r w:rsidRPr="000C30BE">
        <w:rPr>
          <w:rFonts w:hint="eastAsia"/>
        </w:rPr>
        <w:t xml:space="preserve"> </w:t>
      </w:r>
    </w:p>
    <w:p w14:paraId="0BE15B4F" w14:textId="76DC1C5B" w:rsidR="000C30BE" w:rsidRDefault="000C30BE" w:rsidP="000C30BE">
      <w:pPr>
        <w:pStyle w:val="a8"/>
        <w:keepNext/>
        <w:spacing w:before="156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某药品销售情况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95"/>
        <w:gridCol w:w="1296"/>
        <w:gridCol w:w="1296"/>
        <w:gridCol w:w="1296"/>
        <w:gridCol w:w="1296"/>
        <w:gridCol w:w="1296"/>
        <w:gridCol w:w="1296"/>
      </w:tblGrid>
      <w:tr w:rsidR="000C30BE" w14:paraId="10388CA3" w14:textId="77777777" w:rsidTr="000C3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" w:type="dxa"/>
          </w:tcPr>
          <w:p w14:paraId="19264481" w14:textId="0663DFD5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1296" w:type="dxa"/>
          </w:tcPr>
          <w:p w14:paraId="6C1ECB19" w14:textId="408E90B2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14:paraId="74626DCC" w14:textId="37B897DD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96" w:type="dxa"/>
          </w:tcPr>
          <w:p w14:paraId="7F1B24B7" w14:textId="7AE4E7FD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96" w:type="dxa"/>
          </w:tcPr>
          <w:p w14:paraId="4F5C7930" w14:textId="5E79E356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96" w:type="dxa"/>
          </w:tcPr>
          <w:p w14:paraId="29A21841" w14:textId="4D9F3158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96" w:type="dxa"/>
          </w:tcPr>
          <w:p w14:paraId="4A894C15" w14:textId="5780C79F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0C30BE" w14:paraId="21B00F13" w14:textId="77777777" w:rsidTr="000C3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5" w:type="dxa"/>
          </w:tcPr>
          <w:p w14:paraId="6477F5DF" w14:textId="043A1E38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销量</w:t>
            </w:r>
          </w:p>
        </w:tc>
        <w:tc>
          <w:tcPr>
            <w:tcW w:w="1296" w:type="dxa"/>
          </w:tcPr>
          <w:p w14:paraId="69204FBD" w14:textId="77F42C86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056</w:t>
            </w:r>
          </w:p>
        </w:tc>
        <w:tc>
          <w:tcPr>
            <w:tcW w:w="1296" w:type="dxa"/>
          </w:tcPr>
          <w:p w14:paraId="179FFCCD" w14:textId="42C08025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395</w:t>
            </w:r>
          </w:p>
        </w:tc>
        <w:tc>
          <w:tcPr>
            <w:tcW w:w="1296" w:type="dxa"/>
          </w:tcPr>
          <w:p w14:paraId="6FB1F09A" w14:textId="4F9281EA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600</w:t>
            </w:r>
          </w:p>
        </w:tc>
        <w:tc>
          <w:tcPr>
            <w:tcW w:w="1296" w:type="dxa"/>
          </w:tcPr>
          <w:p w14:paraId="186843A0" w14:textId="7B3D4195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298</w:t>
            </w:r>
          </w:p>
        </w:tc>
        <w:tc>
          <w:tcPr>
            <w:tcW w:w="1296" w:type="dxa"/>
          </w:tcPr>
          <w:p w14:paraId="72F71861" w14:textId="733201C3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634</w:t>
            </w:r>
          </w:p>
        </w:tc>
        <w:tc>
          <w:tcPr>
            <w:tcW w:w="1296" w:type="dxa"/>
          </w:tcPr>
          <w:p w14:paraId="0C6F377B" w14:textId="4ABA3706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600</w:t>
            </w:r>
          </w:p>
        </w:tc>
      </w:tr>
      <w:tr w:rsidR="000C30BE" w14:paraId="34D63420" w14:textId="77777777" w:rsidTr="000C30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95" w:type="dxa"/>
          </w:tcPr>
          <w:p w14:paraId="7A3F17E0" w14:textId="44A60D08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月份</w:t>
            </w:r>
          </w:p>
        </w:tc>
        <w:tc>
          <w:tcPr>
            <w:tcW w:w="1296" w:type="dxa"/>
          </w:tcPr>
          <w:p w14:paraId="6183F39E" w14:textId="02770E56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96" w:type="dxa"/>
          </w:tcPr>
          <w:p w14:paraId="1E25EF5C" w14:textId="2C6D981D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96" w:type="dxa"/>
          </w:tcPr>
          <w:p w14:paraId="305C52AC" w14:textId="03716416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96" w:type="dxa"/>
          </w:tcPr>
          <w:p w14:paraId="60DC5771" w14:textId="5761ABBB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96" w:type="dxa"/>
          </w:tcPr>
          <w:p w14:paraId="0013646B" w14:textId="55764A53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96" w:type="dxa"/>
          </w:tcPr>
          <w:p w14:paraId="03001299" w14:textId="6AD0A32C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0C30BE" w14:paraId="6BE1C888" w14:textId="77777777" w:rsidTr="000C3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5" w:type="dxa"/>
          </w:tcPr>
          <w:p w14:paraId="189A8E22" w14:textId="314EB8B5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销量</w:t>
            </w:r>
          </w:p>
        </w:tc>
        <w:tc>
          <w:tcPr>
            <w:tcW w:w="1296" w:type="dxa"/>
          </w:tcPr>
          <w:p w14:paraId="7C4B5BD4" w14:textId="7839B247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873</w:t>
            </w:r>
          </w:p>
        </w:tc>
        <w:tc>
          <w:tcPr>
            <w:tcW w:w="1296" w:type="dxa"/>
          </w:tcPr>
          <w:p w14:paraId="720EDE08" w14:textId="3B100207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478</w:t>
            </w:r>
          </w:p>
        </w:tc>
        <w:tc>
          <w:tcPr>
            <w:tcW w:w="1296" w:type="dxa"/>
          </w:tcPr>
          <w:p w14:paraId="3F68C939" w14:textId="19539E12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900</w:t>
            </w:r>
          </w:p>
        </w:tc>
        <w:tc>
          <w:tcPr>
            <w:tcW w:w="1296" w:type="dxa"/>
          </w:tcPr>
          <w:p w14:paraId="31FC7456" w14:textId="7B99836F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1296" w:type="dxa"/>
          </w:tcPr>
          <w:p w14:paraId="3D07DEE9" w14:textId="5168BD2A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046</w:t>
            </w:r>
          </w:p>
        </w:tc>
        <w:tc>
          <w:tcPr>
            <w:tcW w:w="1296" w:type="dxa"/>
          </w:tcPr>
          <w:p w14:paraId="71FF580C" w14:textId="4F928D81" w:rsidR="000C30BE" w:rsidRDefault="000C30BE" w:rsidP="0057613D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556</w:t>
            </w:r>
          </w:p>
        </w:tc>
      </w:tr>
    </w:tbl>
    <w:p w14:paraId="4A205040" w14:textId="1C43B3D1" w:rsidR="00CF0609" w:rsidRDefault="00457C8A" w:rsidP="00F6021A">
      <w:pPr>
        <w:pStyle w:val="4"/>
      </w:pPr>
      <w:r>
        <w:rPr>
          <w:rFonts w:hint="eastAsia"/>
        </w:rPr>
        <w:t>问题分析</w:t>
      </w:r>
    </w:p>
    <w:p w14:paraId="6C562679" w14:textId="11C7CB60" w:rsidR="000C30BE" w:rsidRPr="000C30BE" w:rsidRDefault="000C30BE" w:rsidP="000C30BE">
      <w:pPr>
        <w:ind w:firstLine="480"/>
        <w:rPr>
          <w:rFonts w:hint="eastAsia"/>
        </w:rPr>
      </w:pPr>
      <w:r>
        <w:rPr>
          <w:rFonts w:hint="eastAsia"/>
        </w:rPr>
        <w:t>将数据归一化，取</w:t>
      </w:r>
      <w:r>
        <w:rPr>
          <w:rFonts w:hint="eastAsia"/>
        </w:rPr>
        <w:t>1</w:t>
      </w:r>
      <w:r>
        <w:t>-8</w:t>
      </w:r>
      <w:r>
        <w:rPr>
          <w:rFonts w:hint="eastAsia"/>
        </w:rPr>
        <w:t>月，建立输入集和输出集。然后定义神经网络各参数，如</w:t>
      </w:r>
      <w:r w:rsidR="00DB6B9A">
        <w:rPr>
          <w:rFonts w:hint="eastAsia"/>
        </w:rPr>
        <w:t>取值范围、隐藏层层数、激活函数等。再设定学习次数、学习目标、学习率。接着开始学习，这一步可多试几次，观察梯度变化情况，若预测结果和速度不理想，可以调整学习速率和激活函数。最后将测试集和训练集绘图，比较神经网络正确性。</w:t>
      </w:r>
    </w:p>
    <w:p w14:paraId="54B386B5" w14:textId="68099A6A" w:rsidR="00CF0609" w:rsidRDefault="00457C8A" w:rsidP="00F6021A">
      <w:pPr>
        <w:pStyle w:val="4"/>
      </w:pPr>
      <w:r>
        <w:rPr>
          <w:rFonts w:hint="eastAsia"/>
        </w:rPr>
        <w:lastRenderedPageBreak/>
        <w:t>实验程序</w:t>
      </w:r>
    </w:p>
    <w:p w14:paraId="19FD594C" w14:textId="77777777" w:rsidR="00C40AF6" w:rsidRPr="00C40AF6" w:rsidRDefault="00C40AF6" w:rsidP="00C40AF6">
      <w:pPr>
        <w:pStyle w:val="af0"/>
        <w:ind w:left="240"/>
        <w:rPr>
          <w:color w:val="228B22"/>
        </w:rPr>
      </w:pPr>
      <w:r w:rsidRPr="00C40AF6">
        <w:rPr>
          <w:color w:val="228B22"/>
        </w:rPr>
        <w:t>%</w:t>
      </w:r>
      <w:r w:rsidRPr="00C40AF6">
        <w:rPr>
          <w:color w:val="228B22"/>
        </w:rPr>
        <w:t>以每三个月的销售量经归一化处理后作为输入，</w:t>
      </w:r>
      <w:r w:rsidRPr="00C40AF6">
        <w:rPr>
          <w:color w:val="228B22"/>
        </w:rPr>
        <w:t>1-3 ... 6-8</w:t>
      </w:r>
    </w:p>
    <w:p w14:paraId="275780C4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>P=[0.5152</w:t>
      </w:r>
      <w:r w:rsidRPr="00C40AF6">
        <w:rPr>
          <w:color w:val="000000"/>
        </w:rPr>
        <w:tab/>
        <w:t>0.8173</w:t>
      </w:r>
      <w:r w:rsidRPr="00C40AF6">
        <w:rPr>
          <w:color w:val="000000"/>
        </w:rPr>
        <w:tab/>
        <w:t>1.0000 ;</w:t>
      </w:r>
    </w:p>
    <w:p w14:paraId="62F3B5F8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 xml:space="preserve">     0.8173</w:t>
      </w:r>
      <w:r w:rsidRPr="00C40AF6">
        <w:rPr>
          <w:color w:val="000000"/>
        </w:rPr>
        <w:tab/>
        <w:t>1.0000</w:t>
      </w:r>
      <w:r w:rsidRPr="00C40AF6">
        <w:rPr>
          <w:color w:val="000000"/>
        </w:rPr>
        <w:tab/>
        <w:t>0.7308;</w:t>
      </w:r>
    </w:p>
    <w:p w14:paraId="3A98D1F9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 xml:space="preserve">     1.0000</w:t>
      </w:r>
      <w:r w:rsidRPr="00C40AF6">
        <w:rPr>
          <w:color w:val="000000"/>
        </w:rPr>
        <w:tab/>
        <w:t>0.7308</w:t>
      </w:r>
      <w:r w:rsidRPr="00C40AF6">
        <w:rPr>
          <w:color w:val="000000"/>
        </w:rPr>
        <w:tab/>
        <w:t>0.1390;</w:t>
      </w:r>
    </w:p>
    <w:p w14:paraId="13BBFFFF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 xml:space="preserve">     0.7308</w:t>
      </w:r>
      <w:r w:rsidRPr="00C40AF6">
        <w:rPr>
          <w:color w:val="000000"/>
        </w:rPr>
        <w:tab/>
        <w:t>0.1390</w:t>
      </w:r>
      <w:r w:rsidRPr="00C40AF6">
        <w:rPr>
          <w:color w:val="000000"/>
        </w:rPr>
        <w:tab/>
        <w:t>0.1087;</w:t>
      </w:r>
    </w:p>
    <w:p w14:paraId="2E589881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 xml:space="preserve">     0.1390</w:t>
      </w:r>
      <w:r w:rsidRPr="00C40AF6">
        <w:rPr>
          <w:color w:val="000000"/>
        </w:rPr>
        <w:tab/>
        <w:t>0.1087</w:t>
      </w:r>
      <w:r w:rsidRPr="00C40AF6">
        <w:rPr>
          <w:color w:val="000000"/>
        </w:rPr>
        <w:tab/>
        <w:t>0.3520;</w:t>
      </w:r>
    </w:p>
    <w:p w14:paraId="17DF4F8D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 xml:space="preserve">     0.1087</w:t>
      </w:r>
      <w:r w:rsidRPr="00C40AF6">
        <w:rPr>
          <w:color w:val="000000"/>
        </w:rPr>
        <w:tab/>
        <w:t>0.3520</w:t>
      </w:r>
      <w:r w:rsidRPr="00C40AF6">
        <w:rPr>
          <w:color w:val="000000"/>
        </w:rPr>
        <w:tab/>
        <w:t>0.0000;]';</w:t>
      </w:r>
    </w:p>
    <w:p w14:paraId="6CFBA106" w14:textId="77777777" w:rsidR="00C40AF6" w:rsidRPr="00C40AF6" w:rsidRDefault="00C40AF6" w:rsidP="00C40AF6">
      <w:pPr>
        <w:pStyle w:val="af0"/>
        <w:ind w:left="240"/>
        <w:rPr>
          <w:color w:val="228B22"/>
        </w:rPr>
      </w:pPr>
      <w:r w:rsidRPr="00C40AF6">
        <w:rPr>
          <w:color w:val="228B22"/>
        </w:rPr>
        <w:t>%</w:t>
      </w:r>
      <w:r w:rsidRPr="00C40AF6">
        <w:rPr>
          <w:color w:val="228B22"/>
        </w:rPr>
        <w:t>以</w:t>
      </w:r>
      <w:r w:rsidRPr="00C40AF6">
        <w:rPr>
          <w:color w:val="228B22"/>
        </w:rPr>
        <w:t>4 5 6 7 8 9</w:t>
      </w:r>
      <w:r w:rsidRPr="00C40AF6">
        <w:rPr>
          <w:color w:val="228B22"/>
        </w:rPr>
        <w:t>月结果作为输出</w:t>
      </w:r>
      <w:r w:rsidRPr="00C40AF6">
        <w:rPr>
          <w:color w:val="228B22"/>
        </w:rPr>
        <w:t xml:space="preserve"> </w:t>
      </w:r>
    </w:p>
    <w:p w14:paraId="0C5D43FE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>T=[0.7308 0.1390 0.1087 0.3520 0.0000 0.3761];</w:t>
      </w:r>
    </w:p>
    <w:p w14:paraId="71060E75" w14:textId="77777777" w:rsidR="00C40AF6" w:rsidRPr="00C40AF6" w:rsidRDefault="00C40AF6" w:rsidP="00C40AF6">
      <w:pPr>
        <w:pStyle w:val="af0"/>
        <w:ind w:left="240"/>
        <w:rPr>
          <w:color w:val="228B22"/>
        </w:rPr>
      </w:pPr>
      <w:r w:rsidRPr="00C40AF6">
        <w:rPr>
          <w:color w:val="228B22"/>
        </w:rPr>
        <w:t>%</w:t>
      </w:r>
      <w:r w:rsidRPr="00C40AF6">
        <w:rPr>
          <w:color w:val="228B22"/>
        </w:rPr>
        <w:t>创建一个</w:t>
      </w:r>
      <w:r w:rsidRPr="00C40AF6">
        <w:rPr>
          <w:color w:val="228B22"/>
        </w:rPr>
        <w:t>BP</w:t>
      </w:r>
      <w:r w:rsidRPr="00C40AF6">
        <w:rPr>
          <w:color w:val="228B22"/>
        </w:rPr>
        <w:t>神经网络，每一个输入向量的取值范围为</w:t>
      </w:r>
      <w:r w:rsidRPr="00C40AF6">
        <w:rPr>
          <w:color w:val="228B22"/>
        </w:rPr>
        <w:t>[0 ,1]</w:t>
      </w:r>
      <w:r w:rsidRPr="00C40AF6">
        <w:rPr>
          <w:color w:val="228B22"/>
        </w:rPr>
        <w:t>，隐含层有</w:t>
      </w:r>
      <w:r w:rsidRPr="00C40AF6">
        <w:rPr>
          <w:color w:val="228B22"/>
        </w:rPr>
        <w:t>5</w:t>
      </w:r>
      <w:r w:rsidRPr="00C40AF6">
        <w:rPr>
          <w:color w:val="228B22"/>
        </w:rPr>
        <w:t>个神经元，输出层有一个神经元，隐含层的激活函数为</w:t>
      </w:r>
      <w:r w:rsidRPr="00C40AF6">
        <w:rPr>
          <w:color w:val="228B22"/>
        </w:rPr>
        <w:t>tansig</w:t>
      </w:r>
    </w:p>
    <w:p w14:paraId="10659EA2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>net=newff([0 1;0 1;0 1],[5,1],{</w:t>
      </w:r>
      <w:r w:rsidRPr="00C40AF6">
        <w:rPr>
          <w:color w:val="A020F0"/>
        </w:rPr>
        <w:t>'tansig'</w:t>
      </w:r>
      <w:r w:rsidRPr="00C40AF6">
        <w:rPr>
          <w:color w:val="000000"/>
        </w:rPr>
        <w:t>,</w:t>
      </w:r>
      <w:r w:rsidRPr="00C40AF6">
        <w:rPr>
          <w:color w:val="A020F0"/>
        </w:rPr>
        <w:t>'logsig'</w:t>
      </w:r>
      <w:r w:rsidRPr="00C40AF6">
        <w:rPr>
          <w:color w:val="000000"/>
        </w:rPr>
        <w:t>},</w:t>
      </w:r>
      <w:r w:rsidRPr="00C40AF6">
        <w:rPr>
          <w:color w:val="A020F0"/>
        </w:rPr>
        <w:t>'traingd'</w:t>
      </w:r>
      <w:r w:rsidRPr="00C40AF6">
        <w:rPr>
          <w:color w:val="000000"/>
        </w:rPr>
        <w:t>);</w:t>
      </w:r>
    </w:p>
    <w:p w14:paraId="258377B5" w14:textId="77777777" w:rsidR="00C40AF6" w:rsidRPr="00C40AF6" w:rsidRDefault="00C40AF6" w:rsidP="00C40AF6">
      <w:pPr>
        <w:pStyle w:val="af0"/>
        <w:ind w:left="240"/>
        <w:rPr>
          <w:color w:val="228B22"/>
        </w:rPr>
      </w:pPr>
      <w:r w:rsidRPr="00C40AF6">
        <w:rPr>
          <w:color w:val="000000"/>
        </w:rPr>
        <w:t>net.trainParam.epochs=20000;</w:t>
      </w:r>
      <w:r w:rsidRPr="00C40AF6">
        <w:rPr>
          <w:color w:val="228B22"/>
        </w:rPr>
        <w:t xml:space="preserve">  %</w:t>
      </w:r>
      <w:r w:rsidRPr="00C40AF6">
        <w:rPr>
          <w:color w:val="228B22"/>
        </w:rPr>
        <w:t>训练</w:t>
      </w:r>
      <w:r w:rsidRPr="00C40AF6">
        <w:rPr>
          <w:color w:val="228B22"/>
        </w:rPr>
        <w:t>20000</w:t>
      </w:r>
      <w:r w:rsidRPr="00C40AF6">
        <w:rPr>
          <w:color w:val="228B22"/>
        </w:rPr>
        <w:t>次</w:t>
      </w:r>
    </w:p>
    <w:p w14:paraId="3F941FD7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 xml:space="preserve">net.trainParam.goal=0.01;  </w:t>
      </w:r>
      <w:r w:rsidRPr="00C40AF6">
        <w:rPr>
          <w:color w:val="228B22"/>
        </w:rPr>
        <w:t>%</w:t>
      </w:r>
      <w:r w:rsidRPr="00C40AF6">
        <w:rPr>
          <w:color w:val="228B22"/>
        </w:rPr>
        <w:t>偏差目标</w:t>
      </w:r>
      <w:r w:rsidRPr="00C40AF6">
        <w:rPr>
          <w:color w:val="228B22"/>
        </w:rPr>
        <w:t>0.01</w:t>
      </w:r>
    </w:p>
    <w:p w14:paraId="309640B7" w14:textId="77777777" w:rsidR="00C40AF6" w:rsidRPr="00C40AF6" w:rsidRDefault="00C40AF6" w:rsidP="00C40AF6">
      <w:pPr>
        <w:pStyle w:val="af0"/>
        <w:ind w:left="240"/>
        <w:rPr>
          <w:color w:val="228B22"/>
        </w:rPr>
      </w:pPr>
      <w:r w:rsidRPr="00C40AF6">
        <w:rPr>
          <w:color w:val="228B22"/>
        </w:rPr>
        <w:t>%</w:t>
      </w:r>
      <w:r w:rsidRPr="00C40AF6">
        <w:rPr>
          <w:color w:val="228B22"/>
        </w:rPr>
        <w:t>设置学习速率为</w:t>
      </w:r>
      <w:r w:rsidRPr="00C40AF6">
        <w:rPr>
          <w:color w:val="228B22"/>
        </w:rPr>
        <w:t>0.1</w:t>
      </w:r>
    </w:p>
    <w:p w14:paraId="0F3D7C82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>LP.lr=0.1;</w:t>
      </w:r>
    </w:p>
    <w:p w14:paraId="44DE3A67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 xml:space="preserve">net=train(net,P,T);   </w:t>
      </w:r>
      <w:r w:rsidRPr="00C40AF6">
        <w:rPr>
          <w:color w:val="228B22"/>
        </w:rPr>
        <w:t>%</w:t>
      </w:r>
      <w:r w:rsidRPr="00C40AF6">
        <w:rPr>
          <w:color w:val="228B22"/>
        </w:rPr>
        <w:t>训练</w:t>
      </w:r>
    </w:p>
    <w:p w14:paraId="1C735D95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 xml:space="preserve">T_test = sim(net,P); </w:t>
      </w:r>
      <w:r w:rsidRPr="00C40AF6">
        <w:rPr>
          <w:color w:val="228B22"/>
        </w:rPr>
        <w:t xml:space="preserve"> %</w:t>
      </w:r>
      <w:r w:rsidRPr="00C40AF6">
        <w:rPr>
          <w:color w:val="228B22"/>
        </w:rPr>
        <w:t>仿真测试集</w:t>
      </w:r>
    </w:p>
    <w:p w14:paraId="10D9E0A4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>scatter(1:6,T,</w:t>
      </w:r>
      <w:r w:rsidRPr="00C40AF6">
        <w:rPr>
          <w:color w:val="A020F0"/>
        </w:rPr>
        <w:t>'o'</w:t>
      </w:r>
      <w:r w:rsidRPr="00C40AF6">
        <w:rPr>
          <w:color w:val="000000"/>
        </w:rPr>
        <w:t xml:space="preserve">)  </w:t>
      </w:r>
      <w:r w:rsidRPr="00C40AF6">
        <w:rPr>
          <w:color w:val="228B22"/>
        </w:rPr>
        <w:t xml:space="preserve"> %</w:t>
      </w:r>
      <w:r w:rsidRPr="00C40AF6">
        <w:rPr>
          <w:color w:val="228B22"/>
        </w:rPr>
        <w:t>画图</w:t>
      </w:r>
    </w:p>
    <w:p w14:paraId="118BC04F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 xml:space="preserve">hold </w:t>
      </w:r>
      <w:r w:rsidRPr="00C40AF6">
        <w:rPr>
          <w:color w:val="A020F0"/>
        </w:rPr>
        <w:t>on</w:t>
      </w:r>
    </w:p>
    <w:p w14:paraId="395D4A2D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>scatter(1:6,T_test,</w:t>
      </w:r>
      <w:r w:rsidRPr="00C40AF6">
        <w:rPr>
          <w:color w:val="A020F0"/>
        </w:rPr>
        <w:t>'+'</w:t>
      </w:r>
      <w:r w:rsidRPr="00C40AF6">
        <w:rPr>
          <w:color w:val="000000"/>
        </w:rPr>
        <w:t>)</w:t>
      </w:r>
    </w:p>
    <w:p w14:paraId="4AF37205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>legend(</w:t>
      </w:r>
      <w:r w:rsidRPr="00C40AF6">
        <w:rPr>
          <w:color w:val="A020F0"/>
        </w:rPr>
        <w:t>'</w:t>
      </w:r>
      <w:r w:rsidRPr="00C40AF6">
        <w:rPr>
          <w:color w:val="A020F0"/>
        </w:rPr>
        <w:t>训练集</w:t>
      </w:r>
      <w:r w:rsidRPr="00C40AF6">
        <w:rPr>
          <w:color w:val="A020F0"/>
        </w:rPr>
        <w:t>'</w:t>
      </w:r>
      <w:r w:rsidRPr="00C40AF6">
        <w:rPr>
          <w:color w:val="000000"/>
        </w:rPr>
        <w:t>,</w:t>
      </w:r>
      <w:r w:rsidRPr="00C40AF6">
        <w:rPr>
          <w:color w:val="A020F0"/>
        </w:rPr>
        <w:t>'</w:t>
      </w:r>
      <w:r w:rsidRPr="00C40AF6">
        <w:rPr>
          <w:color w:val="A020F0"/>
        </w:rPr>
        <w:t>测试集</w:t>
      </w:r>
      <w:r w:rsidRPr="00C40AF6">
        <w:rPr>
          <w:color w:val="A020F0"/>
        </w:rPr>
        <w:t>'</w:t>
      </w:r>
      <w:r w:rsidRPr="00C40AF6">
        <w:rPr>
          <w:color w:val="000000"/>
        </w:rPr>
        <w:t>)</w:t>
      </w:r>
    </w:p>
    <w:p w14:paraId="786A0334" w14:textId="77777777" w:rsidR="00C40AF6" w:rsidRPr="00C40AF6" w:rsidRDefault="00C40AF6" w:rsidP="00C40AF6">
      <w:pPr>
        <w:pStyle w:val="af0"/>
        <w:ind w:left="240"/>
        <w:rPr>
          <w:color w:val="000000"/>
        </w:rPr>
      </w:pPr>
      <w:r w:rsidRPr="00C40AF6">
        <w:rPr>
          <w:color w:val="000000"/>
        </w:rPr>
        <w:t>title(</w:t>
      </w:r>
      <w:r w:rsidRPr="00C40AF6">
        <w:rPr>
          <w:color w:val="A020F0"/>
        </w:rPr>
        <w:t>'BP</w:t>
      </w:r>
      <w:r w:rsidRPr="00C40AF6">
        <w:rPr>
          <w:color w:val="A020F0"/>
        </w:rPr>
        <w:t>神经网络模拟销售量</w:t>
      </w:r>
      <w:r w:rsidRPr="00C40AF6">
        <w:rPr>
          <w:color w:val="A020F0"/>
        </w:rPr>
        <w:t>'</w:t>
      </w:r>
      <w:r w:rsidRPr="00C40AF6">
        <w:rPr>
          <w:color w:val="000000"/>
        </w:rPr>
        <w:t>)</w:t>
      </w:r>
    </w:p>
    <w:p w14:paraId="2F383DC2" w14:textId="77777777" w:rsidR="0057613D" w:rsidRPr="00C40AF6" w:rsidRDefault="0057613D" w:rsidP="00C40AF6">
      <w:pPr>
        <w:pStyle w:val="af0"/>
        <w:ind w:left="240"/>
        <w:rPr>
          <w:color w:val="228B22"/>
        </w:rPr>
      </w:pPr>
      <w:r w:rsidRPr="00C40AF6">
        <w:rPr>
          <w:color w:val="228B22"/>
        </w:rPr>
        <w:t>%</w:t>
      </w:r>
      <w:r w:rsidRPr="00C40AF6">
        <w:rPr>
          <w:color w:val="228B22"/>
        </w:rPr>
        <w:t>设置学习速率为</w:t>
      </w:r>
      <w:r w:rsidRPr="00C40AF6">
        <w:rPr>
          <w:color w:val="228B22"/>
        </w:rPr>
        <w:t>0.1</w:t>
      </w:r>
    </w:p>
    <w:p w14:paraId="1BA5FA0B" w14:textId="77777777" w:rsidR="0057613D" w:rsidRPr="0057613D" w:rsidRDefault="0057613D" w:rsidP="00C40AF6">
      <w:pPr>
        <w:pStyle w:val="af0"/>
        <w:ind w:left="240"/>
        <w:rPr>
          <w:color w:val="000000"/>
        </w:rPr>
      </w:pPr>
      <w:r w:rsidRPr="0057613D">
        <w:rPr>
          <w:color w:val="000000"/>
        </w:rPr>
        <w:t>LP.lr=0.1;</w:t>
      </w:r>
    </w:p>
    <w:p w14:paraId="5375BD7C" w14:textId="036D1284" w:rsidR="0057613D" w:rsidRPr="0057613D" w:rsidRDefault="0057613D" w:rsidP="00C40AF6">
      <w:pPr>
        <w:pStyle w:val="af0"/>
        <w:ind w:left="240"/>
        <w:rPr>
          <w:rFonts w:hint="eastAsia"/>
          <w:color w:val="000000"/>
        </w:rPr>
      </w:pPr>
      <w:r w:rsidRPr="0057613D">
        <w:rPr>
          <w:color w:val="000000"/>
        </w:rPr>
        <w:t xml:space="preserve">net=train(net,P,T); </w:t>
      </w:r>
    </w:p>
    <w:p w14:paraId="0643B755" w14:textId="3A95A972" w:rsidR="00CF0609" w:rsidRDefault="00457C8A" w:rsidP="00F6021A">
      <w:pPr>
        <w:pStyle w:val="4"/>
      </w:pPr>
      <w:r>
        <w:rPr>
          <w:rFonts w:hint="eastAsia"/>
        </w:rPr>
        <w:lastRenderedPageBreak/>
        <w:t>实验结果</w:t>
      </w:r>
    </w:p>
    <w:p w14:paraId="2B362AFE" w14:textId="77777777" w:rsidR="000C30BE" w:rsidRDefault="00C40AF6" w:rsidP="00DB6B9A">
      <w:pPr>
        <w:keepNext/>
        <w:widowControl/>
        <w:adjustRightInd/>
        <w:snapToGrid/>
        <w:spacing w:line="240" w:lineRule="auto"/>
        <w:ind w:firstLineChars="0" w:firstLine="0"/>
        <w:jc w:val="center"/>
      </w:pPr>
      <w:r w:rsidRPr="00C40AF6">
        <w:rPr>
          <w:rFonts w:ascii="宋体" w:hAnsi="宋体" w:cs="宋体"/>
          <w:noProof/>
          <w:kern w:val="0"/>
        </w:rPr>
        <w:drawing>
          <wp:inline distT="0" distB="0" distL="0" distR="0" wp14:anchorId="366F6AB6" wp14:editId="6ABEC859">
            <wp:extent cx="4800000" cy="36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A15B" w14:textId="636B307A" w:rsidR="00C40AF6" w:rsidRDefault="000C30BE" w:rsidP="000C30BE">
      <w:pPr>
        <w:pStyle w:val="a8"/>
        <w:spacing w:before="156"/>
        <w:rPr>
          <w:rFonts w:ascii="宋体" w:hAnsi="宋体" w:cs="宋体" w:hint="eastAsia"/>
          <w:kern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偏差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图像</w:t>
      </w:r>
    </w:p>
    <w:p w14:paraId="45B32BD0" w14:textId="77777777" w:rsidR="000C30BE" w:rsidRDefault="000C30BE" w:rsidP="00DB6B9A">
      <w:pPr>
        <w:keepNext/>
        <w:widowControl/>
        <w:adjustRightInd/>
        <w:snapToGrid/>
        <w:spacing w:line="240" w:lineRule="auto"/>
        <w:ind w:firstLineChars="0" w:firstLine="0"/>
        <w:jc w:val="center"/>
      </w:pPr>
      <w:r w:rsidRPr="000C30BE">
        <w:rPr>
          <w:rFonts w:ascii="宋体" w:hAnsi="宋体" w:cs="宋体"/>
          <w:noProof/>
          <w:kern w:val="0"/>
        </w:rPr>
        <w:drawing>
          <wp:inline distT="0" distB="0" distL="0" distR="0" wp14:anchorId="226497E8" wp14:editId="1575CB75">
            <wp:extent cx="4800000" cy="36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1C212" w14:textId="60277D01" w:rsidR="000C30BE" w:rsidRPr="00C40AF6" w:rsidRDefault="000C30BE" w:rsidP="000C30BE">
      <w:pPr>
        <w:pStyle w:val="a8"/>
        <w:spacing w:before="156"/>
        <w:rPr>
          <w:rFonts w:ascii="宋体" w:hAnsi="宋体" w:cs="宋体" w:hint="eastAsia"/>
          <w:kern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偏差</w:t>
      </w:r>
      <w:r>
        <w:rPr>
          <w:rFonts w:hint="eastAsia"/>
        </w:rPr>
        <w:t>0</w:t>
      </w:r>
      <w:r>
        <w:t>.0</w:t>
      </w:r>
      <w:r>
        <w:t>05</w:t>
      </w:r>
      <w:r>
        <w:rPr>
          <w:rFonts w:hint="eastAsia"/>
        </w:rPr>
        <w:t>图像</w:t>
      </w:r>
    </w:p>
    <w:p w14:paraId="6EDCE8BB" w14:textId="7CC15E8E" w:rsidR="00CF0609" w:rsidRDefault="00457C8A" w:rsidP="00F6021A">
      <w:pPr>
        <w:pStyle w:val="4"/>
      </w:pPr>
      <w:r>
        <w:rPr>
          <w:rFonts w:hint="eastAsia"/>
        </w:rPr>
        <w:lastRenderedPageBreak/>
        <w:t>结果分析</w:t>
      </w:r>
    </w:p>
    <w:p w14:paraId="215569D2" w14:textId="4FC0DD24" w:rsidR="00C40AF6" w:rsidRDefault="00C40AF6" w:rsidP="00C40AF6">
      <w:pPr>
        <w:ind w:firstLine="480"/>
      </w:pPr>
      <w:r>
        <w:rPr>
          <w:rFonts w:hint="eastAsia"/>
        </w:rPr>
        <w:t>设置</w:t>
      </w:r>
      <w:r w:rsidR="000C30BE">
        <w:rPr>
          <w:rFonts w:hint="eastAsia"/>
        </w:rPr>
        <w:t>训练次数</w:t>
      </w:r>
      <w:r w:rsidR="000C30BE">
        <w:rPr>
          <w:rFonts w:hint="eastAsia"/>
        </w:rPr>
        <w:t>2</w:t>
      </w:r>
      <w:r w:rsidR="000C30BE">
        <w:t>0000</w:t>
      </w:r>
      <w:r w:rsidR="000C30BE">
        <w:rPr>
          <w:rFonts w:hint="eastAsia"/>
        </w:rPr>
        <w:t>次，</w:t>
      </w:r>
      <w:r w:rsidR="000C30BE">
        <w:rPr>
          <w:rFonts w:hint="eastAsia"/>
        </w:rPr>
        <w:t>9</w:t>
      </w:r>
      <w:r w:rsidR="000C30BE">
        <w:t>409</w:t>
      </w:r>
      <w:r w:rsidR="000C30BE">
        <w:rPr>
          <w:rFonts w:hint="eastAsia"/>
        </w:rPr>
        <w:t>次后达到指定偏差</w:t>
      </w:r>
      <w:r w:rsidR="000C30BE">
        <w:rPr>
          <w:rFonts w:hint="eastAsia"/>
        </w:rPr>
        <w:t>0</w:t>
      </w:r>
      <w:r w:rsidR="000C30BE">
        <w:t>.01</w:t>
      </w:r>
      <w:r w:rsidR="000C30BE">
        <w:rPr>
          <w:rFonts w:hint="eastAsia"/>
        </w:rPr>
        <w:t>，此时的梯度为</w:t>
      </w:r>
      <w:r w:rsidR="000C30BE">
        <w:rPr>
          <w:rFonts w:hint="eastAsia"/>
        </w:rPr>
        <w:t>0</w:t>
      </w:r>
      <w:r w:rsidR="000C30BE">
        <w:t>.00633</w:t>
      </w:r>
      <w:r w:rsidR="000C30BE">
        <w:rPr>
          <w:rFonts w:hint="eastAsia"/>
        </w:rPr>
        <w:t>，符合要求，画出训练集和测试集图像如</w:t>
      </w:r>
      <w:r w:rsidR="000C30BE">
        <w:rPr>
          <w:rFonts w:hint="eastAsia"/>
        </w:rPr>
        <w:t>Fig</w:t>
      </w:r>
      <w:r w:rsidR="000C30BE">
        <w:t>-1</w:t>
      </w:r>
      <w:r w:rsidR="000C30BE">
        <w:rPr>
          <w:rFonts w:hint="eastAsia"/>
        </w:rPr>
        <w:t>所示，预测结果良好。</w:t>
      </w:r>
    </w:p>
    <w:p w14:paraId="5D6B1583" w14:textId="082301C9" w:rsidR="000C30BE" w:rsidRPr="000C30BE" w:rsidRDefault="000C30BE" w:rsidP="000C30BE">
      <w:pPr>
        <w:ind w:firstLine="480"/>
        <w:rPr>
          <w:rFonts w:hint="eastAsia"/>
        </w:rPr>
      </w:pPr>
      <w:r>
        <w:rPr>
          <w:rFonts w:hint="eastAsia"/>
        </w:rPr>
        <w:t>设置训练次数</w:t>
      </w:r>
      <w:r>
        <w:t>3</w:t>
      </w:r>
      <w:r>
        <w:t>0000</w:t>
      </w:r>
      <w:r>
        <w:rPr>
          <w:rFonts w:hint="eastAsia"/>
        </w:rPr>
        <w:t>次，</w:t>
      </w:r>
      <w:r>
        <w:t>29912</w:t>
      </w:r>
      <w:r>
        <w:rPr>
          <w:rFonts w:hint="eastAsia"/>
        </w:rPr>
        <w:t>次后达到指定偏差</w:t>
      </w:r>
      <w:r>
        <w:rPr>
          <w:rFonts w:hint="eastAsia"/>
        </w:rPr>
        <w:t>0</w:t>
      </w:r>
      <w:r>
        <w:t>.0</w:t>
      </w:r>
      <w:r>
        <w:t>05</w:t>
      </w:r>
      <w:r>
        <w:rPr>
          <w:rFonts w:hint="eastAsia"/>
        </w:rPr>
        <w:t>，此时的梯度为</w:t>
      </w:r>
      <w:r>
        <w:rPr>
          <w:rFonts w:hint="eastAsia"/>
        </w:rPr>
        <w:t>0</w:t>
      </w:r>
      <w:r>
        <w:t>.00</w:t>
      </w:r>
      <w:r>
        <w:t>569</w:t>
      </w:r>
      <w:r>
        <w:rPr>
          <w:rFonts w:hint="eastAsia"/>
        </w:rPr>
        <w:t>，符合要求，画出训练集和测试集图像如</w:t>
      </w:r>
      <w:r>
        <w:rPr>
          <w:rFonts w:hint="eastAsia"/>
        </w:rPr>
        <w:t>Fig</w:t>
      </w:r>
      <w:r>
        <w:t>-</w:t>
      </w:r>
      <w:r>
        <w:t>2</w:t>
      </w:r>
      <w:r>
        <w:rPr>
          <w:rFonts w:hint="eastAsia"/>
        </w:rPr>
        <w:t>所示，预测结果</w:t>
      </w:r>
      <w:r>
        <w:rPr>
          <w:rFonts w:hint="eastAsia"/>
        </w:rPr>
        <w:t>较</w:t>
      </w:r>
      <w:r>
        <w:rPr>
          <w:rFonts w:hint="eastAsia"/>
        </w:rPr>
        <w:t>Fig-</w:t>
      </w:r>
      <w:r>
        <w:t>2</w:t>
      </w:r>
      <w:r>
        <w:rPr>
          <w:rFonts w:hint="eastAsia"/>
        </w:rPr>
        <w:t>更为精确。</w:t>
      </w:r>
    </w:p>
    <w:bookmarkEnd w:id="0"/>
    <w:p w14:paraId="40DB56CF" w14:textId="77777777" w:rsidR="00CF0609" w:rsidRDefault="00457C8A" w:rsidP="004B0A71">
      <w:pPr>
        <w:pStyle w:val="2"/>
      </w:pPr>
      <w:r>
        <w:rPr>
          <w:rFonts w:hint="eastAsia"/>
        </w:rPr>
        <w:t>实验感想</w:t>
      </w:r>
    </w:p>
    <w:p w14:paraId="399E1E63" w14:textId="66D12119" w:rsidR="00CF0609" w:rsidRDefault="00F6021A" w:rsidP="00D53CBB">
      <w:pPr>
        <w:ind w:firstLine="480"/>
      </w:pPr>
      <w:r>
        <w:rPr>
          <w:rFonts w:hint="eastAsia"/>
        </w:rPr>
        <w:t>本次案例学习</w:t>
      </w:r>
      <w:r w:rsidR="00457C8A" w:rsidRPr="00D53CBB">
        <w:rPr>
          <w:rFonts w:hint="eastAsia"/>
        </w:rPr>
        <w:t>中，我按时上线接收文件，细致地观看了</w:t>
      </w:r>
      <w:r w:rsidR="00457C8A" w:rsidRPr="00D53CBB">
        <w:rPr>
          <w:rFonts w:cs="Times New Roman"/>
        </w:rPr>
        <w:t>PPT</w:t>
      </w:r>
      <w:r w:rsidR="00457C8A" w:rsidRPr="00D53CBB">
        <w:rPr>
          <w:rFonts w:hint="eastAsia"/>
        </w:rPr>
        <w:t>。通过对</w:t>
      </w:r>
      <w:r w:rsidR="00457C8A" w:rsidRPr="00D53CBB">
        <w:rPr>
          <w:rFonts w:cs="Times New Roman"/>
        </w:rPr>
        <w:t>PPT</w:t>
      </w:r>
      <w:r w:rsidR="00DB6B9A">
        <w:rPr>
          <w:rFonts w:hint="eastAsia"/>
        </w:rPr>
        <w:t>、补充资料和附加代码</w:t>
      </w:r>
      <w:r w:rsidR="00457C8A" w:rsidRPr="00D53CBB">
        <w:rPr>
          <w:rFonts w:hint="eastAsia"/>
        </w:rPr>
        <w:t>的学习，我基本理解了</w:t>
      </w:r>
      <w:r w:rsidR="00DB6B9A">
        <w:rPr>
          <w:rFonts w:hint="eastAsia"/>
        </w:rPr>
        <w:t>B</w:t>
      </w:r>
      <w:r w:rsidR="00DB6B9A">
        <w:t>P</w:t>
      </w:r>
      <w:r w:rsidR="00DB6B9A">
        <w:rPr>
          <w:rFonts w:hint="eastAsia"/>
        </w:rPr>
        <w:t>神经网络的流程，通过观看</w:t>
      </w:r>
      <w:r w:rsidR="00DB6B9A">
        <w:rPr>
          <w:rFonts w:hint="eastAsia"/>
        </w:rPr>
        <w:t>P</w:t>
      </w:r>
      <w:r w:rsidR="00DB6B9A">
        <w:t>PT</w:t>
      </w:r>
      <w:r w:rsidR="00DB6B9A">
        <w:rPr>
          <w:rFonts w:hint="eastAsia"/>
        </w:rPr>
        <w:t>里的网址对卷积神经网络</w:t>
      </w:r>
      <w:r w:rsidR="00DB6B9A">
        <w:rPr>
          <w:rFonts w:hint="eastAsia"/>
        </w:rPr>
        <w:t>C</w:t>
      </w:r>
      <w:r w:rsidR="00DB6B9A">
        <w:t>NN</w:t>
      </w:r>
      <w:r w:rsidR="00DB6B9A">
        <w:rPr>
          <w:rFonts w:hint="eastAsia"/>
        </w:rPr>
        <w:t>有了更进一步的了解</w:t>
      </w:r>
      <w:r w:rsidR="00202BC7">
        <w:rPr>
          <w:rFonts w:hint="eastAsia"/>
        </w:rPr>
        <w:t>（案例学习中没有</w:t>
      </w:r>
      <w:r w:rsidR="00202BC7">
        <w:rPr>
          <w:rFonts w:hint="eastAsia"/>
        </w:rPr>
        <w:t>C</w:t>
      </w:r>
      <w:r w:rsidR="00202BC7">
        <w:t>NN</w:t>
      </w:r>
      <w:r w:rsidR="00202BC7">
        <w:rPr>
          <w:rFonts w:hint="eastAsia"/>
        </w:rPr>
        <w:t>的代码，主要是因为补充资料里提供的数据难以辨识，并不了解其实际意义，所以只对</w:t>
      </w:r>
      <w:r w:rsidR="00202BC7">
        <w:rPr>
          <w:rFonts w:hint="eastAsia"/>
        </w:rPr>
        <w:t>7</w:t>
      </w:r>
      <w:r w:rsidR="00202BC7">
        <w:rPr>
          <w:rFonts w:hint="eastAsia"/>
        </w:rPr>
        <w:t>个文件进行了一些学习了解，而没有实地编程）</w:t>
      </w:r>
      <w:r w:rsidR="00DB6B9A">
        <w:rPr>
          <w:rFonts w:hint="eastAsia"/>
        </w:rPr>
        <w:t>。</w:t>
      </w:r>
    </w:p>
    <w:p w14:paraId="27E4743B" w14:textId="7CE3C46D" w:rsidR="00DB6B9A" w:rsidRDefault="00202BC7" w:rsidP="00D53CBB">
      <w:pPr>
        <w:ind w:firstLine="480"/>
        <w:rPr>
          <w:rFonts w:hint="eastAsia"/>
        </w:rPr>
      </w:pPr>
      <w:r>
        <w:rPr>
          <w:rFonts w:hint="eastAsia"/>
        </w:rPr>
        <w:t>个人而言</w:t>
      </w:r>
      <w:r w:rsidR="00DB6B9A">
        <w:rPr>
          <w:rFonts w:hint="eastAsia"/>
        </w:rPr>
        <w:t>，这一学期在自学深度学习的一些算法和编程，但大多是基于</w:t>
      </w:r>
      <w:r w:rsidR="00DB6B9A">
        <w:rPr>
          <w:rFonts w:hint="eastAsia"/>
        </w:rPr>
        <w:t>python</w:t>
      </w:r>
      <w:r w:rsidR="00DB6B9A">
        <w:rPr>
          <w:rFonts w:hint="eastAsia"/>
        </w:rPr>
        <w:t>、</w:t>
      </w:r>
      <w:r w:rsidR="00DB6B9A">
        <w:rPr>
          <w:rFonts w:hint="eastAsia"/>
        </w:rPr>
        <w:t>pytorch</w:t>
      </w:r>
      <w:r w:rsidR="00DB6B9A">
        <w:rPr>
          <w:rFonts w:hint="eastAsia"/>
        </w:rPr>
        <w:t>，</w:t>
      </w:r>
      <w:r>
        <w:rPr>
          <w:rFonts w:hint="eastAsia"/>
        </w:rPr>
        <w:t>对入门新手来说，确实</w:t>
      </w:r>
      <w:r w:rsidR="00DB6B9A">
        <w:rPr>
          <w:rFonts w:hint="eastAsia"/>
        </w:rPr>
        <w:t>没有</w:t>
      </w:r>
      <w:r w:rsidR="00DB6B9A">
        <w:rPr>
          <w:rFonts w:hint="eastAsia"/>
        </w:rPr>
        <w:t>matlab</w:t>
      </w:r>
      <w:r w:rsidR="00DB6B9A">
        <w:rPr>
          <w:rFonts w:hint="eastAsia"/>
        </w:rPr>
        <w:t>这么方便，可以调用现成工具箱。</w:t>
      </w:r>
      <w:r>
        <w:rPr>
          <w:rFonts w:hint="eastAsia"/>
        </w:rPr>
        <w:t>之前</w:t>
      </w:r>
      <w:r w:rsidR="00DB6B9A">
        <w:rPr>
          <w:rFonts w:hint="eastAsia"/>
        </w:rPr>
        <w:t>就对</w:t>
      </w:r>
      <w:r w:rsidR="00DB6B9A">
        <w:rPr>
          <w:rFonts w:hint="eastAsia"/>
        </w:rPr>
        <w:t>matlab</w:t>
      </w:r>
      <w:r w:rsidR="00DB6B9A">
        <w:rPr>
          <w:rFonts w:hint="eastAsia"/>
        </w:rPr>
        <w:t>的强大工具箱有过耳闻，</w:t>
      </w:r>
      <w:r>
        <w:rPr>
          <w:rFonts w:hint="eastAsia"/>
        </w:rPr>
        <w:t>虽然</w:t>
      </w:r>
      <w:r w:rsidR="00DB6B9A">
        <w:rPr>
          <w:rFonts w:hint="eastAsia"/>
        </w:rPr>
        <w:t>有过一些接触，但看到</w:t>
      </w:r>
      <w:r w:rsidR="00DB6B9A">
        <w:rPr>
          <w:rFonts w:hint="eastAsia"/>
        </w:rPr>
        <w:t>matlab</w:t>
      </w:r>
      <w:r w:rsidR="00DB6B9A">
        <w:rPr>
          <w:rFonts w:hint="eastAsia"/>
        </w:rPr>
        <w:t>在</w:t>
      </w:r>
      <w:r>
        <w:rPr>
          <w:rFonts w:hint="eastAsia"/>
        </w:rPr>
        <w:t>处理</w:t>
      </w:r>
      <w:r w:rsidR="00DB6B9A">
        <w:rPr>
          <w:rFonts w:hint="eastAsia"/>
        </w:rPr>
        <w:t>神经网络问题上的便利性后，着实让人感叹不愧是专业的建模软件。当然</w:t>
      </w:r>
      <w:r w:rsidR="00DB6B9A">
        <w:rPr>
          <w:rFonts w:hint="eastAsia"/>
        </w:rPr>
        <w:t>matlab</w:t>
      </w:r>
      <w:r w:rsidR="00DB6B9A">
        <w:rPr>
          <w:rFonts w:hint="eastAsia"/>
        </w:rPr>
        <w:t>也不是万能的，许多更深入的神经网络还是难以用</w:t>
      </w:r>
      <w:r w:rsidR="00DB6B9A">
        <w:rPr>
          <w:rFonts w:hint="eastAsia"/>
        </w:rPr>
        <w:t>matlab</w:t>
      </w:r>
      <w:r w:rsidR="00DB6B9A">
        <w:rPr>
          <w:rFonts w:hint="eastAsia"/>
        </w:rPr>
        <w:t>实现的（也可能是我不了解），但是我还是期待能在期末实验中对此进行一些拓展学习。</w:t>
      </w:r>
    </w:p>
    <w:p w14:paraId="6BD32DC1" w14:textId="43120574" w:rsidR="00CF0609" w:rsidRDefault="00457C8A" w:rsidP="00D53CBB">
      <w:pPr>
        <w:ind w:firstLine="480"/>
      </w:pPr>
      <w:r>
        <w:rPr>
          <w:rFonts w:ascii="宋体" w:hAnsi="宋体" w:hint="eastAsia"/>
          <w:color w:val="000000"/>
          <w:lang w:bidi="ar"/>
        </w:rPr>
        <w:t>在本次实验中，所有的实验均由我独立完成，相关代码和图片结果也都整理到位，代码中存在疑惑的地方以及需要注意的地方均已注释好，以备下次复习时使用。</w:t>
      </w:r>
    </w:p>
    <w:p w14:paraId="55A84595" w14:textId="4B8C57C5" w:rsidR="00CF0609" w:rsidRDefault="00457C8A" w:rsidP="00F6021A">
      <w:pPr>
        <w:wordWrap w:val="0"/>
        <w:ind w:firstLine="480"/>
        <w:jc w:val="right"/>
      </w:pPr>
      <w:r>
        <w:rPr>
          <w:rFonts w:cs="Times New Roman"/>
          <w:lang w:bidi="ar"/>
        </w:rPr>
        <w:t xml:space="preserve">6 </w:t>
      </w:r>
      <w:r>
        <w:rPr>
          <w:rFonts w:hint="eastAsia"/>
          <w:lang w:bidi="ar"/>
        </w:rPr>
        <w:t>许柏城</w:t>
      </w:r>
      <w:r>
        <w:rPr>
          <w:rFonts w:cs="Times New Roman"/>
          <w:lang w:bidi="ar"/>
        </w:rPr>
        <w:t xml:space="preserve"> 62</w:t>
      </w:r>
      <w:r>
        <w:rPr>
          <w:rFonts w:hint="eastAsia"/>
          <w:lang w:bidi="ar"/>
        </w:rPr>
        <w:t>号</w:t>
      </w:r>
      <w:r>
        <w:rPr>
          <w:rFonts w:cs="Times New Roman"/>
          <w:lang w:bidi="ar"/>
        </w:rPr>
        <w:t xml:space="preserve"> </w:t>
      </w:r>
      <w:r w:rsidR="00202BC7">
        <w:rPr>
          <w:rFonts w:hint="eastAsia"/>
          <w:lang w:bidi="ar"/>
        </w:rPr>
        <w:t>第十一次课</w:t>
      </w:r>
    </w:p>
    <w:p w14:paraId="263AE754" w14:textId="557B3B03" w:rsidR="00CF0609" w:rsidRDefault="00457C8A" w:rsidP="00E11568">
      <w:pPr>
        <w:ind w:firstLine="480"/>
        <w:jc w:val="right"/>
      </w:pPr>
      <w:r>
        <w:rPr>
          <w:lang w:bidi="ar"/>
        </w:rPr>
        <w:t>2020-0</w:t>
      </w:r>
      <w:r w:rsidR="00202BC7">
        <w:rPr>
          <w:lang w:bidi="ar"/>
        </w:rPr>
        <w:t xml:space="preserve">5-21 </w:t>
      </w:r>
      <w:r>
        <w:rPr>
          <w:lang w:bidi="ar"/>
        </w:rPr>
        <w:t>1</w:t>
      </w:r>
      <w:r w:rsidR="00202BC7">
        <w:rPr>
          <w:lang w:bidi="ar"/>
        </w:rPr>
        <w:t>8</w:t>
      </w:r>
      <w:r>
        <w:rPr>
          <w:lang w:bidi="ar"/>
        </w:rPr>
        <w:t>:00</w:t>
      </w:r>
    </w:p>
    <w:sectPr w:rsidR="00CF0609" w:rsidSect="00AD49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AFD98" w14:textId="77777777" w:rsidR="00B27EC5" w:rsidRDefault="00B27EC5" w:rsidP="00D53CBB">
      <w:pPr>
        <w:ind w:firstLine="480"/>
      </w:pPr>
      <w:r>
        <w:separator/>
      </w:r>
    </w:p>
  </w:endnote>
  <w:endnote w:type="continuationSeparator" w:id="0">
    <w:p w14:paraId="75FC0DF2" w14:textId="77777777" w:rsidR="00B27EC5" w:rsidRDefault="00B27EC5" w:rsidP="00D53CB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092A8" w14:textId="77777777" w:rsidR="003826C4" w:rsidRDefault="003826C4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3028" w14:textId="77777777" w:rsidR="00CF0609" w:rsidRDefault="00457C8A" w:rsidP="00D53CBB">
    <w:pPr>
      <w:pStyle w:val="ac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B77389" wp14:editId="5AD829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4992E" w14:textId="77777777" w:rsidR="00CF0609" w:rsidRDefault="00457C8A" w:rsidP="00D53CBB">
                          <w:pPr>
                            <w:pStyle w:val="ac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B7738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31B4992E" w14:textId="77777777" w:rsidR="00CF0609" w:rsidRDefault="00457C8A" w:rsidP="00D53CBB">
                    <w:pPr>
                      <w:pStyle w:val="ac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149D" w14:textId="77777777" w:rsidR="003826C4" w:rsidRDefault="003826C4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C7F57" w14:textId="77777777" w:rsidR="00B27EC5" w:rsidRDefault="00B27EC5" w:rsidP="00D53CBB">
      <w:pPr>
        <w:ind w:firstLine="480"/>
      </w:pPr>
      <w:r>
        <w:separator/>
      </w:r>
    </w:p>
  </w:footnote>
  <w:footnote w:type="continuationSeparator" w:id="0">
    <w:p w14:paraId="510AB292" w14:textId="77777777" w:rsidR="00B27EC5" w:rsidRDefault="00B27EC5" w:rsidP="00D53CB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4934B" w14:textId="77777777" w:rsidR="003826C4" w:rsidRDefault="003826C4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841EC" w14:textId="77777777" w:rsidR="003826C4" w:rsidRPr="003826C4" w:rsidRDefault="003826C4" w:rsidP="003826C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01302" w14:textId="77777777" w:rsidR="003826C4" w:rsidRDefault="003826C4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7C8EC3"/>
    <w:multiLevelType w:val="multilevel"/>
    <w:tmpl w:val="86889FCE"/>
    <w:lvl w:ilvl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3"/>
      <w:suff w:val="space"/>
      <w:lvlText w:val="%2."/>
      <w:lvlJc w:val="left"/>
      <w:pPr>
        <w:ind w:left="113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4"/>
      <w:suff w:val="space"/>
      <w:lvlText w:val="%2.%3."/>
      <w:lvlJc w:val="left"/>
      <w:pPr>
        <w:ind w:left="226" w:firstLine="0"/>
      </w:pPr>
      <w:rPr>
        <w:rFonts w:ascii="宋体" w:eastAsia="宋体" w:hAnsi="宋体" w:cs="宋体" w:hint="eastAsia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339" w:firstLine="0"/>
      </w:pPr>
      <w:rPr>
        <w:rFonts w:ascii="宋体" w:eastAsia="宋体" w:hAnsi="宋体" w:cs="宋体" w:hint="eastAsia"/>
      </w:rPr>
    </w:lvl>
    <w:lvl w:ilvl="4">
      <w:start w:val="1"/>
      <w:numFmt w:val="lowerLetter"/>
      <w:lvlText w:val="%5)"/>
      <w:lvlJc w:val="left"/>
      <w:pPr>
        <w:ind w:left="452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65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791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904" w:firstLine="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B554F4B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58E4AB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CB70257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2BC69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E33AED6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85EE77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B14D14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72ACBFE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750A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1F041E8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50814DC"/>
    <w:multiLevelType w:val="multilevel"/>
    <w:tmpl w:val="450814DC"/>
    <w:lvl w:ilvl="0">
      <w:start w:val="1"/>
      <w:numFmt w:val="chineseCountingThousand"/>
      <w:lvlText w:val="实验%1 "/>
      <w:lvlJc w:val="center"/>
      <w:pPr>
        <w:tabs>
          <w:tab w:val="left" w:pos="1008"/>
        </w:tabs>
        <w:ind w:left="425" w:hanging="137"/>
      </w:pPr>
      <w:rPr>
        <w:rFonts w:ascii="黑体" w:eastAsia="黑体" w:hAnsi="黑体" w:hint="eastAsia"/>
        <w:spacing w:val="40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ascii="黑体" w:eastAsia="黑体" w:hAnsi="黑体" w:hint="eastAsia"/>
        <w:b w:val="0"/>
        <w:bCs w:val="0"/>
        <w:i w:val="0"/>
        <w:iCs w:val="0"/>
        <w:sz w:val="30"/>
        <w:szCs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ascii="黑体" w:eastAsia="黑体" w:hAnsi="黑体" w:hint="eastAsia"/>
        <w:b w:val="0"/>
        <w:bCs w:val="0"/>
        <w:i w:val="0"/>
        <w:iCs w:val="0"/>
        <w:sz w:val="28"/>
        <w:szCs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ascii="宋体" w:eastAsia="宋体" w:hAnsi="宋体" w:hint="eastAsia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ascii="宋体" w:eastAsia="宋体" w:hAnsi="宋体"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ascii="宋体" w:eastAsia="宋体" w:hAnsi="宋体" w:hint="eastAsia"/>
      </w:rPr>
    </w:lvl>
  </w:abstractNum>
  <w:abstractNum w:abstractNumId="13" w15:restartNumberingAfterBreak="0">
    <w:nsid w:val="58A44A36"/>
    <w:multiLevelType w:val="hybridMultilevel"/>
    <w:tmpl w:val="EFE4A30E"/>
    <w:lvl w:ilvl="0" w:tplc="C2F496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E7"/>
    <w:rsid w:val="000027AA"/>
    <w:rsid w:val="00006F6C"/>
    <w:rsid w:val="00012363"/>
    <w:rsid w:val="0003252F"/>
    <w:rsid w:val="00036FC5"/>
    <w:rsid w:val="00043FEA"/>
    <w:rsid w:val="00044399"/>
    <w:rsid w:val="00064D42"/>
    <w:rsid w:val="000A2993"/>
    <w:rsid w:val="000C30BE"/>
    <w:rsid w:val="000E4951"/>
    <w:rsid w:val="001252D4"/>
    <w:rsid w:val="00125E20"/>
    <w:rsid w:val="00131ECE"/>
    <w:rsid w:val="00172A27"/>
    <w:rsid w:val="00172D72"/>
    <w:rsid w:val="001778C2"/>
    <w:rsid w:val="00190094"/>
    <w:rsid w:val="001D7086"/>
    <w:rsid w:val="00202BC7"/>
    <w:rsid w:val="00217F12"/>
    <w:rsid w:val="00237359"/>
    <w:rsid w:val="00247D5B"/>
    <w:rsid w:val="00257442"/>
    <w:rsid w:val="0027561C"/>
    <w:rsid w:val="00294C56"/>
    <w:rsid w:val="002B4B7E"/>
    <w:rsid w:val="002D0F26"/>
    <w:rsid w:val="00305EA5"/>
    <w:rsid w:val="00322BEE"/>
    <w:rsid w:val="00324C25"/>
    <w:rsid w:val="00325671"/>
    <w:rsid w:val="003464DD"/>
    <w:rsid w:val="00360CE9"/>
    <w:rsid w:val="003636DF"/>
    <w:rsid w:val="003826C4"/>
    <w:rsid w:val="00393284"/>
    <w:rsid w:val="00393A69"/>
    <w:rsid w:val="003B59E5"/>
    <w:rsid w:val="003C5548"/>
    <w:rsid w:val="003D441F"/>
    <w:rsid w:val="003D49E4"/>
    <w:rsid w:val="003E0304"/>
    <w:rsid w:val="003E54D3"/>
    <w:rsid w:val="00436D3C"/>
    <w:rsid w:val="0044079E"/>
    <w:rsid w:val="00447192"/>
    <w:rsid w:val="00447F53"/>
    <w:rsid w:val="004516D0"/>
    <w:rsid w:val="00457C8A"/>
    <w:rsid w:val="00470BB2"/>
    <w:rsid w:val="0047143F"/>
    <w:rsid w:val="00490B7F"/>
    <w:rsid w:val="004B0A71"/>
    <w:rsid w:val="004C52D1"/>
    <w:rsid w:val="004D0BF1"/>
    <w:rsid w:val="004D46D6"/>
    <w:rsid w:val="004F3952"/>
    <w:rsid w:val="004F7161"/>
    <w:rsid w:val="00511DD1"/>
    <w:rsid w:val="00522821"/>
    <w:rsid w:val="0057613D"/>
    <w:rsid w:val="005A1F41"/>
    <w:rsid w:val="005D237C"/>
    <w:rsid w:val="005E4456"/>
    <w:rsid w:val="005E6395"/>
    <w:rsid w:val="006031AA"/>
    <w:rsid w:val="006032AA"/>
    <w:rsid w:val="00617101"/>
    <w:rsid w:val="0062586C"/>
    <w:rsid w:val="006421E8"/>
    <w:rsid w:val="00642DB8"/>
    <w:rsid w:val="006507C6"/>
    <w:rsid w:val="00650DC5"/>
    <w:rsid w:val="00671D0D"/>
    <w:rsid w:val="006E2DDE"/>
    <w:rsid w:val="006E4216"/>
    <w:rsid w:val="007060D7"/>
    <w:rsid w:val="00711A4B"/>
    <w:rsid w:val="00722AB9"/>
    <w:rsid w:val="0072430C"/>
    <w:rsid w:val="00756693"/>
    <w:rsid w:val="00776558"/>
    <w:rsid w:val="007833EE"/>
    <w:rsid w:val="00784499"/>
    <w:rsid w:val="007A4949"/>
    <w:rsid w:val="007E5B2C"/>
    <w:rsid w:val="007F3992"/>
    <w:rsid w:val="007F76B7"/>
    <w:rsid w:val="008131F8"/>
    <w:rsid w:val="00814122"/>
    <w:rsid w:val="00814376"/>
    <w:rsid w:val="008227CA"/>
    <w:rsid w:val="0082383F"/>
    <w:rsid w:val="008436FA"/>
    <w:rsid w:val="00860FDF"/>
    <w:rsid w:val="00877466"/>
    <w:rsid w:val="00886954"/>
    <w:rsid w:val="008C71C5"/>
    <w:rsid w:val="008D471E"/>
    <w:rsid w:val="008E510B"/>
    <w:rsid w:val="008F00D3"/>
    <w:rsid w:val="009426D0"/>
    <w:rsid w:val="00945CEE"/>
    <w:rsid w:val="009530CD"/>
    <w:rsid w:val="0095600F"/>
    <w:rsid w:val="0098291E"/>
    <w:rsid w:val="009B3BAA"/>
    <w:rsid w:val="009C0A5B"/>
    <w:rsid w:val="009C451F"/>
    <w:rsid w:val="009F1373"/>
    <w:rsid w:val="00A12A4F"/>
    <w:rsid w:val="00A14D30"/>
    <w:rsid w:val="00A70926"/>
    <w:rsid w:val="00AA13DC"/>
    <w:rsid w:val="00AC02EF"/>
    <w:rsid w:val="00AC190A"/>
    <w:rsid w:val="00AD49E7"/>
    <w:rsid w:val="00AE5945"/>
    <w:rsid w:val="00B06FDB"/>
    <w:rsid w:val="00B27EC5"/>
    <w:rsid w:val="00B41F68"/>
    <w:rsid w:val="00B76B19"/>
    <w:rsid w:val="00B914D3"/>
    <w:rsid w:val="00BA0FA1"/>
    <w:rsid w:val="00BA4AF1"/>
    <w:rsid w:val="00BB18CB"/>
    <w:rsid w:val="00BF6601"/>
    <w:rsid w:val="00BF6DDE"/>
    <w:rsid w:val="00C002CA"/>
    <w:rsid w:val="00C129D3"/>
    <w:rsid w:val="00C37A79"/>
    <w:rsid w:val="00C40AF6"/>
    <w:rsid w:val="00C51291"/>
    <w:rsid w:val="00C64A9D"/>
    <w:rsid w:val="00C77395"/>
    <w:rsid w:val="00C97B59"/>
    <w:rsid w:val="00CB2E53"/>
    <w:rsid w:val="00CE324D"/>
    <w:rsid w:val="00CE51DE"/>
    <w:rsid w:val="00CF0609"/>
    <w:rsid w:val="00D0270D"/>
    <w:rsid w:val="00D14BBF"/>
    <w:rsid w:val="00D25F2E"/>
    <w:rsid w:val="00D53CBB"/>
    <w:rsid w:val="00D70354"/>
    <w:rsid w:val="00D711B8"/>
    <w:rsid w:val="00D84D16"/>
    <w:rsid w:val="00D870D4"/>
    <w:rsid w:val="00DB6B9A"/>
    <w:rsid w:val="00DE279F"/>
    <w:rsid w:val="00E11568"/>
    <w:rsid w:val="00E147AB"/>
    <w:rsid w:val="00E2556B"/>
    <w:rsid w:val="00E27FD8"/>
    <w:rsid w:val="00E50883"/>
    <w:rsid w:val="00E67354"/>
    <w:rsid w:val="00E7687A"/>
    <w:rsid w:val="00E85359"/>
    <w:rsid w:val="00E902CD"/>
    <w:rsid w:val="00E91405"/>
    <w:rsid w:val="00F04DEE"/>
    <w:rsid w:val="00F272DB"/>
    <w:rsid w:val="00F32CEB"/>
    <w:rsid w:val="00F50173"/>
    <w:rsid w:val="00F6021A"/>
    <w:rsid w:val="00F80134"/>
    <w:rsid w:val="00FA1F3D"/>
    <w:rsid w:val="00FB6909"/>
    <w:rsid w:val="00FC777B"/>
    <w:rsid w:val="00FD74F7"/>
    <w:rsid w:val="00FF425A"/>
    <w:rsid w:val="00FF5F84"/>
    <w:rsid w:val="04AE04AE"/>
    <w:rsid w:val="08756D44"/>
    <w:rsid w:val="11135863"/>
    <w:rsid w:val="194F5E80"/>
    <w:rsid w:val="2667542E"/>
    <w:rsid w:val="2F0D1F00"/>
    <w:rsid w:val="37163F9C"/>
    <w:rsid w:val="37327CC4"/>
    <w:rsid w:val="3A45308F"/>
    <w:rsid w:val="3DEB2E29"/>
    <w:rsid w:val="43333B6E"/>
    <w:rsid w:val="50D54B18"/>
    <w:rsid w:val="57A26B69"/>
    <w:rsid w:val="5CEB035A"/>
    <w:rsid w:val="68E923B4"/>
    <w:rsid w:val="6B0E28AA"/>
    <w:rsid w:val="6FC41661"/>
    <w:rsid w:val="72002D14"/>
    <w:rsid w:val="7391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EF5774"/>
  <w15:docId w15:val="{6F0CB30A-AB3D-4CA9-8689-C5143A57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qFormat="1"/>
    <w:lsdException w:name="heading 3" w:unhideWhenUsed="1" w:qFormat="1"/>
    <w:lsdException w:name="heading 4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nhideWhenUsed="1" w:qFormat="1"/>
    <w:lsdException w:name="Title" w:qFormat="1"/>
    <w:lsdException w:name="Default Paragraph Font" w:semiHidden="1" w:uiPriority="1" w:unhideWhenUsed="1" w:qFormat="1"/>
    <w:lsdException w:name="Body Text" w:uiPriority="99" w:unhideWhenUsed="1"/>
    <w:lsdException w:name="Date" w:qFormat="1"/>
    <w:lsdException w:name="Hyperlink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7161"/>
    <w:pPr>
      <w:widowControl w:val="0"/>
      <w:adjustRightInd w:val="0"/>
      <w:snapToGrid w:val="0"/>
      <w:spacing w:line="360" w:lineRule="auto"/>
      <w:ind w:firstLineChars="200" w:firstLine="200"/>
      <w:jc w:val="both"/>
    </w:pPr>
    <w:rPr>
      <w:rFonts w:cs="Calibr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pageBreakBefore/>
      <w:numPr>
        <w:numId w:val="1"/>
      </w:numPr>
      <w:spacing w:before="120" w:after="200"/>
      <w:jc w:val="center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0"/>
    <w:next w:val="a1"/>
    <w:link w:val="20"/>
    <w:qFormat/>
    <w:rsid w:val="004B0A71"/>
    <w:pPr>
      <w:keepNext/>
      <w:keepLines/>
      <w:numPr>
        <w:numId w:val="2"/>
      </w:numPr>
      <w:tabs>
        <w:tab w:val="left" w:pos="0"/>
        <w:tab w:val="left" w:pos="567"/>
      </w:tabs>
      <w:spacing w:after="120" w:line="240" w:lineRule="atLeast"/>
      <w:ind w:firstLineChars="0"/>
      <w:jc w:val="left"/>
      <w:textAlignment w:val="baseline"/>
      <w:outlineLvl w:val="1"/>
    </w:pPr>
    <w:rPr>
      <w:rFonts w:ascii="Times New Roman" w:hAnsi="Times New Roman"/>
      <w:kern w:val="0"/>
      <w:szCs w:val="20"/>
    </w:rPr>
  </w:style>
  <w:style w:type="paragraph" w:styleId="3">
    <w:name w:val="heading 3"/>
    <w:basedOn w:val="a"/>
    <w:next w:val="a"/>
    <w:link w:val="30"/>
    <w:unhideWhenUsed/>
    <w:qFormat/>
    <w:rsid w:val="00F6021A"/>
    <w:pPr>
      <w:keepNext/>
      <w:keepLines/>
      <w:numPr>
        <w:ilvl w:val="1"/>
        <w:numId w:val="2"/>
      </w:numPr>
      <w:tabs>
        <w:tab w:val="left" w:pos="0"/>
      </w:tabs>
      <w:spacing w:before="260" w:line="416" w:lineRule="auto"/>
      <w:ind w:firstLineChars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F6021A"/>
    <w:pPr>
      <w:keepNext/>
      <w:keepLines/>
      <w:numPr>
        <w:ilvl w:val="2"/>
        <w:numId w:val="2"/>
      </w:numPr>
      <w:tabs>
        <w:tab w:val="left" w:pos="0"/>
      </w:tabs>
      <w:spacing w:before="120" w:line="377" w:lineRule="auto"/>
      <w:ind w:firstLineChars="0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autoRedefine/>
    <w:unhideWhenUsed/>
    <w:qFormat/>
    <w:rsid w:val="004B0A71"/>
    <w:pPr>
      <w:keepNext/>
      <w:keepLines/>
      <w:spacing w:line="377" w:lineRule="auto"/>
      <w:jc w:val="left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1">
    <w:name w:val="Body Text"/>
    <w:basedOn w:val="a"/>
    <w:link w:val="a5"/>
    <w:uiPriority w:val="99"/>
    <w:unhideWhenUsed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 w:val="19"/>
      <w:szCs w:val="19"/>
    </w:rPr>
  </w:style>
  <w:style w:type="paragraph" w:styleId="a6">
    <w:name w:val="Normal Indent"/>
    <w:basedOn w:val="a"/>
    <w:link w:val="a7"/>
    <w:pPr>
      <w:ind w:firstLine="420"/>
    </w:pPr>
  </w:style>
  <w:style w:type="paragraph" w:styleId="a8">
    <w:name w:val="caption"/>
    <w:aliases w:val="表题注"/>
    <w:basedOn w:val="a"/>
    <w:next w:val="a"/>
    <w:link w:val="a9"/>
    <w:unhideWhenUsed/>
    <w:qFormat/>
    <w:rsid w:val="00FC777B"/>
    <w:pPr>
      <w:spacing w:beforeLines="50" w:before="50" w:line="400" w:lineRule="exact"/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a">
    <w:name w:val="Date"/>
    <w:basedOn w:val="a"/>
    <w:next w:val="a"/>
    <w:link w:val="ab"/>
    <w:qFormat/>
    <w:pPr>
      <w:ind w:leftChars="2500" w:left="100"/>
    </w:pPr>
  </w:style>
  <w:style w:type="paragraph" w:styleId="ac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d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e">
    <w:name w:val="page number"/>
    <w:basedOn w:val="a2"/>
  </w:style>
  <w:style w:type="character" w:styleId="af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20">
    <w:name w:val="标题 2 字符"/>
    <w:basedOn w:val="a2"/>
    <w:link w:val="2"/>
    <w:qFormat/>
    <w:rsid w:val="004B0A71"/>
    <w:rPr>
      <w:rFonts w:cs="Calibri"/>
      <w:b/>
      <w:sz w:val="32"/>
    </w:rPr>
  </w:style>
  <w:style w:type="paragraph" w:customStyle="1" w:styleId="af0">
    <w:name w:val="代码专用"/>
    <w:basedOn w:val="a"/>
    <w:qFormat/>
    <w:rsid w:val="00012363"/>
    <w:pPr>
      <w:widowControl/>
      <w:pBdr>
        <w:left w:val="single" w:sz="18" w:space="7" w:color="6CE26C"/>
      </w:pBdr>
      <w:shd w:val="clear" w:color="auto" w:fill="FFFFFF"/>
      <w:tabs>
        <w:tab w:val="left" w:pos="720"/>
      </w:tabs>
      <w:wordWrap w:val="0"/>
      <w:spacing w:line="400" w:lineRule="exact"/>
      <w:ind w:leftChars="100" w:left="100" w:firstLineChars="0" w:firstLine="0"/>
    </w:pPr>
    <w:rPr>
      <w:rFonts w:ascii="Consolas" w:eastAsia="Microsoft JhengHei UI" w:hAnsi="Consolas" w:cs="Consolas"/>
      <w:szCs w:val="18"/>
      <w:shd w:val="clear" w:color="auto" w:fill="FFFFFF"/>
    </w:rPr>
  </w:style>
  <w:style w:type="paragraph" w:customStyle="1" w:styleId="11">
    <w:name w:val="列表段落1"/>
    <w:basedOn w:val="a"/>
    <w:pPr>
      <w:ind w:firstLine="420"/>
    </w:pPr>
    <w:rPr>
      <w:szCs w:val="21"/>
    </w:rPr>
  </w:style>
  <w:style w:type="character" w:customStyle="1" w:styleId="number">
    <w:name w:val="number"/>
  </w:style>
  <w:style w:type="character" w:customStyle="1" w:styleId="string">
    <w:name w:val="string"/>
  </w:style>
  <w:style w:type="character" w:customStyle="1" w:styleId="keyword">
    <w:name w:val="keyword"/>
  </w:style>
  <w:style w:type="paragraph" w:customStyle="1" w:styleId="AMDisplayEquation">
    <w:name w:val="AMDisplayEquation"/>
    <w:basedOn w:val="a6"/>
    <w:next w:val="a"/>
    <w:link w:val="AMDisplayEquation0"/>
    <w:pPr>
      <w:tabs>
        <w:tab w:val="center" w:pos="4160"/>
        <w:tab w:val="right" w:pos="8300"/>
      </w:tabs>
      <w:ind w:firstLine="480"/>
    </w:pPr>
    <w:rPr>
      <w:szCs w:val="32"/>
    </w:rPr>
  </w:style>
  <w:style w:type="character" w:customStyle="1" w:styleId="a7">
    <w:name w:val="正文缩进 字符"/>
    <w:basedOn w:val="a2"/>
    <w:link w:val="a6"/>
    <w:qFormat/>
    <w:rPr>
      <w:kern w:val="2"/>
      <w:sz w:val="21"/>
      <w:szCs w:val="24"/>
    </w:rPr>
  </w:style>
  <w:style w:type="character" w:customStyle="1" w:styleId="AMDisplayEquation0">
    <w:name w:val="AMDisplayEquation 字符"/>
    <w:basedOn w:val="a7"/>
    <w:link w:val="AMDisplayEquation"/>
    <w:qFormat/>
    <w:rPr>
      <w:kern w:val="2"/>
      <w:sz w:val="24"/>
      <w:szCs w:val="32"/>
    </w:rPr>
  </w:style>
  <w:style w:type="character" w:customStyle="1" w:styleId="40">
    <w:name w:val="标题 4 字符"/>
    <w:basedOn w:val="a2"/>
    <w:link w:val="4"/>
    <w:qFormat/>
    <w:rsid w:val="00F6021A"/>
    <w:rPr>
      <w:rFonts w:cs="Calibri"/>
      <w:bCs/>
      <w:kern w:val="2"/>
      <w:sz w:val="28"/>
      <w:szCs w:val="28"/>
    </w:rPr>
  </w:style>
  <w:style w:type="paragraph" w:styleId="af1">
    <w:name w:val="List Paragraph"/>
    <w:basedOn w:val="a"/>
    <w:uiPriority w:val="99"/>
    <w:pPr>
      <w:ind w:firstLine="420"/>
    </w:pPr>
  </w:style>
  <w:style w:type="character" w:customStyle="1" w:styleId="30">
    <w:name w:val="标题 3 字符"/>
    <w:basedOn w:val="a2"/>
    <w:link w:val="3"/>
    <w:qFormat/>
    <w:rsid w:val="00F6021A"/>
    <w:rPr>
      <w:rFonts w:cs="Calibri"/>
      <w:b/>
      <w:bCs/>
      <w:kern w:val="2"/>
      <w:sz w:val="28"/>
      <w:szCs w:val="32"/>
    </w:rPr>
  </w:style>
  <w:style w:type="character" w:customStyle="1" w:styleId="50">
    <w:name w:val="标题 5 字符"/>
    <w:basedOn w:val="a2"/>
    <w:link w:val="5"/>
    <w:qFormat/>
    <w:rsid w:val="004B0A71"/>
    <w:rPr>
      <w:rFonts w:cs="Calibri"/>
      <w:b/>
      <w:bCs/>
      <w:kern w:val="2"/>
      <w:sz w:val="24"/>
      <w:szCs w:val="28"/>
    </w:rPr>
  </w:style>
  <w:style w:type="character" w:customStyle="1" w:styleId="60">
    <w:name w:val="标题 6 字符"/>
    <w:basedOn w:val="a2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12">
    <w:name w:val="未处理的提及1"/>
    <w:basedOn w:val="a2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pPr>
      <w:autoSpaceDE w:val="0"/>
      <w:autoSpaceDN w:val="0"/>
      <w:spacing w:before="71" w:line="240" w:lineRule="auto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21">
    <w:name w:val="列表段落2"/>
    <w:basedOn w:val="a"/>
    <w:pPr>
      <w:autoSpaceDE w:val="0"/>
      <w:autoSpaceDN w:val="0"/>
      <w:spacing w:before="142" w:line="240" w:lineRule="auto"/>
      <w:ind w:left="212" w:firstLine="346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a5">
    <w:name w:val="正文文本 字符"/>
    <w:basedOn w:val="a2"/>
    <w:link w:val="a1"/>
    <w:uiPriority w:val="99"/>
    <w:qFormat/>
    <w:rPr>
      <w:rFonts w:ascii="宋体" w:hAnsi="宋体" w:cs="宋体"/>
      <w:kern w:val="0"/>
      <w:sz w:val="19"/>
      <w:szCs w:val="19"/>
    </w:rPr>
  </w:style>
  <w:style w:type="paragraph" w:customStyle="1" w:styleId="31">
    <w:name w:val="列表段落3"/>
    <w:basedOn w:val="a"/>
    <w:pPr>
      <w:spacing w:line="240" w:lineRule="auto"/>
      <w:ind w:firstLine="420"/>
    </w:pPr>
    <w:rPr>
      <w:rFonts w:ascii="等线" w:eastAsia="等线" w:hAnsi="等线"/>
      <w:sz w:val="21"/>
      <w:szCs w:val="21"/>
    </w:rPr>
  </w:style>
  <w:style w:type="character" w:customStyle="1" w:styleId="ab">
    <w:name w:val="日期 字符"/>
    <w:basedOn w:val="a2"/>
    <w:link w:val="aa"/>
    <w:qFormat/>
  </w:style>
  <w:style w:type="character" w:customStyle="1" w:styleId="10">
    <w:name w:val="标题 1 字符"/>
    <w:basedOn w:val="a2"/>
    <w:link w:val="1"/>
    <w:uiPriority w:val="99"/>
    <w:qFormat/>
    <w:rPr>
      <w:rFonts w:eastAsia="黑体"/>
      <w:kern w:val="44"/>
      <w:sz w:val="36"/>
      <w:szCs w:val="20"/>
    </w:rPr>
  </w:style>
  <w:style w:type="paragraph" w:customStyle="1" w:styleId="13">
    <w:name w:val="正文1"/>
    <w:basedOn w:val="a"/>
    <w:pPr>
      <w:widowControl/>
      <w:spacing w:line="240" w:lineRule="auto"/>
    </w:pPr>
    <w:rPr>
      <w:rFonts w:ascii="Calibri" w:hAnsi="Calibri" w:cs="Times New Roman"/>
      <w:sz w:val="21"/>
      <w:szCs w:val="21"/>
    </w:rPr>
  </w:style>
  <w:style w:type="paragraph" w:customStyle="1" w:styleId="22">
    <w:name w:val="正文2"/>
    <w:pPr>
      <w:jc w:val="both"/>
    </w:pPr>
    <w:rPr>
      <w:rFonts w:ascii="Calibri" w:hAnsi="Calibri" w:cs="Calibri"/>
      <w:kern w:val="2"/>
      <w:sz w:val="21"/>
      <w:szCs w:val="21"/>
    </w:rPr>
  </w:style>
  <w:style w:type="table" w:styleId="af2">
    <w:name w:val="Table Grid"/>
    <w:basedOn w:val="a3"/>
    <w:rsid w:val="00490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Plain Table 2"/>
    <w:basedOn w:val="a3"/>
    <w:uiPriority w:val="42"/>
    <w:rsid w:val="00490B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3">
    <w:name w:val="三线表"/>
    <w:basedOn w:val="a3"/>
    <w:uiPriority w:val="99"/>
    <w:rsid w:val="00AC190A"/>
    <w:pPr>
      <w:jc w:val="center"/>
    </w:pPr>
    <w:rPr>
      <w:sz w:val="24"/>
      <w:szCs w:val="24"/>
    </w:rPr>
    <w:tblPr>
      <w:tblStyleRowBandSize w:val="1"/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band1Horz">
      <w:rPr>
        <w:sz w:val="24"/>
      </w:rPr>
    </w:tblStylePr>
    <w:tblStylePr w:type="band2Horz">
      <w:rPr>
        <w:sz w:val="24"/>
      </w:rPr>
    </w:tblStylePr>
  </w:style>
  <w:style w:type="table" w:customStyle="1" w:styleId="14">
    <w:name w:val="样式1"/>
    <w:basedOn w:val="a3"/>
    <w:uiPriority w:val="99"/>
    <w:rsid w:val="00FC777B"/>
    <w:pPr>
      <w:adjustRightInd w:val="0"/>
      <w:snapToGrid w:val="0"/>
      <w:spacing w:line="400" w:lineRule="exact"/>
    </w:pPr>
    <w:rPr>
      <w:sz w:val="24"/>
    </w:rPr>
    <w:tblPr/>
    <w:tblStylePr w:type="firstRow">
      <w:pPr>
        <w:wordWrap/>
        <w:spacing w:line="400" w:lineRule="exact"/>
      </w:pPr>
      <w:rPr>
        <w:b/>
      </w:rPr>
    </w:tblStylePr>
  </w:style>
  <w:style w:type="character" w:customStyle="1" w:styleId="a9">
    <w:name w:val="题注 字符"/>
    <w:aliases w:val="表题注 字符"/>
    <w:basedOn w:val="a2"/>
    <w:link w:val="a8"/>
    <w:rsid w:val="00FC777B"/>
    <w:rPr>
      <w:rFonts w:asciiTheme="majorHAnsi" w:eastAsia="黑体" w:hAnsiTheme="majorHAnsi" w:cstheme="majorBidi"/>
      <w:kern w:val="2"/>
    </w:rPr>
  </w:style>
  <w:style w:type="paragraph" w:customStyle="1" w:styleId="af4">
    <w:name w:val="图题注"/>
    <w:basedOn w:val="a"/>
    <w:next w:val="a"/>
    <w:link w:val="af5"/>
    <w:qFormat/>
    <w:rsid w:val="00AC190A"/>
    <w:pPr>
      <w:spacing w:afterLines="50" w:after="50" w:line="400" w:lineRule="exact"/>
      <w:ind w:firstLineChars="0" w:firstLine="0"/>
      <w:jc w:val="center"/>
    </w:pPr>
    <w:rPr>
      <w:rFonts w:eastAsia="黑体"/>
      <w:sz w:val="21"/>
    </w:rPr>
  </w:style>
  <w:style w:type="character" w:customStyle="1" w:styleId="af5">
    <w:name w:val="图题注 字符"/>
    <w:basedOn w:val="a9"/>
    <w:link w:val="af4"/>
    <w:rsid w:val="00AC190A"/>
    <w:rPr>
      <w:rFonts w:asciiTheme="majorHAnsi" w:eastAsia="黑体" w:hAnsiTheme="majorHAnsi" w:cs="Calibri"/>
      <w:kern w:val="2"/>
      <w:sz w:val="21"/>
      <w:szCs w:val="24"/>
    </w:rPr>
  </w:style>
  <w:style w:type="character" w:customStyle="1" w:styleId="s41">
    <w:name w:val="s41"/>
    <w:basedOn w:val="a2"/>
    <w:rsid w:val="0057613D"/>
    <w:rPr>
      <w:color w:val="228B22"/>
    </w:rPr>
  </w:style>
  <w:style w:type="character" w:customStyle="1" w:styleId="s0">
    <w:name w:val="s0"/>
    <w:basedOn w:val="a2"/>
    <w:rsid w:val="0057613D"/>
  </w:style>
  <w:style w:type="character" w:customStyle="1" w:styleId="s51">
    <w:name w:val="s51"/>
    <w:basedOn w:val="a2"/>
    <w:rsid w:val="0057613D"/>
    <w:rPr>
      <w:color w:val="A02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7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6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5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3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23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9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5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1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5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7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0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13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1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0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3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5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7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5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48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4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2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7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2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07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9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7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7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6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12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9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9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1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72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40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0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8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6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3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5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3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3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4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5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15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3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59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18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7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3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147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2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4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3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9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7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9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56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9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011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6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2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8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7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8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92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9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72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5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9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9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0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9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8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32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0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8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4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9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3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0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29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3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0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6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6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9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5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7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71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27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74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32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3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46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93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3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6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5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6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2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7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6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2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3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0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2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6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3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1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04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84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5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PS&#25991;&#20214;\233383988&#30340;&#20113;&#25991;&#26723;\&#22242;&#38431;&#25991;&#26723;\&#22823;&#20108;&#19979;\&#25968;&#23398;&#23454;&#39564;\6%20&#35768;&#26575;&#22478;%2062%20&#31532;x&#27425;&#35838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F425E5-50AD-4534-8161-B9A1E572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 许柏城 62 第x次课.dotm</Template>
  <TotalTime>158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xbc</dc:creator>
  <cp:lastModifiedBy>许 柏城</cp:lastModifiedBy>
  <cp:revision>10</cp:revision>
  <dcterms:created xsi:type="dcterms:W3CDTF">2020-04-29T08:24:00Z</dcterms:created>
  <dcterms:modified xsi:type="dcterms:W3CDTF">2020-05-21T08:25:00Z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AMWinEqns">
    <vt:bool>true</vt:bool>
  </property>
</Properties>
</file>