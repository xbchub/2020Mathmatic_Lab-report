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E7481" w14:textId="069CCF4B" w:rsidR="00CF0609" w:rsidRDefault="00394D9A" w:rsidP="004B0A71">
      <w:pPr>
        <w:pStyle w:val="1"/>
        <w:numPr>
          <w:ilvl w:val="0"/>
          <w:numId w:val="0"/>
        </w:numPr>
        <w:ind w:left="1145"/>
      </w:pPr>
      <w:bookmarkStart w:id="0" w:name="_Toc449456884"/>
      <w:r>
        <w:rPr>
          <w:rFonts w:hint="eastAsia"/>
        </w:rPr>
        <w:t>第九讲</w:t>
      </w:r>
      <w:r>
        <w:rPr>
          <w:rFonts w:hint="eastAsia"/>
        </w:rPr>
        <w:t xml:space="preserve"> </w:t>
      </w:r>
      <w:r>
        <w:rPr>
          <w:rFonts w:hint="eastAsia"/>
        </w:rPr>
        <w:t>微分实验</w:t>
      </w:r>
    </w:p>
    <w:p w14:paraId="54D85673" w14:textId="48C92CB7" w:rsidR="00CF0609" w:rsidRDefault="00457C8A" w:rsidP="004B0A71">
      <w:pPr>
        <w:pStyle w:val="2"/>
      </w:pPr>
      <w:r>
        <w:rPr>
          <w:rFonts w:hint="eastAsia"/>
        </w:rPr>
        <w:t>实验目的</w:t>
      </w:r>
    </w:p>
    <w:p w14:paraId="0FCC0760" w14:textId="517C123F" w:rsidR="00394D9A" w:rsidRDefault="00394D9A" w:rsidP="00394D9A">
      <w:pPr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了解求微分方程解析解的方法；</w:t>
      </w:r>
    </w:p>
    <w:p w14:paraId="21439943" w14:textId="41DAE1C9" w:rsidR="00394D9A" w:rsidRDefault="00394D9A" w:rsidP="00394D9A"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了解求微分方程数值解的方法；</w:t>
      </w:r>
    </w:p>
    <w:p w14:paraId="68C5325C" w14:textId="08EA4F91" w:rsidR="00394D9A" w:rsidRPr="00394D9A" w:rsidRDefault="00394D9A" w:rsidP="00394D9A">
      <w:pPr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学会建立一些简单的微分方程模型，并能分析解决这些问题。</w:t>
      </w:r>
    </w:p>
    <w:p w14:paraId="0A794E9A" w14:textId="1FFB35C2" w:rsidR="004B0A71" w:rsidRDefault="00457C8A" w:rsidP="00C97B59">
      <w:pPr>
        <w:pStyle w:val="2"/>
      </w:pPr>
      <w:r>
        <w:rPr>
          <w:rFonts w:hint="eastAsia"/>
        </w:rPr>
        <w:t>基本概念</w:t>
      </w:r>
    </w:p>
    <w:p w14:paraId="054D86BC" w14:textId="77777777" w:rsidR="00394D9A" w:rsidRPr="00394D9A" w:rsidRDefault="00394D9A" w:rsidP="00394D9A">
      <w:pPr>
        <w:ind w:firstLineChars="0" w:firstLine="0"/>
        <w:rPr>
          <w:b/>
          <w:bCs/>
        </w:rPr>
      </w:pPr>
      <w:r w:rsidRPr="00394D9A">
        <w:rPr>
          <w:rFonts w:hint="eastAsia"/>
          <w:b/>
          <w:bCs/>
        </w:rPr>
        <w:t>1.</w:t>
      </w:r>
      <w:r w:rsidRPr="00394D9A">
        <w:rPr>
          <w:rFonts w:hint="eastAsia"/>
          <w:b/>
          <w:bCs/>
        </w:rPr>
        <w:t>微分方程的解析解</w:t>
      </w:r>
    </w:p>
    <w:p w14:paraId="6B2E87FC" w14:textId="4D77A7C0" w:rsidR="00394D9A" w:rsidRDefault="00394D9A" w:rsidP="00394D9A">
      <w:pPr>
        <w:ind w:firstLineChars="0" w:firstLine="0"/>
      </w:pPr>
      <w:r>
        <w:rPr>
          <w:rFonts w:hint="eastAsia"/>
        </w:rPr>
        <w:t>微分方程有多种形式，一元函数的常微分方程，多元函数的偏微分方程；可以只有一个</w:t>
      </w:r>
      <w:r>
        <w:rPr>
          <w:rFonts w:hint="eastAsia"/>
        </w:rPr>
        <w:t xml:space="preserve">  </w:t>
      </w:r>
      <w:r>
        <w:rPr>
          <w:rFonts w:hint="eastAsia"/>
        </w:rPr>
        <w:t>方程，也可以是方程组；可以是一阶方程，也可以是高阶方程。我们在高等数学中微分方程部分学到的解法，能得到的都是解析解，带有定</w:t>
      </w:r>
      <w:proofErr w:type="gramStart"/>
      <w:r>
        <w:rPr>
          <w:rFonts w:hint="eastAsia"/>
        </w:rPr>
        <w:t>解条件</w:t>
      </w:r>
      <w:proofErr w:type="gramEnd"/>
      <w:r>
        <w:rPr>
          <w:rFonts w:hint="eastAsia"/>
        </w:rPr>
        <w:t>的是特解，不带定</w:t>
      </w:r>
      <w:proofErr w:type="gramStart"/>
      <w:r>
        <w:rPr>
          <w:rFonts w:hint="eastAsia"/>
        </w:rPr>
        <w:t>解条件</w:t>
      </w:r>
      <w:proofErr w:type="gramEnd"/>
      <w:r>
        <w:rPr>
          <w:rFonts w:hint="eastAsia"/>
        </w:rPr>
        <w:t>的是通解。在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软件中，上述各种情形下求微分方程解析解的函数是</w:t>
      </w:r>
      <w:proofErr w:type="spellStart"/>
      <w:r>
        <w:rPr>
          <w:rFonts w:hint="eastAsia"/>
        </w:rPr>
        <w:t>dsolve</w:t>
      </w:r>
      <w:proofErr w:type="spellEnd"/>
      <w:r>
        <w:rPr>
          <w:rFonts w:hint="eastAsia"/>
        </w:rPr>
        <w:t>，它的基本使用格式为：</w:t>
      </w:r>
    </w:p>
    <w:p w14:paraId="7323C8FA" w14:textId="1F34F3BF" w:rsidR="00394D9A" w:rsidRDefault="00394D9A" w:rsidP="00394D9A">
      <w:pPr>
        <w:ind w:firstLineChars="0" w:firstLine="0"/>
      </w:pPr>
      <w:r w:rsidRPr="00394D9A">
        <w:rPr>
          <w:rFonts w:hint="eastAsia"/>
          <w:b/>
          <w:bCs/>
        </w:rPr>
        <w:t>函数：</w:t>
      </w:r>
      <w:proofErr w:type="spellStart"/>
      <w:r>
        <w:rPr>
          <w:rFonts w:hint="eastAsia"/>
        </w:rPr>
        <w:t>dsolve</w:t>
      </w:r>
      <w:proofErr w:type="spellEnd"/>
      <w:r>
        <w:rPr>
          <w:rFonts w:hint="eastAsia"/>
        </w:rPr>
        <w:t>('equation ','condition ','v ')</w:t>
      </w:r>
    </w:p>
    <w:p w14:paraId="3EE21788" w14:textId="77777777" w:rsidR="00394D9A" w:rsidRDefault="00394D9A" w:rsidP="00394D9A">
      <w:pPr>
        <w:ind w:firstLineChars="0" w:firstLine="0"/>
      </w:pPr>
      <w:r w:rsidRPr="00394D9A">
        <w:rPr>
          <w:rFonts w:hint="eastAsia"/>
          <w:b/>
          <w:bCs/>
        </w:rPr>
        <w:t>功能：</w:t>
      </w:r>
      <w:r>
        <w:rPr>
          <w:rFonts w:hint="eastAsia"/>
        </w:rPr>
        <w:t>求微分方程的解析解</w:t>
      </w:r>
    </w:p>
    <w:p w14:paraId="02AD87DD" w14:textId="77777777" w:rsidR="00394D9A" w:rsidRDefault="00394D9A" w:rsidP="00394D9A">
      <w:pPr>
        <w:ind w:firstLineChars="0" w:firstLine="0"/>
      </w:pPr>
      <w:r w:rsidRPr="00394D9A">
        <w:rPr>
          <w:rFonts w:hint="eastAsia"/>
          <w:b/>
          <w:bCs/>
        </w:rPr>
        <w:t>说明：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equation </w:t>
      </w:r>
      <w:r>
        <w:rPr>
          <w:rFonts w:hint="eastAsia"/>
        </w:rPr>
        <w:t>是方程式，</w:t>
      </w:r>
      <w:r>
        <w:rPr>
          <w:rFonts w:hint="eastAsia"/>
        </w:rPr>
        <w:t xml:space="preserve"> condition </w:t>
      </w:r>
      <w:r>
        <w:rPr>
          <w:rFonts w:hint="eastAsia"/>
        </w:rPr>
        <w:t>是条件，</w:t>
      </w:r>
      <w:r>
        <w:rPr>
          <w:rFonts w:hint="eastAsia"/>
        </w:rPr>
        <w:t xml:space="preserve">v </w:t>
      </w:r>
      <w:r>
        <w:rPr>
          <w:rFonts w:hint="eastAsia"/>
        </w:rPr>
        <w:t>是自变量（缺省为</w:t>
      </w:r>
      <w:r>
        <w:rPr>
          <w:rFonts w:hint="eastAsia"/>
        </w:rPr>
        <w:t xml:space="preserve"> t</w:t>
      </w:r>
      <w:r>
        <w:rPr>
          <w:rFonts w:hint="eastAsia"/>
        </w:rPr>
        <w:t>）；</w:t>
      </w:r>
    </w:p>
    <w:p w14:paraId="5641D963" w14:textId="77777777" w:rsidR="00394D9A" w:rsidRDefault="00394D9A" w:rsidP="00394D9A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）不带条件的话，所得解中会有积分常数；</w:t>
      </w:r>
    </w:p>
    <w:p w14:paraId="373D9C56" w14:textId="77777777" w:rsidR="00394D9A" w:rsidRDefault="00394D9A" w:rsidP="00394D9A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）如果没有显式解，则系统会尝试求隐式解；</w:t>
      </w:r>
    </w:p>
    <w:p w14:paraId="51A352E7" w14:textId="77777777" w:rsidR="00394D9A" w:rsidRDefault="00394D9A" w:rsidP="00394D9A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）如果连隐式解都没有，则返回空符号。</w:t>
      </w:r>
    </w:p>
    <w:p w14:paraId="01B04296" w14:textId="77777777" w:rsidR="00394D9A" w:rsidRDefault="00394D9A" w:rsidP="00394D9A">
      <w:pPr>
        <w:ind w:firstLineChars="0" w:firstLine="0"/>
      </w:pPr>
      <w:r w:rsidRPr="00394D9A">
        <w:rPr>
          <w:rFonts w:hint="eastAsia"/>
          <w:b/>
          <w:bCs/>
        </w:rPr>
        <w:t>格式：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）一阶导数</w:t>
      </w:r>
      <w:r>
        <w:t xml:space="preserve"> y</w:t>
      </w:r>
      <w:r>
        <w:t xml:space="preserve"> </w:t>
      </w:r>
      <w:r>
        <w:rPr>
          <w:rFonts w:hint="eastAsia"/>
        </w:rPr>
        <w:t>表示为</w:t>
      </w:r>
      <w:r>
        <w:t xml:space="preserve"> Dy </w:t>
      </w:r>
      <w:r>
        <w:rPr>
          <w:rFonts w:hint="eastAsia"/>
        </w:rPr>
        <w:t>，二阶导数</w:t>
      </w:r>
      <w:r>
        <w:t xml:space="preserve"> y</w:t>
      </w:r>
      <w:r>
        <w:t></w:t>
      </w:r>
      <w:r>
        <w:t xml:space="preserve"> </w:t>
      </w:r>
      <w:r>
        <w:rPr>
          <w:rFonts w:hint="eastAsia"/>
        </w:rPr>
        <w:t>表示为</w:t>
      </w:r>
      <w:r>
        <w:t xml:space="preserve"> D2 y </w:t>
      </w:r>
      <w:r>
        <w:rPr>
          <w:rFonts w:hint="eastAsia"/>
        </w:rPr>
        <w:t>，依次类推。</w:t>
      </w:r>
    </w:p>
    <w:p w14:paraId="5A1A8120" w14:textId="026B60FF" w:rsidR="00394D9A" w:rsidRDefault="00394D9A" w:rsidP="00394D9A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）有多个方程或多个条件的话，写多个相应的参数即可。</w:t>
      </w:r>
    </w:p>
    <w:p w14:paraId="72C080F7" w14:textId="77777777" w:rsidR="00394D9A" w:rsidRPr="00394D9A" w:rsidRDefault="00394D9A" w:rsidP="00394D9A">
      <w:pPr>
        <w:ind w:firstLineChars="0" w:firstLine="0"/>
        <w:rPr>
          <w:b/>
          <w:bCs/>
        </w:rPr>
      </w:pPr>
      <w:r w:rsidRPr="00394D9A">
        <w:rPr>
          <w:rFonts w:hint="eastAsia"/>
          <w:b/>
          <w:bCs/>
        </w:rPr>
        <w:t>2.</w:t>
      </w:r>
      <w:r w:rsidRPr="00394D9A">
        <w:rPr>
          <w:rFonts w:hint="eastAsia"/>
          <w:b/>
          <w:bCs/>
        </w:rPr>
        <w:t>微分方程的数值解</w:t>
      </w:r>
    </w:p>
    <w:p w14:paraId="5E206BA8" w14:textId="77777777" w:rsidR="00394D9A" w:rsidRDefault="00394D9A" w:rsidP="00394D9A">
      <w:pPr>
        <w:ind w:firstLineChars="0" w:firstLine="0"/>
      </w:pPr>
      <w:r>
        <w:rPr>
          <w:rFonts w:hint="eastAsia"/>
        </w:rPr>
        <w:t>微分方程形式非常复杂，在高等数学中我们只能针对几种特殊的类型求解析解，一般情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下求解析解是很难做得到的，因此需要用数值方法来求解。</w:t>
      </w:r>
    </w:p>
    <w:p w14:paraId="1CCEE37A" w14:textId="77777777" w:rsidR="00394D9A" w:rsidRDefault="00394D9A" w:rsidP="00394D9A">
      <w:pPr>
        <w:ind w:firstLineChars="0" w:firstLine="0"/>
      </w:pPr>
      <w:r>
        <w:rPr>
          <w:rFonts w:hint="eastAsia"/>
        </w:rPr>
        <w:t xml:space="preserve">MATLAB </w:t>
      </w:r>
      <w:r>
        <w:rPr>
          <w:rFonts w:hint="eastAsia"/>
        </w:rPr>
        <w:t>对一阶常微分方程的数值解法，一般是基于龙格库塔法，对应的函数为</w:t>
      </w:r>
      <w:r>
        <w:rPr>
          <w:rFonts w:hint="eastAsia"/>
        </w:rPr>
        <w:t xml:space="preserve"> ODE</w:t>
      </w:r>
    </w:p>
    <w:p w14:paraId="47F971D2" w14:textId="7E07C423" w:rsidR="00394D9A" w:rsidRDefault="00394D9A" w:rsidP="00394D9A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Ordinary </w:t>
      </w:r>
      <w:proofErr w:type="spellStart"/>
      <w:r>
        <w:rPr>
          <w:rFonts w:hint="eastAsia"/>
        </w:rPr>
        <w:t>Differeential</w:t>
      </w:r>
      <w:proofErr w:type="spellEnd"/>
      <w:r>
        <w:rPr>
          <w:rFonts w:hint="eastAsia"/>
        </w:rPr>
        <w:t xml:space="preserve"> Function</w:t>
      </w:r>
      <w:r>
        <w:rPr>
          <w:rFonts w:hint="eastAsia"/>
        </w:rPr>
        <w:t>），例如</w:t>
      </w:r>
      <w:r>
        <w:rPr>
          <w:rFonts w:hint="eastAsia"/>
        </w:rPr>
        <w:t xml:space="preserve"> ode45</w:t>
      </w:r>
      <w:r>
        <w:rPr>
          <w:rFonts w:hint="eastAsia"/>
        </w:rPr>
        <w:t>，</w:t>
      </w:r>
      <w:r>
        <w:rPr>
          <w:rFonts w:hint="eastAsia"/>
        </w:rPr>
        <w:t>ode23</w:t>
      </w:r>
      <w:r>
        <w:rPr>
          <w:rFonts w:hint="eastAsia"/>
        </w:rPr>
        <w:t>，</w:t>
      </w:r>
      <w:r>
        <w:rPr>
          <w:rFonts w:hint="eastAsia"/>
        </w:rPr>
        <w:t>ode23s</w:t>
      </w:r>
      <w:r>
        <w:rPr>
          <w:rFonts w:hint="eastAsia"/>
        </w:rPr>
        <w:t>，</w:t>
      </w:r>
      <w:r>
        <w:rPr>
          <w:rFonts w:hint="eastAsia"/>
        </w:rPr>
        <w:t>ode23t</w:t>
      </w:r>
      <w:r>
        <w:rPr>
          <w:rFonts w:hint="eastAsia"/>
        </w:rPr>
        <w:t>，</w:t>
      </w:r>
      <w:r>
        <w:rPr>
          <w:rFonts w:hint="eastAsia"/>
        </w:rPr>
        <w:t xml:space="preserve">ode15s </w:t>
      </w:r>
      <w:r>
        <w:rPr>
          <w:rFonts w:hint="eastAsia"/>
        </w:rPr>
        <w:t>等，</w:t>
      </w:r>
      <w:r>
        <w:rPr>
          <w:rFonts w:hint="eastAsia"/>
        </w:rPr>
        <w:t xml:space="preserve"> </w:t>
      </w:r>
      <w:r>
        <w:rPr>
          <w:rFonts w:hint="eastAsia"/>
        </w:rPr>
        <w:t>分别适用于不同类型常微分方程的求解。</w:t>
      </w:r>
      <w:r>
        <w:rPr>
          <w:rFonts w:hint="eastAsia"/>
        </w:rPr>
        <w:t xml:space="preserve">ODE </w:t>
      </w:r>
      <w:r>
        <w:rPr>
          <w:rFonts w:hint="eastAsia"/>
        </w:rPr>
        <w:t>各个函数的用法（除</w:t>
      </w:r>
      <w:r>
        <w:rPr>
          <w:rFonts w:hint="eastAsia"/>
        </w:rPr>
        <w:t xml:space="preserve"> ode15i </w:t>
      </w:r>
      <w:r>
        <w:rPr>
          <w:rFonts w:hint="eastAsia"/>
        </w:rPr>
        <w:t>外）都是相同的，其中</w:t>
      </w:r>
      <w:r>
        <w:rPr>
          <w:rFonts w:hint="eastAsia"/>
        </w:rPr>
        <w:t xml:space="preserve"> ode45 </w:t>
      </w:r>
      <w:r>
        <w:rPr>
          <w:rFonts w:hint="eastAsia"/>
        </w:rPr>
        <w:t>是大部分场合首选的方法。下面以</w:t>
      </w:r>
      <w:r>
        <w:rPr>
          <w:rFonts w:hint="eastAsia"/>
        </w:rPr>
        <w:t xml:space="preserve"> ode45 </w:t>
      </w:r>
      <w:r>
        <w:rPr>
          <w:rFonts w:hint="eastAsia"/>
        </w:rPr>
        <w:t>为例，介绍其最常用的调用</w:t>
      </w:r>
      <w:r w:rsidRPr="00394D9A">
        <w:rPr>
          <w:rFonts w:hint="eastAsia"/>
          <w:b/>
          <w:bCs/>
        </w:rPr>
        <w:t>格式：</w:t>
      </w:r>
    </w:p>
    <w:p w14:paraId="47906F76" w14:textId="0AFC6B5A" w:rsidR="00394D9A" w:rsidRDefault="00394D9A" w:rsidP="00394D9A">
      <w:pPr>
        <w:ind w:firstLineChars="0" w:firstLine="0"/>
      </w:pPr>
      <w:r w:rsidRPr="00394D9A">
        <w:rPr>
          <w:rFonts w:hint="eastAsia"/>
          <w:b/>
          <w:bCs/>
        </w:rPr>
        <w:lastRenderedPageBreak/>
        <w:t>函数：</w:t>
      </w:r>
      <w:r>
        <w:rPr>
          <w:rFonts w:hint="eastAsia"/>
        </w:rPr>
        <w:t>[t,</w:t>
      </w:r>
      <w:r>
        <w:t xml:space="preserve"> </w:t>
      </w:r>
      <w:r>
        <w:rPr>
          <w:rFonts w:hint="eastAsia"/>
        </w:rPr>
        <w:t xml:space="preserve">Y] = ode45(odefun,tspan,y0) </w:t>
      </w:r>
      <w:r>
        <w:rPr>
          <w:rFonts w:hint="eastAsia"/>
        </w:rPr>
        <w:t>功能：求微分方程的数值解</w:t>
      </w:r>
    </w:p>
    <w:p w14:paraId="29753F2C" w14:textId="77777777" w:rsidR="00394D9A" w:rsidRPr="00394D9A" w:rsidRDefault="00394D9A" w:rsidP="00394D9A">
      <w:pPr>
        <w:ind w:firstLineChars="0" w:firstLine="0"/>
        <w:rPr>
          <w:b/>
          <w:bCs/>
        </w:rPr>
      </w:pPr>
      <w:r w:rsidRPr="00394D9A">
        <w:rPr>
          <w:rFonts w:hint="eastAsia"/>
          <w:b/>
          <w:bCs/>
        </w:rPr>
        <w:t>说明：</w:t>
      </w:r>
    </w:p>
    <w:p w14:paraId="0B10EA78" w14:textId="10AF2042" w:rsidR="00394D9A" w:rsidRDefault="00394D9A" w:rsidP="00394D9A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odefun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为待解一阶微分方程或方程组的句柄，对应一个</w:t>
      </w:r>
      <w:r>
        <w:rPr>
          <w:rFonts w:hint="eastAsia"/>
        </w:rPr>
        <w:t xml:space="preserve">M </w:t>
      </w:r>
      <w:r>
        <w:rPr>
          <w:rFonts w:hint="eastAsia"/>
        </w:rPr>
        <w:t>函数文件，在函数文件中定义微分方程或方程组的结构；</w:t>
      </w:r>
    </w:p>
    <w:p w14:paraId="22FFC6F3" w14:textId="77777777" w:rsidR="00394D9A" w:rsidRDefault="00394D9A" w:rsidP="00394D9A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tspan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求解区间，</w:t>
      </w:r>
      <w:r>
        <w:rPr>
          <w:rFonts w:hint="eastAsia"/>
        </w:rPr>
        <w:t xml:space="preserve">y0 </w:t>
      </w:r>
      <w:r>
        <w:rPr>
          <w:rFonts w:hint="eastAsia"/>
        </w:rPr>
        <w:t>为初值（初始条件）；</w:t>
      </w:r>
    </w:p>
    <w:p w14:paraId="49802B73" w14:textId="77777777" w:rsidR="00394D9A" w:rsidRDefault="00394D9A" w:rsidP="00394D9A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）返回值</w:t>
      </w:r>
      <w:r>
        <w:rPr>
          <w:rFonts w:hint="eastAsia"/>
        </w:rPr>
        <w:t xml:space="preserve">t </w:t>
      </w:r>
      <w:r>
        <w:rPr>
          <w:rFonts w:hint="eastAsia"/>
        </w:rPr>
        <w:t>为自变量的数据列；</w:t>
      </w:r>
    </w:p>
    <w:p w14:paraId="311A35C0" w14:textId="77777777" w:rsidR="00394D9A" w:rsidRDefault="00394D9A" w:rsidP="00394D9A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）返回值</w:t>
      </w:r>
      <w:r>
        <w:rPr>
          <w:rFonts w:hint="eastAsia"/>
        </w:rPr>
        <w:t xml:space="preserve">Y </w:t>
      </w:r>
      <w:r>
        <w:rPr>
          <w:rFonts w:hint="eastAsia"/>
        </w:rPr>
        <w:t>一般是矩阵，每列对应一个待解变量的数据列；</w:t>
      </w:r>
    </w:p>
    <w:p w14:paraId="6C74CDDB" w14:textId="71456934" w:rsidR="00394D9A" w:rsidRPr="00394D9A" w:rsidRDefault="00394D9A" w:rsidP="00394D9A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）对方程组，待解变量、其导数、初始值等，全部用数组表示。</w:t>
      </w:r>
    </w:p>
    <w:p w14:paraId="6AC90EBC" w14:textId="65FE85F2" w:rsidR="00CF0609" w:rsidRDefault="00457C8A" w:rsidP="004B0A71">
      <w:pPr>
        <w:pStyle w:val="2"/>
      </w:pPr>
      <w:r>
        <w:rPr>
          <w:rFonts w:hint="eastAsia"/>
        </w:rPr>
        <w:t>实验内容</w:t>
      </w:r>
    </w:p>
    <w:p w14:paraId="2B0E71ED" w14:textId="0EE1D0ED" w:rsidR="00AC190A" w:rsidRDefault="00457C8A" w:rsidP="00AC190A">
      <w:pPr>
        <w:pStyle w:val="3"/>
      </w:pPr>
      <w:r>
        <w:rPr>
          <w:rFonts w:hint="eastAsia"/>
        </w:rPr>
        <w:t>问题</w:t>
      </w:r>
      <w:r>
        <w:t>1</w:t>
      </w:r>
    </w:p>
    <w:p w14:paraId="312C0785" w14:textId="47ACFB73" w:rsidR="00394D9A" w:rsidRPr="00394D9A" w:rsidRDefault="00394D9A" w:rsidP="00394D9A">
      <w:pPr>
        <w:wordWrap w:val="0"/>
        <w:adjustRightInd/>
        <w:snapToGrid/>
        <w:ind w:firstLineChars="0" w:firstLine="0"/>
        <w:rPr>
          <w:rFonts w:cs="宋体"/>
          <w:szCs w:val="22"/>
        </w:rPr>
      </w:pPr>
      <w:r w:rsidRPr="00394D9A">
        <w:rPr>
          <w:rFonts w:hint="eastAsia"/>
          <w:bCs/>
          <w:szCs w:val="19"/>
        </w:rPr>
        <w:t>例</w:t>
      </w:r>
      <w:r w:rsidRPr="00394D9A">
        <w:rPr>
          <w:rFonts w:hint="eastAsia"/>
          <w:bCs/>
          <w:szCs w:val="19"/>
        </w:rPr>
        <w:t xml:space="preserve"> 1 </w:t>
      </w:r>
      <w:r w:rsidRPr="00394D9A">
        <w:rPr>
          <w:rFonts w:hint="eastAsia"/>
          <w:bCs/>
          <w:szCs w:val="19"/>
        </w:rPr>
        <w:t>求微分方程</w:t>
      </w:r>
      <w:r w:rsidRPr="00394D9A">
        <w:rPr>
          <w:bCs/>
          <w:position w:val="-12"/>
          <w:szCs w:val="19"/>
        </w:rPr>
        <w:object w:dxaOrig="2076" w:dyaOrig="362" w14:anchorId="21B681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8pt;height:18.1pt" o:ole="">
            <v:imagedata r:id="rId9" o:title=""/>
          </v:shape>
          <o:OLEObject Type="Embed" ProgID="Equation.AxMath" ShapeID="_x0000_i1025" DrawAspect="Content" ObjectID="_1650376183" r:id="rId10"/>
        </w:object>
      </w:r>
      <w:r w:rsidRPr="00394D9A">
        <w:rPr>
          <w:rFonts w:hint="eastAsia"/>
          <w:bCs/>
          <w:szCs w:val="19"/>
        </w:rPr>
        <w:t>的通解</w:t>
      </w:r>
    </w:p>
    <w:p w14:paraId="54B386B5" w14:textId="4B243335" w:rsidR="00CF0609" w:rsidRDefault="00457C8A" w:rsidP="00F6021A">
      <w:pPr>
        <w:pStyle w:val="4"/>
      </w:pPr>
      <w:r>
        <w:rPr>
          <w:rFonts w:hint="eastAsia"/>
        </w:rPr>
        <w:t>实验程序</w:t>
      </w:r>
    </w:p>
    <w:p w14:paraId="2F20695D" w14:textId="77777777" w:rsidR="00313A8C" w:rsidRPr="00313A8C" w:rsidRDefault="00313A8C" w:rsidP="00313A8C">
      <w:pPr>
        <w:pStyle w:val="af0"/>
        <w:ind w:left="240"/>
        <w:rPr>
          <w:color w:val="228B22"/>
        </w:rPr>
      </w:pPr>
      <w:r w:rsidRPr="00313A8C">
        <w:rPr>
          <w:color w:val="228B22"/>
        </w:rPr>
        <w:t>%</w:t>
      </w:r>
      <w:r w:rsidRPr="00313A8C">
        <w:rPr>
          <w:color w:val="228B22"/>
        </w:rPr>
        <w:t>例</w:t>
      </w:r>
      <w:r w:rsidRPr="00313A8C">
        <w:rPr>
          <w:color w:val="228B22"/>
        </w:rPr>
        <w:t>1</w:t>
      </w:r>
      <w:r w:rsidRPr="00313A8C">
        <w:rPr>
          <w:color w:val="228B22"/>
        </w:rPr>
        <w:t>代码</w:t>
      </w:r>
    </w:p>
    <w:p w14:paraId="4E3C5282" w14:textId="77777777" w:rsidR="00200881" w:rsidRPr="00313A8C" w:rsidRDefault="00200881" w:rsidP="00313A8C">
      <w:pPr>
        <w:pStyle w:val="af0"/>
        <w:ind w:left="240"/>
      </w:pPr>
      <w:r w:rsidRPr="00313A8C">
        <w:t xml:space="preserve">y= </w:t>
      </w:r>
      <w:proofErr w:type="spellStart"/>
      <w:r w:rsidRPr="00313A8C">
        <w:t>dsolve</w:t>
      </w:r>
      <w:proofErr w:type="spellEnd"/>
      <w:r w:rsidRPr="00313A8C">
        <w:t xml:space="preserve"> (</w:t>
      </w:r>
      <w:r w:rsidRPr="00313A8C">
        <w:rPr>
          <w:color w:val="A020F0"/>
        </w:rPr>
        <w:t>'D2y-5*Dy+6*y=exp(a*x)'</w:t>
      </w:r>
      <w:r w:rsidRPr="00313A8C">
        <w:t>,</w:t>
      </w:r>
      <w:r w:rsidRPr="00313A8C">
        <w:rPr>
          <w:color w:val="A020F0"/>
        </w:rPr>
        <w:t>'x'</w:t>
      </w:r>
      <w:r w:rsidRPr="00313A8C">
        <w:t>)</w:t>
      </w:r>
    </w:p>
    <w:p w14:paraId="0643B755" w14:textId="0AC7E765" w:rsidR="00CF0609" w:rsidRDefault="00457C8A" w:rsidP="00F6021A">
      <w:pPr>
        <w:pStyle w:val="4"/>
      </w:pPr>
      <w:r>
        <w:rPr>
          <w:rFonts w:hint="eastAsia"/>
        </w:rPr>
        <w:t>实验结果</w:t>
      </w:r>
    </w:p>
    <w:p w14:paraId="138B9A70" w14:textId="77777777" w:rsidR="00200881" w:rsidRPr="00200881" w:rsidRDefault="00200881" w:rsidP="00200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480"/>
        <w:jc w:val="left"/>
        <w:rPr>
          <w:rFonts w:ascii="宋体" w:hAnsi="宋体" w:cs="宋体"/>
          <w:kern w:val="0"/>
        </w:rPr>
      </w:pPr>
      <w:r w:rsidRPr="00200881">
        <w:rPr>
          <w:rFonts w:ascii="宋体" w:hAnsi="宋体" w:cs="宋体"/>
          <w:kern w:val="0"/>
        </w:rPr>
        <w:t>y = </w:t>
      </w:r>
    </w:p>
    <w:p w14:paraId="6DB068FE" w14:textId="04E11D0D" w:rsidR="00200881" w:rsidRPr="00200881" w:rsidRDefault="00200881" w:rsidP="00200881">
      <w:pPr>
        <w:widowControl/>
        <w:adjustRightInd/>
        <w:snapToGrid/>
        <w:spacing w:line="240" w:lineRule="auto"/>
        <w:ind w:firstLineChars="0" w:firstLine="480"/>
        <w:jc w:val="left"/>
        <w:rPr>
          <w:rFonts w:ascii="宋体" w:hAnsi="宋体" w:cs="宋体"/>
          <w:kern w:val="0"/>
        </w:rPr>
      </w:pPr>
      <w:r w:rsidRPr="00200881">
        <w:rPr>
          <w:rFonts w:ascii="宋体" w:hAnsi="宋体" w:cs="宋体"/>
          <w:kern w:val="0"/>
        </w:rPr>
        <w:t>   </w:t>
      </w:r>
      <w:r w:rsidRPr="00200881">
        <w:rPr>
          <w:rFonts w:ascii="宋体" w:hAnsi="宋体" w:cs="宋体"/>
          <w:noProof/>
          <w:kern w:val="0"/>
          <w:position w:val="-23"/>
        </w:rPr>
        <w:drawing>
          <wp:inline distT="0" distB="0" distL="0" distR="0" wp14:anchorId="49B72ECF" wp14:editId="18DD826C">
            <wp:extent cx="2361565" cy="34163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CE8BB" w14:textId="54BC467B" w:rsidR="00CF0609" w:rsidRDefault="00457C8A" w:rsidP="00F6021A">
      <w:pPr>
        <w:pStyle w:val="4"/>
      </w:pPr>
      <w:r>
        <w:rPr>
          <w:rFonts w:hint="eastAsia"/>
        </w:rPr>
        <w:t>结果分析</w:t>
      </w:r>
    </w:p>
    <w:p w14:paraId="041F381B" w14:textId="77777777" w:rsidR="00200881" w:rsidRDefault="00200881" w:rsidP="00200881">
      <w:pPr>
        <w:ind w:firstLine="480"/>
      </w:pPr>
      <w:r>
        <w:rPr>
          <w:rFonts w:hint="eastAsia"/>
        </w:rPr>
        <w:t>D</w:t>
      </w:r>
      <w:r>
        <w:t>1D2</w:t>
      </w:r>
      <w:r>
        <w:rPr>
          <w:rFonts w:hint="eastAsia"/>
        </w:rPr>
        <w:t>表示微分项，</w:t>
      </w:r>
      <w:r>
        <w:rPr>
          <w:rFonts w:hint="eastAsia"/>
        </w:rPr>
        <w:t>a</w:t>
      </w:r>
      <w:r>
        <w:rPr>
          <w:rFonts w:hint="eastAsia"/>
        </w:rPr>
        <w:t>为未知量，</w:t>
      </w:r>
      <w:r>
        <w:rPr>
          <w:rFonts w:hint="eastAsia"/>
        </w:rPr>
        <w:t>x</w:t>
      </w:r>
      <w:r>
        <w:rPr>
          <w:rFonts w:hint="eastAsia"/>
        </w:rPr>
        <w:t>为自变量，求出通解：</w:t>
      </w:r>
    </w:p>
    <w:p w14:paraId="55E8B579" w14:textId="1983AF49" w:rsidR="00200881" w:rsidRPr="00200881" w:rsidRDefault="00200881" w:rsidP="00200881">
      <w:pPr>
        <w:ind w:firstLineChars="0" w:firstLine="0"/>
      </w:pPr>
      <w:r w:rsidRPr="00200881">
        <w:rPr>
          <w:rFonts w:ascii="宋体" w:hAnsi="宋体" w:cs="宋体"/>
          <w:noProof/>
          <w:kern w:val="0"/>
          <w:position w:val="-23"/>
        </w:rPr>
        <w:drawing>
          <wp:inline distT="0" distB="0" distL="0" distR="0" wp14:anchorId="62956BFA" wp14:editId="195C53A1">
            <wp:extent cx="2361565" cy="341630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，其中</w:t>
      </w:r>
      <w:r>
        <w:rPr>
          <w:rFonts w:hint="eastAsia"/>
        </w:rPr>
        <w:t>C</w:t>
      </w:r>
      <w:r>
        <w:t>1C2</w:t>
      </w:r>
      <w:r>
        <w:rPr>
          <w:rFonts w:hint="eastAsia"/>
        </w:rPr>
        <w:t>为任意数。</w:t>
      </w:r>
    </w:p>
    <w:p w14:paraId="2BD93842" w14:textId="0ADCC890" w:rsidR="00CF0609" w:rsidRDefault="00457C8A" w:rsidP="00F6021A">
      <w:pPr>
        <w:pStyle w:val="3"/>
      </w:pPr>
      <w:r>
        <w:rPr>
          <w:rFonts w:hint="eastAsia"/>
        </w:rPr>
        <w:t>问题</w:t>
      </w:r>
      <w:r>
        <w:t>2</w:t>
      </w:r>
    </w:p>
    <w:p w14:paraId="1862C5D9" w14:textId="06A81004" w:rsidR="00200881" w:rsidRPr="00200881" w:rsidRDefault="00200881" w:rsidP="00200881">
      <w:pPr>
        <w:wordWrap w:val="0"/>
        <w:adjustRightInd/>
        <w:snapToGrid/>
        <w:ind w:firstLineChars="0" w:firstLine="480"/>
        <w:rPr>
          <w:rFonts w:cs="宋体"/>
          <w:szCs w:val="22"/>
        </w:rPr>
      </w:pPr>
      <w:r w:rsidRPr="00200881">
        <w:rPr>
          <w:rFonts w:hint="eastAsia"/>
          <w:bCs/>
          <w:szCs w:val="19"/>
        </w:rPr>
        <w:t>例</w:t>
      </w:r>
      <w:r w:rsidRPr="00200881">
        <w:rPr>
          <w:rFonts w:hint="eastAsia"/>
          <w:bCs/>
          <w:szCs w:val="19"/>
        </w:rPr>
        <w:t>2</w:t>
      </w:r>
      <w:r w:rsidRPr="00200881">
        <w:rPr>
          <w:rFonts w:hint="eastAsia"/>
          <w:bCs/>
          <w:szCs w:val="19"/>
        </w:rPr>
        <w:t>求微分方程</w:t>
      </w:r>
      <w:r w:rsidRPr="00200881">
        <w:rPr>
          <w:bCs/>
          <w:position w:val="-13"/>
          <w:szCs w:val="19"/>
        </w:rPr>
        <w:object w:dxaOrig="2502" w:dyaOrig="398" w14:anchorId="0BB81550">
          <v:shape id="_x0000_i1026" type="#_x0000_t75" style="width:125.1pt;height:19.9pt" o:ole="">
            <v:imagedata r:id="rId12" o:title=""/>
          </v:shape>
          <o:OLEObject Type="Embed" ProgID="Equation.AxMath" ShapeID="_x0000_i1026" DrawAspect="Content" ObjectID="_1650376184" r:id="rId13"/>
        </w:object>
      </w:r>
      <w:r w:rsidRPr="00200881">
        <w:rPr>
          <w:rFonts w:hint="eastAsia"/>
          <w:bCs/>
          <w:szCs w:val="19"/>
        </w:rPr>
        <w:t>的满足条件</w:t>
      </w:r>
      <w:r w:rsidRPr="00200881">
        <w:rPr>
          <w:bCs/>
          <w:position w:val="-26"/>
          <w:szCs w:val="19"/>
        </w:rPr>
        <w:object w:dxaOrig="1242" w:dyaOrig="658" w14:anchorId="3798DB94">
          <v:shape id="_x0000_i1027" type="#_x0000_t75" style="width:62.1pt;height:32.9pt" o:ole="">
            <v:imagedata r:id="rId14" o:title=""/>
          </v:shape>
          <o:OLEObject Type="Embed" ProgID="Equation.AxMath" ShapeID="_x0000_i1027" DrawAspect="Content" ObjectID="_1650376185" r:id="rId15"/>
        </w:object>
      </w:r>
      <w:r w:rsidRPr="00200881">
        <w:rPr>
          <w:rFonts w:hint="eastAsia"/>
          <w:bCs/>
          <w:szCs w:val="19"/>
        </w:rPr>
        <w:t>的特解</w:t>
      </w:r>
    </w:p>
    <w:p w14:paraId="64F1D526" w14:textId="24E99575" w:rsidR="00CF0609" w:rsidRDefault="00457C8A" w:rsidP="00F6021A">
      <w:pPr>
        <w:pStyle w:val="4"/>
      </w:pPr>
      <w:r>
        <w:rPr>
          <w:rFonts w:hint="eastAsia"/>
        </w:rPr>
        <w:t>实验程序</w:t>
      </w:r>
    </w:p>
    <w:p w14:paraId="7F7A53B5" w14:textId="565C5471" w:rsidR="00200881" w:rsidRPr="00313A8C" w:rsidRDefault="00200881" w:rsidP="00200881">
      <w:pPr>
        <w:pStyle w:val="af0"/>
        <w:ind w:left="240"/>
        <w:rPr>
          <w:color w:val="228B22"/>
        </w:rPr>
      </w:pPr>
      <w:r w:rsidRPr="00313A8C">
        <w:rPr>
          <w:color w:val="228B22"/>
        </w:rPr>
        <w:t>%</w:t>
      </w:r>
      <w:r w:rsidRPr="00313A8C">
        <w:rPr>
          <w:color w:val="228B22"/>
        </w:rPr>
        <w:t>例</w:t>
      </w:r>
      <w:r w:rsidR="00313A8C">
        <w:rPr>
          <w:color w:val="228B22"/>
        </w:rPr>
        <w:t>2</w:t>
      </w:r>
      <w:r w:rsidRPr="00313A8C">
        <w:rPr>
          <w:color w:val="228B22"/>
        </w:rPr>
        <w:t>代码</w:t>
      </w:r>
    </w:p>
    <w:p w14:paraId="12EA4A8E" w14:textId="77777777" w:rsidR="00200881" w:rsidRPr="00200881" w:rsidRDefault="00200881" w:rsidP="00200881">
      <w:pPr>
        <w:pStyle w:val="af0"/>
        <w:ind w:left="240"/>
        <w:rPr>
          <w:color w:val="000000"/>
        </w:rPr>
      </w:pPr>
      <w:r w:rsidRPr="00200881">
        <w:rPr>
          <w:color w:val="000000"/>
        </w:rPr>
        <w:lastRenderedPageBreak/>
        <w:t xml:space="preserve">y= </w:t>
      </w:r>
      <w:proofErr w:type="spellStart"/>
      <w:r w:rsidRPr="00200881">
        <w:rPr>
          <w:color w:val="000000"/>
        </w:rPr>
        <w:t>dsolve</w:t>
      </w:r>
      <w:proofErr w:type="spellEnd"/>
      <w:r w:rsidRPr="00200881">
        <w:rPr>
          <w:color w:val="000000"/>
        </w:rPr>
        <w:t xml:space="preserve"> (</w:t>
      </w:r>
      <w:r w:rsidRPr="00200881">
        <w:rPr>
          <w:color w:val="A020F0"/>
        </w:rPr>
        <w:t>'(1+x^2)*Dy+2*x*y=x*exp(x^2)'</w:t>
      </w:r>
      <w:r w:rsidRPr="00200881">
        <w:rPr>
          <w:color w:val="000000"/>
        </w:rPr>
        <w:t>,</w:t>
      </w:r>
      <w:r w:rsidRPr="00200881">
        <w:rPr>
          <w:color w:val="A020F0"/>
        </w:rPr>
        <w:t>'y(0)=-1/2'</w:t>
      </w:r>
      <w:r w:rsidRPr="00200881">
        <w:rPr>
          <w:color w:val="000000"/>
        </w:rPr>
        <w:t>,</w:t>
      </w:r>
      <w:r w:rsidRPr="00200881">
        <w:rPr>
          <w:color w:val="A020F0"/>
        </w:rPr>
        <w:t>'x'</w:t>
      </w:r>
      <w:r w:rsidRPr="00200881">
        <w:rPr>
          <w:color w:val="000000"/>
        </w:rPr>
        <w:t xml:space="preserve">) </w:t>
      </w:r>
    </w:p>
    <w:p w14:paraId="2C8B08F8" w14:textId="0BA7573D" w:rsidR="00CF0609" w:rsidRDefault="00457C8A" w:rsidP="00F6021A">
      <w:pPr>
        <w:pStyle w:val="4"/>
      </w:pPr>
      <w:r>
        <w:rPr>
          <w:rFonts w:hint="eastAsia"/>
        </w:rPr>
        <w:t>实验结果</w:t>
      </w:r>
    </w:p>
    <w:p w14:paraId="09B41984" w14:textId="77777777" w:rsidR="00200881" w:rsidRPr="00200881" w:rsidRDefault="00200881" w:rsidP="00200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480"/>
        <w:jc w:val="left"/>
        <w:rPr>
          <w:rFonts w:ascii="宋体" w:hAnsi="宋体" w:cs="宋体"/>
          <w:kern w:val="0"/>
        </w:rPr>
      </w:pPr>
      <w:r w:rsidRPr="00200881">
        <w:rPr>
          <w:rFonts w:ascii="宋体" w:hAnsi="宋体" w:cs="宋体"/>
          <w:kern w:val="0"/>
        </w:rPr>
        <w:t>y = </w:t>
      </w:r>
    </w:p>
    <w:p w14:paraId="5D438EA1" w14:textId="6405BEB5" w:rsidR="00200881" w:rsidRPr="00200881" w:rsidRDefault="00200881" w:rsidP="00200881">
      <w:pPr>
        <w:widowControl/>
        <w:adjustRightInd/>
        <w:snapToGrid/>
        <w:spacing w:line="240" w:lineRule="auto"/>
        <w:ind w:firstLineChars="0" w:firstLine="480"/>
        <w:jc w:val="left"/>
        <w:rPr>
          <w:rFonts w:ascii="宋体" w:hAnsi="宋体" w:cs="宋体"/>
          <w:kern w:val="0"/>
        </w:rPr>
      </w:pPr>
      <w:r w:rsidRPr="00200881">
        <w:rPr>
          <w:rFonts w:ascii="宋体" w:hAnsi="宋体" w:cs="宋体"/>
          <w:kern w:val="0"/>
        </w:rPr>
        <w:t>   </w:t>
      </w:r>
      <w:r w:rsidRPr="00200881">
        <w:rPr>
          <w:rFonts w:ascii="宋体" w:hAnsi="宋体" w:cs="宋体"/>
          <w:noProof/>
          <w:kern w:val="0"/>
          <w:position w:val="-24"/>
        </w:rPr>
        <w:drawing>
          <wp:inline distT="0" distB="0" distL="0" distR="0" wp14:anchorId="2F206AF6" wp14:editId="576BF794">
            <wp:extent cx="421640" cy="5645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3D6BA" w14:textId="290FF83B" w:rsidR="00CF0609" w:rsidRDefault="00457C8A" w:rsidP="00F6021A">
      <w:pPr>
        <w:pStyle w:val="4"/>
      </w:pPr>
      <w:r>
        <w:rPr>
          <w:rFonts w:hint="eastAsia"/>
        </w:rPr>
        <w:t>结果分析</w:t>
      </w:r>
    </w:p>
    <w:p w14:paraId="64B2BC15" w14:textId="4B964A20" w:rsidR="00313A8C" w:rsidRPr="00313A8C" w:rsidRDefault="00313A8C" w:rsidP="00313A8C">
      <w:pPr>
        <w:ind w:firstLine="480"/>
      </w:pPr>
      <w:proofErr w:type="gramStart"/>
      <w:r>
        <w:rPr>
          <w:rFonts w:hint="eastAsia"/>
        </w:rPr>
        <w:t>相比例</w:t>
      </w:r>
      <w:proofErr w:type="gramEnd"/>
      <w:r>
        <w:rPr>
          <w:rFonts w:hint="eastAsia"/>
        </w:rPr>
        <w:t>1</w:t>
      </w:r>
      <w:r>
        <w:rPr>
          <w:rFonts w:hint="eastAsia"/>
        </w:rPr>
        <w:t>，例</w:t>
      </w:r>
      <w:r>
        <w:rPr>
          <w:rFonts w:hint="eastAsia"/>
        </w:rPr>
        <w:t>2</w:t>
      </w:r>
      <w:r>
        <w:rPr>
          <w:rFonts w:hint="eastAsia"/>
        </w:rPr>
        <w:t>多给出了一个条件</w:t>
      </w:r>
      <w:r w:rsidRPr="00313A8C">
        <w:t>'y(0)=-1/2'</w:t>
      </w:r>
      <w:r>
        <w:rPr>
          <w:rFonts w:hint="eastAsia"/>
        </w:rPr>
        <w:t>，可以求出该条件下的特解。</w:t>
      </w:r>
    </w:p>
    <w:p w14:paraId="7BB18618" w14:textId="5FA69121" w:rsidR="00CF0609" w:rsidRDefault="00457C8A" w:rsidP="00F6021A">
      <w:pPr>
        <w:pStyle w:val="3"/>
      </w:pPr>
      <w:r>
        <w:rPr>
          <w:rFonts w:hint="eastAsia"/>
        </w:rPr>
        <w:t>问题</w:t>
      </w:r>
      <w:r>
        <w:rPr>
          <w:rFonts w:hint="eastAsia"/>
        </w:rPr>
        <w:t>3</w:t>
      </w:r>
    </w:p>
    <w:p w14:paraId="141A8139" w14:textId="4C6CE123" w:rsidR="00313A8C" w:rsidRPr="00313A8C" w:rsidRDefault="00313A8C" w:rsidP="00313A8C">
      <w:pPr>
        <w:ind w:firstLine="480"/>
      </w:pPr>
      <w:r w:rsidRPr="00313A8C">
        <w:rPr>
          <w:rFonts w:hint="eastAsia"/>
        </w:rPr>
        <w:t>例</w:t>
      </w:r>
      <w:r w:rsidRPr="00313A8C">
        <w:t>3</w:t>
      </w:r>
      <w:r w:rsidRPr="00313A8C">
        <w:rPr>
          <w:rFonts w:hint="eastAsia"/>
        </w:rPr>
        <w:t>求方程</w:t>
      </w:r>
      <w:r w:rsidRPr="00313A8C">
        <w:rPr>
          <w:position w:val="-12"/>
        </w:rPr>
        <w:object w:dxaOrig="2051" w:dyaOrig="359" w14:anchorId="637461EC">
          <v:shape id="_x0000_i1028" type="#_x0000_t75" style="width:102.55pt;height:17.95pt" o:ole="">
            <v:imagedata r:id="rId17" o:title=""/>
          </v:shape>
          <o:OLEObject Type="Embed" ProgID="Equation.AxMath" ShapeID="_x0000_i1028" DrawAspect="Content" ObjectID="_1650376186" r:id="rId18"/>
        </w:object>
      </w:r>
      <w:r w:rsidRPr="00313A8C">
        <w:rPr>
          <w:rFonts w:hint="eastAsia"/>
        </w:rPr>
        <w:t>的数值解，条件</w:t>
      </w:r>
      <w:r w:rsidRPr="00313A8C">
        <w:rPr>
          <w:position w:val="-12"/>
        </w:rPr>
        <w:object w:dxaOrig="2094" w:dyaOrig="373" w14:anchorId="4B5F84CD">
          <v:shape id="_x0000_i1029" type="#_x0000_t75" style="width:104.7pt;height:18.65pt" o:ole="">
            <v:imagedata r:id="rId19" o:title=""/>
          </v:shape>
          <o:OLEObject Type="Embed" ProgID="Equation.AxMath" ShapeID="_x0000_i1029" DrawAspect="Content" ObjectID="_1650376187" r:id="rId20"/>
        </w:object>
      </w:r>
    </w:p>
    <w:p w14:paraId="64722F8B" w14:textId="0127B625" w:rsidR="00CF0609" w:rsidRDefault="00457C8A" w:rsidP="00F6021A">
      <w:pPr>
        <w:pStyle w:val="4"/>
      </w:pPr>
      <w:r>
        <w:rPr>
          <w:rFonts w:hint="eastAsia"/>
        </w:rPr>
        <w:t>问题分析</w:t>
      </w:r>
    </w:p>
    <w:p w14:paraId="6B836618" w14:textId="102754D2" w:rsidR="00793557" w:rsidRPr="00793557" w:rsidRDefault="00793557" w:rsidP="00793557">
      <w:pPr>
        <w:ind w:firstLine="480"/>
      </w:pPr>
      <w:r>
        <w:rPr>
          <w:rFonts w:hint="eastAsia"/>
        </w:rPr>
        <w:t>该方程为二阶方程，要转化为一阶方程组：</w:t>
      </w:r>
      <w:r w:rsidRPr="00793557">
        <w:rPr>
          <w:position w:val="-29"/>
        </w:rPr>
        <w:object w:dxaOrig="1970" w:dyaOrig="720" w14:anchorId="41A93390">
          <v:shape id="_x0000_i1030" type="#_x0000_t75" style="width:98.5pt;height:36pt" o:ole="">
            <v:imagedata r:id="rId21" o:title=""/>
          </v:shape>
          <o:OLEObject Type="Embed" ProgID="Equation.AxMath" ShapeID="_x0000_i1030" DrawAspect="Content" ObjectID="_1650376188" r:id="rId22"/>
        </w:object>
      </w:r>
      <w:r w:rsidR="001315E6">
        <w:rPr>
          <w:rFonts w:hint="eastAsia"/>
        </w:rPr>
        <w:t>，然后建立一个句柄，将</w:t>
      </w:r>
      <w:r w:rsidR="001315E6">
        <w:rPr>
          <w:rFonts w:hint="eastAsia"/>
        </w:rPr>
        <w:t>y</w:t>
      </w:r>
      <w:r w:rsidR="001315E6">
        <w:t>1</w:t>
      </w:r>
      <w:r w:rsidR="001315E6">
        <w:rPr>
          <w:rFonts w:hint="eastAsia"/>
        </w:rPr>
        <w:t>和</w:t>
      </w:r>
      <w:r w:rsidR="001315E6">
        <w:rPr>
          <w:rFonts w:hint="eastAsia"/>
        </w:rPr>
        <w:t>y</w:t>
      </w:r>
      <w:r w:rsidR="001315E6">
        <w:t>2</w:t>
      </w:r>
      <w:r w:rsidR="001315E6">
        <w:rPr>
          <w:rFonts w:hint="eastAsia"/>
        </w:rPr>
        <w:t>存为列向量。然后调用该句柄，输入已知参数</w:t>
      </w:r>
      <w:r w:rsidR="001315E6" w:rsidRPr="00313A8C">
        <w:rPr>
          <w:position w:val="-12"/>
        </w:rPr>
        <w:object w:dxaOrig="2094" w:dyaOrig="373" w14:anchorId="3EE337AE">
          <v:shape id="_x0000_i1031" type="#_x0000_t75" style="width:104.7pt;height:18.65pt" o:ole="">
            <v:imagedata r:id="rId19" o:title=""/>
          </v:shape>
          <o:OLEObject Type="Embed" ProgID="Equation.AxMath" ShapeID="_x0000_i1031" DrawAspect="Content" ObjectID="_1650376189" r:id="rId23"/>
        </w:object>
      </w:r>
      <w:r w:rsidR="001315E6">
        <w:rPr>
          <w:rFonts w:hint="eastAsia"/>
        </w:rPr>
        <w:t>。</w:t>
      </w:r>
    </w:p>
    <w:p w14:paraId="0B96C5D6" w14:textId="68752B46" w:rsidR="00CF0609" w:rsidRDefault="00457C8A" w:rsidP="00F6021A">
      <w:pPr>
        <w:pStyle w:val="4"/>
      </w:pPr>
      <w:r>
        <w:rPr>
          <w:rFonts w:hint="eastAsia"/>
        </w:rPr>
        <w:t>实验程序</w:t>
      </w:r>
    </w:p>
    <w:p w14:paraId="1E9529F2" w14:textId="1A69BF3D" w:rsidR="001315E6" w:rsidRPr="001315E6" w:rsidRDefault="001315E6" w:rsidP="001315E6">
      <w:pPr>
        <w:pStyle w:val="af0"/>
        <w:ind w:left="240"/>
        <w:rPr>
          <w:rFonts w:cs="Times New Roman"/>
          <w:color w:val="228B22"/>
        </w:rPr>
      </w:pPr>
      <w:r>
        <w:rPr>
          <w:color w:val="0000FF"/>
        </w:rPr>
        <w:t>function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dy</w:t>
      </w:r>
      <w:proofErr w:type="spellEnd"/>
      <w:r>
        <w:rPr>
          <w:color w:val="000000"/>
        </w:rPr>
        <w:t>= odefun1(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 xml:space="preserve">)  </w:t>
      </w:r>
      <w:r w:rsidRPr="001315E6">
        <w:rPr>
          <w:rFonts w:hint="eastAsia"/>
          <w:color w:val="228B22"/>
        </w:rPr>
        <w:t>%</w:t>
      </w:r>
      <w:r w:rsidRPr="001315E6">
        <w:rPr>
          <w:rFonts w:hint="eastAsia"/>
          <w:color w:val="228B22"/>
        </w:rPr>
        <w:t>接受自变量</w:t>
      </w:r>
      <w:r w:rsidRPr="001315E6">
        <w:rPr>
          <w:rFonts w:hint="eastAsia"/>
          <w:color w:val="228B22"/>
        </w:rPr>
        <w:t>x</w:t>
      </w:r>
      <w:r w:rsidRPr="001315E6">
        <w:rPr>
          <w:rFonts w:hint="eastAsia"/>
          <w:color w:val="228B22"/>
        </w:rPr>
        <w:t>和因变量</w:t>
      </w:r>
      <w:r w:rsidRPr="001315E6">
        <w:rPr>
          <w:rFonts w:hint="eastAsia"/>
          <w:color w:val="228B22"/>
        </w:rPr>
        <w:t>y</w:t>
      </w:r>
      <w:r w:rsidRPr="001315E6">
        <w:rPr>
          <w:rFonts w:hint="eastAsia"/>
          <w:color w:val="228B22"/>
        </w:rPr>
        <w:t>的已知值</w:t>
      </w:r>
      <w:r w:rsidR="00FF6773" w:rsidRPr="001315E6">
        <w:rPr>
          <w:rFonts w:cs="Times New Roman"/>
          <w:color w:val="228B22"/>
        </w:rPr>
        <w:t xml:space="preserve"> </w:t>
      </w:r>
    </w:p>
    <w:p w14:paraId="5B76E2FB" w14:textId="77777777" w:rsidR="001315E6" w:rsidRPr="001315E6" w:rsidRDefault="001315E6" w:rsidP="001315E6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dy</w:t>
      </w:r>
      <w:proofErr w:type="spellEnd"/>
      <w:r>
        <w:rPr>
          <w:color w:val="000000"/>
        </w:rPr>
        <w:t xml:space="preserve"> = zeros(2,1); </w:t>
      </w:r>
      <w:r w:rsidRPr="001315E6">
        <w:rPr>
          <w:rFonts w:hint="eastAsia"/>
          <w:color w:val="228B22"/>
        </w:rPr>
        <w:t>%</w:t>
      </w:r>
      <w:r w:rsidRPr="001315E6">
        <w:rPr>
          <w:rFonts w:hint="eastAsia"/>
          <w:color w:val="228B22"/>
        </w:rPr>
        <w:t>列向量，分别存入</w:t>
      </w:r>
      <w:r w:rsidRPr="001315E6">
        <w:rPr>
          <w:rFonts w:hint="eastAsia"/>
          <w:color w:val="228B22"/>
        </w:rPr>
        <w:t>y1</w:t>
      </w:r>
      <w:r w:rsidRPr="001315E6">
        <w:rPr>
          <w:rFonts w:hint="eastAsia"/>
          <w:color w:val="228B22"/>
        </w:rPr>
        <w:t>和</w:t>
      </w:r>
      <w:r w:rsidRPr="001315E6">
        <w:rPr>
          <w:rFonts w:hint="eastAsia"/>
          <w:color w:val="228B22"/>
        </w:rPr>
        <w:t>y2</w:t>
      </w:r>
    </w:p>
    <w:p w14:paraId="7AEEAE9E" w14:textId="77777777" w:rsidR="001315E6" w:rsidRDefault="001315E6" w:rsidP="001315E6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dy</w:t>
      </w:r>
      <w:proofErr w:type="spellEnd"/>
      <w:r>
        <w:rPr>
          <w:color w:val="000000"/>
        </w:rPr>
        <w:t xml:space="preserve">(1)= y(2); </w:t>
      </w:r>
      <w:r w:rsidRPr="001315E6">
        <w:rPr>
          <w:rFonts w:hint="eastAsia"/>
          <w:color w:val="228B22"/>
        </w:rPr>
        <w:t>%</w:t>
      </w:r>
      <w:r w:rsidRPr="001315E6">
        <w:rPr>
          <w:rFonts w:hint="eastAsia"/>
          <w:color w:val="228B22"/>
        </w:rPr>
        <w:t>第一个方程</w:t>
      </w:r>
    </w:p>
    <w:p w14:paraId="31ADD1C5" w14:textId="77777777" w:rsidR="001315E6" w:rsidRPr="001315E6" w:rsidRDefault="001315E6" w:rsidP="001315E6">
      <w:pPr>
        <w:pStyle w:val="af0"/>
        <w:ind w:left="240"/>
        <w:rPr>
          <w:color w:val="228B22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dy</w:t>
      </w:r>
      <w:proofErr w:type="spellEnd"/>
      <w:r>
        <w:rPr>
          <w:color w:val="000000"/>
        </w:rPr>
        <w:t xml:space="preserve">(2)= -y(1)-sin(2*x); </w:t>
      </w:r>
      <w:r w:rsidRPr="001315E6">
        <w:rPr>
          <w:rFonts w:hint="eastAsia"/>
          <w:color w:val="228B22"/>
        </w:rPr>
        <w:t>%</w:t>
      </w:r>
      <w:r w:rsidRPr="001315E6">
        <w:rPr>
          <w:rFonts w:hint="eastAsia"/>
          <w:color w:val="228B22"/>
        </w:rPr>
        <w:t>第二个方程</w:t>
      </w:r>
    </w:p>
    <w:p w14:paraId="189F5BAE" w14:textId="55A4D73D" w:rsidR="001315E6" w:rsidRDefault="001315E6" w:rsidP="001315E6">
      <w:pPr>
        <w:pStyle w:val="af0"/>
        <w:ind w:left="240"/>
        <w:rPr>
          <w:sz w:val="21"/>
          <w:szCs w:val="21"/>
        </w:rPr>
      </w:pPr>
    </w:p>
    <w:p w14:paraId="535A830E" w14:textId="77777777" w:rsidR="001315E6" w:rsidRDefault="001315E6" w:rsidP="001315E6">
      <w:pPr>
        <w:pStyle w:val="af0"/>
        <w:ind w:left="240"/>
        <w:rPr>
          <w:color w:val="228B22"/>
        </w:rPr>
      </w:pPr>
    </w:p>
    <w:p w14:paraId="3D5034E3" w14:textId="64F62E49" w:rsidR="001315E6" w:rsidRPr="001315E6" w:rsidRDefault="001315E6" w:rsidP="001315E6">
      <w:pPr>
        <w:pStyle w:val="af0"/>
        <w:ind w:left="240"/>
        <w:rPr>
          <w:color w:val="228B22"/>
        </w:rPr>
      </w:pPr>
      <w:r w:rsidRPr="001315E6">
        <w:rPr>
          <w:color w:val="228B22"/>
        </w:rPr>
        <w:t>%</w:t>
      </w:r>
      <w:r w:rsidRPr="001315E6">
        <w:rPr>
          <w:color w:val="228B22"/>
        </w:rPr>
        <w:t>例</w:t>
      </w:r>
      <w:r w:rsidRPr="001315E6">
        <w:rPr>
          <w:color w:val="228B22"/>
        </w:rPr>
        <w:t>3</w:t>
      </w:r>
      <w:r w:rsidRPr="001315E6">
        <w:rPr>
          <w:color w:val="228B22"/>
        </w:rPr>
        <w:t>代码</w:t>
      </w:r>
    </w:p>
    <w:p w14:paraId="4909CFDE" w14:textId="674F6F01" w:rsidR="001315E6" w:rsidRPr="001315E6" w:rsidRDefault="001315E6" w:rsidP="001315E6">
      <w:pPr>
        <w:pStyle w:val="af0"/>
        <w:ind w:left="240"/>
        <w:rPr>
          <w:color w:val="000000"/>
          <w:sz w:val="21"/>
          <w:szCs w:val="21"/>
        </w:rPr>
      </w:pPr>
      <w:r w:rsidRPr="001315E6">
        <w:rPr>
          <w:color w:val="000000"/>
          <w:sz w:val="21"/>
          <w:szCs w:val="21"/>
        </w:rPr>
        <w:t>[</w:t>
      </w:r>
      <w:proofErr w:type="spellStart"/>
      <w:r w:rsidRPr="001315E6">
        <w:rPr>
          <w:color w:val="000000"/>
          <w:sz w:val="21"/>
          <w:szCs w:val="21"/>
        </w:rPr>
        <w:t>x,y</w:t>
      </w:r>
      <w:proofErr w:type="spellEnd"/>
      <w:r w:rsidRPr="001315E6">
        <w:rPr>
          <w:color w:val="000000"/>
          <w:sz w:val="21"/>
          <w:szCs w:val="21"/>
        </w:rPr>
        <w:t>]=ode45(</w:t>
      </w:r>
      <w:r w:rsidRPr="001315E6">
        <w:rPr>
          <w:color w:val="A020F0"/>
          <w:sz w:val="21"/>
          <w:szCs w:val="21"/>
        </w:rPr>
        <w:t>'odefun1'</w:t>
      </w:r>
      <w:r w:rsidRPr="001315E6">
        <w:rPr>
          <w:color w:val="000000"/>
          <w:sz w:val="21"/>
          <w:szCs w:val="21"/>
        </w:rPr>
        <w:t>,[pi,2*pi],[1;1]);</w:t>
      </w:r>
      <w:r w:rsidRPr="001315E6">
        <w:rPr>
          <w:rFonts w:hint="eastAsia"/>
          <w:color w:val="228B22"/>
          <w:sz w:val="21"/>
          <w:szCs w:val="21"/>
        </w:rPr>
        <w:t xml:space="preserve"> %odefun1</w:t>
      </w:r>
      <w:r w:rsidRPr="001315E6">
        <w:rPr>
          <w:rFonts w:hint="eastAsia"/>
          <w:color w:val="228B22"/>
          <w:sz w:val="21"/>
          <w:szCs w:val="21"/>
        </w:rPr>
        <w:t>写在里面</w:t>
      </w:r>
    </w:p>
    <w:p w14:paraId="1878449A" w14:textId="77777777" w:rsidR="001315E6" w:rsidRPr="001315E6" w:rsidRDefault="001315E6" w:rsidP="001315E6">
      <w:pPr>
        <w:pStyle w:val="af0"/>
        <w:ind w:left="240"/>
        <w:rPr>
          <w:color w:val="228B22"/>
        </w:rPr>
      </w:pPr>
      <w:r w:rsidRPr="001315E6">
        <w:rPr>
          <w:color w:val="000000"/>
          <w:sz w:val="21"/>
          <w:szCs w:val="21"/>
        </w:rPr>
        <w:t>plot(</w:t>
      </w:r>
      <w:proofErr w:type="spellStart"/>
      <w:r w:rsidRPr="001315E6">
        <w:rPr>
          <w:color w:val="000000"/>
          <w:sz w:val="21"/>
          <w:szCs w:val="21"/>
        </w:rPr>
        <w:t>x,y</w:t>
      </w:r>
      <w:proofErr w:type="spellEnd"/>
      <w:r w:rsidRPr="001315E6">
        <w:rPr>
          <w:color w:val="000000"/>
          <w:sz w:val="21"/>
          <w:szCs w:val="21"/>
        </w:rPr>
        <w:t xml:space="preserve">(:,1), </w:t>
      </w:r>
      <w:proofErr w:type="spellStart"/>
      <w:r w:rsidRPr="001315E6">
        <w:rPr>
          <w:color w:val="000000"/>
          <w:sz w:val="21"/>
          <w:szCs w:val="21"/>
        </w:rPr>
        <w:t>x,y</w:t>
      </w:r>
      <w:proofErr w:type="spellEnd"/>
      <w:r w:rsidRPr="001315E6">
        <w:rPr>
          <w:color w:val="000000"/>
          <w:sz w:val="21"/>
          <w:szCs w:val="21"/>
        </w:rPr>
        <w:t xml:space="preserve">(:,2))  </w:t>
      </w:r>
      <w:r w:rsidRPr="001315E6">
        <w:rPr>
          <w:color w:val="228B22"/>
        </w:rPr>
        <w:t>%</w:t>
      </w:r>
      <w:r w:rsidRPr="001315E6">
        <w:rPr>
          <w:color w:val="228B22"/>
        </w:rPr>
        <w:t>画图，对应</w:t>
      </w:r>
      <w:r w:rsidRPr="001315E6">
        <w:rPr>
          <w:color w:val="228B22"/>
        </w:rPr>
        <w:t>y1</w:t>
      </w:r>
      <w:r w:rsidRPr="001315E6">
        <w:rPr>
          <w:color w:val="228B22"/>
        </w:rPr>
        <w:t>和</w:t>
      </w:r>
      <w:r w:rsidRPr="001315E6">
        <w:rPr>
          <w:color w:val="228B22"/>
        </w:rPr>
        <w:t>y2</w:t>
      </w:r>
    </w:p>
    <w:p w14:paraId="58EC9053" w14:textId="77777777" w:rsidR="001315E6" w:rsidRPr="001315E6" w:rsidRDefault="001315E6" w:rsidP="001315E6">
      <w:pPr>
        <w:pStyle w:val="af0"/>
        <w:ind w:left="240"/>
        <w:rPr>
          <w:color w:val="000000"/>
          <w:sz w:val="21"/>
          <w:szCs w:val="21"/>
        </w:rPr>
      </w:pPr>
      <w:r w:rsidRPr="001315E6">
        <w:rPr>
          <w:color w:val="000000"/>
          <w:sz w:val="21"/>
          <w:szCs w:val="21"/>
        </w:rPr>
        <w:t>legend(</w:t>
      </w:r>
      <w:r w:rsidRPr="001315E6">
        <w:rPr>
          <w:color w:val="A020F0"/>
          <w:sz w:val="21"/>
          <w:szCs w:val="21"/>
        </w:rPr>
        <w:t>'y1'</w:t>
      </w:r>
      <w:r w:rsidRPr="001315E6">
        <w:rPr>
          <w:color w:val="000000"/>
          <w:sz w:val="21"/>
          <w:szCs w:val="21"/>
        </w:rPr>
        <w:t>,</w:t>
      </w:r>
      <w:r w:rsidRPr="001315E6">
        <w:rPr>
          <w:color w:val="A020F0"/>
          <w:sz w:val="21"/>
          <w:szCs w:val="21"/>
        </w:rPr>
        <w:t>'y2'</w:t>
      </w:r>
      <w:r w:rsidRPr="001315E6">
        <w:rPr>
          <w:color w:val="000000"/>
          <w:sz w:val="21"/>
          <w:szCs w:val="21"/>
        </w:rPr>
        <w:t>)</w:t>
      </w:r>
    </w:p>
    <w:p w14:paraId="720A14D6" w14:textId="77777777" w:rsidR="001315E6" w:rsidRPr="001315E6" w:rsidRDefault="001315E6" w:rsidP="001315E6">
      <w:pPr>
        <w:ind w:firstLine="480"/>
      </w:pPr>
    </w:p>
    <w:p w14:paraId="32304A28" w14:textId="6BF2FBF3" w:rsidR="00CF0609" w:rsidRDefault="00457C8A" w:rsidP="00F6021A">
      <w:pPr>
        <w:pStyle w:val="4"/>
      </w:pPr>
      <w:r>
        <w:rPr>
          <w:rFonts w:hint="eastAsia"/>
        </w:rPr>
        <w:lastRenderedPageBreak/>
        <w:t>实验结果</w:t>
      </w:r>
    </w:p>
    <w:p w14:paraId="25313C97" w14:textId="77777777" w:rsidR="000D4447" w:rsidRDefault="001315E6" w:rsidP="000D4447">
      <w:pPr>
        <w:keepNext/>
        <w:widowControl/>
        <w:adjustRightInd/>
        <w:snapToGrid/>
        <w:spacing w:line="240" w:lineRule="auto"/>
        <w:ind w:firstLineChars="0" w:firstLine="0"/>
        <w:jc w:val="center"/>
      </w:pPr>
      <w:r w:rsidRPr="001315E6">
        <w:rPr>
          <w:rFonts w:ascii="宋体" w:hAnsi="宋体" w:cs="宋体"/>
          <w:noProof/>
          <w:kern w:val="0"/>
        </w:rPr>
        <w:drawing>
          <wp:inline distT="0" distB="0" distL="0" distR="0" wp14:anchorId="41C740D6" wp14:editId="633D013C">
            <wp:extent cx="5335270" cy="39992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1FAC" w14:textId="217BEAAB" w:rsidR="001315E6" w:rsidRPr="001315E6" w:rsidRDefault="000D4447" w:rsidP="000D4447">
      <w:pPr>
        <w:pStyle w:val="a8"/>
        <w:spacing w:before="156"/>
        <w:rPr>
          <w:rFonts w:ascii="宋体" w:hAnsi="宋体" w:cs="宋体"/>
          <w:kern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434C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导函数</w:t>
      </w:r>
      <w:r>
        <w:rPr>
          <w:rFonts w:hint="eastAsia"/>
        </w:rPr>
        <w:t>y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t>2</w:t>
      </w:r>
      <w:r>
        <w:rPr>
          <w:rFonts w:hint="eastAsia"/>
        </w:rPr>
        <w:t>图像</w:t>
      </w:r>
    </w:p>
    <w:p w14:paraId="0199A8D7" w14:textId="7202CC87" w:rsidR="00CF0609" w:rsidRDefault="00457C8A" w:rsidP="00F6021A">
      <w:pPr>
        <w:pStyle w:val="4"/>
      </w:pPr>
      <w:r>
        <w:rPr>
          <w:rFonts w:hint="eastAsia"/>
        </w:rPr>
        <w:t>结果分析</w:t>
      </w:r>
    </w:p>
    <w:p w14:paraId="706D4064" w14:textId="7E827E35" w:rsidR="000D4447" w:rsidRPr="000D4447" w:rsidRDefault="000D4447" w:rsidP="000D4447">
      <w:pPr>
        <w:ind w:firstLine="480"/>
      </w:pPr>
      <w:r>
        <w:rPr>
          <w:rFonts w:hint="eastAsia"/>
        </w:rPr>
        <w:t>定义句柄，句柄里面写入由</w:t>
      </w:r>
      <w:r>
        <w:rPr>
          <w:rFonts w:hint="eastAsia"/>
        </w:rPr>
        <w:t>y</w:t>
      </w:r>
      <w:r>
        <w:t>1</w:t>
      </w:r>
      <w:r>
        <w:rPr>
          <w:rFonts w:hint="eastAsia"/>
        </w:rPr>
        <w:t>y</w:t>
      </w:r>
      <w:r>
        <w:t>2</w:t>
      </w:r>
      <w:r>
        <w:rPr>
          <w:rFonts w:hint="eastAsia"/>
        </w:rPr>
        <w:t>表示的两个一阶方程。再调用句柄，输入参数，参数要求有</w:t>
      </w:r>
      <w:r w:rsidR="00FF6773">
        <w:rPr>
          <w:rFonts w:hint="eastAsia"/>
        </w:rPr>
        <w:t>求解区间，</w:t>
      </w:r>
      <w:r>
        <w:rPr>
          <w:rFonts w:hint="eastAsia"/>
        </w:rPr>
        <w:t>y</w:t>
      </w:r>
      <w:r>
        <w:t>1</w:t>
      </w:r>
      <w:r>
        <w:rPr>
          <w:rFonts w:hint="eastAsia"/>
        </w:rPr>
        <w:t>y</w:t>
      </w:r>
      <w:r>
        <w:t>2</w:t>
      </w:r>
      <w:r>
        <w:rPr>
          <w:rFonts w:hint="eastAsia"/>
        </w:rPr>
        <w:t>的特殊值。最后结果如</w:t>
      </w:r>
      <w:r>
        <w:rPr>
          <w:rFonts w:hint="eastAsia"/>
        </w:rPr>
        <w:t>Fig</w:t>
      </w:r>
      <w:r>
        <w:t>-1</w:t>
      </w:r>
      <w:r>
        <w:rPr>
          <w:rFonts w:hint="eastAsia"/>
        </w:rPr>
        <w:t>所示，可以输出用</w:t>
      </w:r>
      <w:r>
        <w:rPr>
          <w:rFonts w:hint="eastAsia"/>
        </w:rPr>
        <w:t>ode</w:t>
      </w:r>
      <w:r>
        <w:t>45</w:t>
      </w:r>
      <w:r>
        <w:rPr>
          <w:rFonts w:hint="eastAsia"/>
        </w:rPr>
        <w:t>方法求解得到的</w:t>
      </w:r>
      <w:r>
        <w:rPr>
          <w:rFonts w:hint="eastAsia"/>
        </w:rPr>
        <w:t>y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t>2</w:t>
      </w:r>
      <w:r>
        <w:rPr>
          <w:rFonts w:hint="eastAsia"/>
        </w:rPr>
        <w:t>。</w:t>
      </w:r>
    </w:p>
    <w:p w14:paraId="7EEEFE71" w14:textId="6A199F36" w:rsidR="00CF0609" w:rsidRDefault="00457C8A" w:rsidP="00F6021A">
      <w:pPr>
        <w:pStyle w:val="3"/>
      </w:pPr>
      <w:r>
        <w:rPr>
          <w:rFonts w:hint="eastAsia"/>
        </w:rPr>
        <w:t>问题</w:t>
      </w:r>
      <w:r>
        <w:rPr>
          <w:rFonts w:hint="eastAsia"/>
        </w:rPr>
        <w:t>4</w:t>
      </w:r>
    </w:p>
    <w:p w14:paraId="09EC5FCC" w14:textId="02ABF700" w:rsidR="000D4447" w:rsidRPr="000D4447" w:rsidRDefault="000D4447" w:rsidP="000D4447">
      <w:pPr>
        <w:wordWrap w:val="0"/>
        <w:adjustRightInd/>
        <w:snapToGrid/>
        <w:ind w:firstLineChars="0" w:firstLine="0"/>
        <w:rPr>
          <w:rFonts w:cs="宋体"/>
        </w:rPr>
      </w:pPr>
      <w:r w:rsidRPr="000D4447">
        <w:rPr>
          <w:rFonts w:cs="宋体" w:hint="eastAsia"/>
          <w:bCs/>
          <w:szCs w:val="20"/>
        </w:rPr>
        <w:t>例</w:t>
      </w:r>
      <w:r w:rsidRPr="000D4447">
        <w:rPr>
          <w:rFonts w:cs="宋体" w:hint="eastAsia"/>
          <w:bCs/>
          <w:szCs w:val="20"/>
        </w:rPr>
        <w:t>4</w:t>
      </w:r>
      <w:r w:rsidRPr="000D4447">
        <w:rPr>
          <w:rFonts w:cs="宋体" w:hint="eastAsia"/>
          <w:bCs/>
          <w:szCs w:val="20"/>
        </w:rPr>
        <w:t>求方程组</w:t>
      </w:r>
      <w:r w:rsidRPr="000D4447">
        <w:rPr>
          <w:rFonts w:cs="宋体"/>
          <w:bCs/>
          <w:position w:val="-31"/>
          <w:szCs w:val="20"/>
        </w:rPr>
        <w:object w:dxaOrig="3463" w:dyaOrig="752" w14:anchorId="02F15009">
          <v:shape id="_x0000_i1032" type="#_x0000_t75" style="width:173.15pt;height:37.6pt" o:ole="">
            <v:imagedata r:id="rId25" o:title=""/>
          </v:shape>
          <o:OLEObject Type="Embed" ProgID="Equation.AxMath" ShapeID="_x0000_i1032" DrawAspect="Content" ObjectID="_1650376190" r:id="rId26"/>
        </w:object>
      </w:r>
      <w:r w:rsidRPr="000D4447">
        <w:rPr>
          <w:rFonts w:cs="宋体" w:hint="eastAsia"/>
          <w:bCs/>
          <w:szCs w:val="20"/>
        </w:rPr>
        <w:t>的数值解，</w:t>
      </w:r>
    </w:p>
    <w:p w14:paraId="4C23C6C9" w14:textId="2C681CCB" w:rsidR="000D4447" w:rsidRPr="000D4447" w:rsidRDefault="000D4447" w:rsidP="000D4447">
      <w:pPr>
        <w:wordWrap w:val="0"/>
        <w:adjustRightInd/>
        <w:snapToGrid/>
        <w:ind w:firstLineChars="0" w:firstLine="0"/>
        <w:rPr>
          <w:rFonts w:cs="宋体"/>
        </w:rPr>
      </w:pPr>
      <w:r w:rsidRPr="000D4447">
        <w:rPr>
          <w:rFonts w:cs="宋体" w:hint="eastAsia"/>
          <w:bCs/>
          <w:szCs w:val="20"/>
        </w:rPr>
        <w:t>条件</w:t>
      </w:r>
      <w:r w:rsidR="00FF6773" w:rsidRPr="00FF6773">
        <w:rPr>
          <w:rFonts w:cs="宋体"/>
          <w:bCs/>
          <w:position w:val="-12"/>
          <w:szCs w:val="20"/>
        </w:rPr>
        <w:object w:dxaOrig="2272" w:dyaOrig="373" w14:anchorId="109869EE">
          <v:shape id="_x0000_i1033" type="#_x0000_t75" style="width:113.6pt;height:18.65pt" o:ole="">
            <v:imagedata r:id="rId27" o:title=""/>
          </v:shape>
          <o:OLEObject Type="Embed" ProgID="Equation.AxMath" ShapeID="_x0000_i1033" DrawAspect="Content" ObjectID="_1650376191" r:id="rId28"/>
        </w:object>
      </w:r>
    </w:p>
    <w:p w14:paraId="73FDD4F9" w14:textId="77777777" w:rsidR="000D4447" w:rsidRPr="000D4447" w:rsidRDefault="000D4447" w:rsidP="000D4447">
      <w:pPr>
        <w:ind w:firstLine="480"/>
      </w:pPr>
    </w:p>
    <w:p w14:paraId="31A43A0D" w14:textId="6F30BE7F" w:rsidR="00CF0609" w:rsidRDefault="00457C8A" w:rsidP="00F6021A">
      <w:pPr>
        <w:pStyle w:val="4"/>
      </w:pPr>
      <w:r>
        <w:rPr>
          <w:rFonts w:hint="eastAsia"/>
        </w:rPr>
        <w:t>问题分析</w:t>
      </w:r>
    </w:p>
    <w:p w14:paraId="3C090918" w14:textId="4055C77B" w:rsidR="00FF6773" w:rsidRPr="00FF6773" w:rsidRDefault="00FF6773" w:rsidP="00FF6773">
      <w:pPr>
        <w:ind w:firstLine="480"/>
      </w:pPr>
      <w:r>
        <w:rPr>
          <w:rFonts w:hint="eastAsia"/>
        </w:rPr>
        <w:t>解题思路与问题三类似，定义</w:t>
      </w:r>
      <w:r>
        <w:rPr>
          <w:rFonts w:hint="eastAsia"/>
        </w:rPr>
        <w:t>y</w:t>
      </w:r>
      <w:r>
        <w:t>1=</w:t>
      </w:r>
      <w:r>
        <w:rPr>
          <w:rFonts w:hint="eastAsia"/>
        </w:rPr>
        <w:t>x</w:t>
      </w:r>
      <w:r>
        <w:t>(t)</w:t>
      </w:r>
      <w:r>
        <w:rPr>
          <w:rFonts w:hint="eastAsia"/>
        </w:rPr>
        <w:t>，</w:t>
      </w:r>
      <w:r>
        <w:t>y2=y(t)</w:t>
      </w:r>
      <w:r>
        <w:rPr>
          <w:rFonts w:hint="eastAsia"/>
        </w:rPr>
        <w:t>即可。</w:t>
      </w:r>
    </w:p>
    <w:p w14:paraId="0453D3A0" w14:textId="3E8BF150" w:rsidR="00CF0609" w:rsidRDefault="00457C8A" w:rsidP="00F6021A">
      <w:pPr>
        <w:pStyle w:val="4"/>
      </w:pPr>
      <w:r>
        <w:rPr>
          <w:rFonts w:hint="eastAsia"/>
        </w:rPr>
        <w:lastRenderedPageBreak/>
        <w:t>实验程序</w:t>
      </w:r>
    </w:p>
    <w:p w14:paraId="21AF8AA3" w14:textId="77777777" w:rsidR="00FF6773" w:rsidRDefault="00FF6773" w:rsidP="00FF6773">
      <w:pPr>
        <w:pStyle w:val="af0"/>
        <w:ind w:left="240"/>
        <w:rPr>
          <w:rFonts w:cs="Times New Roman"/>
        </w:rPr>
      </w:pPr>
      <w:r>
        <w:rPr>
          <w:color w:val="0000FF"/>
        </w:rPr>
        <w:t>function</w:t>
      </w:r>
      <w:r>
        <w:t xml:space="preserve"> </w:t>
      </w:r>
      <w:proofErr w:type="spellStart"/>
      <w:r>
        <w:t>dy</w:t>
      </w:r>
      <w:proofErr w:type="spellEnd"/>
      <w:r>
        <w:t>= odefun2(</w:t>
      </w:r>
      <w:proofErr w:type="spellStart"/>
      <w:r>
        <w:t>t,y</w:t>
      </w:r>
      <w:proofErr w:type="spellEnd"/>
      <w:r>
        <w:t>)</w:t>
      </w:r>
    </w:p>
    <w:p w14:paraId="6666429D" w14:textId="77777777" w:rsidR="00FF6773" w:rsidRDefault="00FF6773" w:rsidP="00FF6773">
      <w:pPr>
        <w:pStyle w:val="af0"/>
        <w:ind w:left="240"/>
        <w:rPr>
          <w:rFonts w:cs="Times New Roman"/>
        </w:rPr>
      </w:pPr>
      <w:r>
        <w:t xml:space="preserve">    </w:t>
      </w:r>
      <w:proofErr w:type="spellStart"/>
      <w:r>
        <w:t>dy</w:t>
      </w:r>
      <w:proofErr w:type="spellEnd"/>
      <w:r>
        <w:t xml:space="preserve"> = zeros(2,1); </w:t>
      </w:r>
      <w:r>
        <w:rPr>
          <w:rFonts w:hint="eastAsia"/>
          <w:color w:val="228B22"/>
        </w:rPr>
        <w:t>%</w:t>
      </w:r>
      <w:r>
        <w:rPr>
          <w:rFonts w:hint="eastAsia"/>
          <w:color w:val="228B22"/>
        </w:rPr>
        <w:t>列向量，分别存入</w:t>
      </w:r>
      <w:r>
        <w:rPr>
          <w:rFonts w:hint="eastAsia"/>
          <w:color w:val="228B22"/>
        </w:rPr>
        <w:t>y1</w:t>
      </w:r>
      <w:r>
        <w:rPr>
          <w:rFonts w:hint="eastAsia"/>
          <w:color w:val="228B22"/>
        </w:rPr>
        <w:t>和</w:t>
      </w:r>
      <w:r>
        <w:rPr>
          <w:rFonts w:hint="eastAsia"/>
          <w:color w:val="228B22"/>
        </w:rPr>
        <w:t>y2</w:t>
      </w:r>
    </w:p>
    <w:p w14:paraId="7C167219" w14:textId="77777777" w:rsidR="00FF6773" w:rsidRDefault="00FF6773" w:rsidP="00FF6773">
      <w:pPr>
        <w:pStyle w:val="af0"/>
        <w:ind w:left="240"/>
        <w:rPr>
          <w:rFonts w:cs="Times New Roman"/>
        </w:rPr>
      </w:pPr>
      <w:r>
        <w:t xml:space="preserve">    </w:t>
      </w:r>
      <w:proofErr w:type="spellStart"/>
      <w:r>
        <w:t>dy</w:t>
      </w:r>
      <w:proofErr w:type="spellEnd"/>
      <w:r>
        <w:t xml:space="preserve">(1)= y(2); </w:t>
      </w:r>
      <w:r>
        <w:rPr>
          <w:rFonts w:hint="eastAsia"/>
          <w:color w:val="228B22"/>
        </w:rPr>
        <w:t>%</w:t>
      </w:r>
      <w:r>
        <w:rPr>
          <w:rFonts w:hint="eastAsia"/>
          <w:color w:val="228B22"/>
        </w:rPr>
        <w:t>第一个方程右边</w:t>
      </w:r>
    </w:p>
    <w:p w14:paraId="04242CF6" w14:textId="77777777" w:rsidR="00FF6773" w:rsidRDefault="00FF6773" w:rsidP="00FF6773">
      <w:pPr>
        <w:pStyle w:val="af0"/>
        <w:ind w:left="240"/>
        <w:rPr>
          <w:rFonts w:cs="Times New Roman"/>
        </w:rPr>
      </w:pPr>
      <w:r>
        <w:t xml:space="preserve">    </w:t>
      </w:r>
      <w:proofErr w:type="spellStart"/>
      <w:r>
        <w:t>dy</w:t>
      </w:r>
      <w:proofErr w:type="spellEnd"/>
      <w:r>
        <w:t xml:space="preserve">(2)= -0.01*y(2)-sin(y(1)); </w:t>
      </w:r>
      <w:r>
        <w:rPr>
          <w:rFonts w:hint="eastAsia"/>
          <w:color w:val="228B22"/>
        </w:rPr>
        <w:t>%</w:t>
      </w:r>
      <w:r>
        <w:rPr>
          <w:rFonts w:hint="eastAsia"/>
          <w:color w:val="228B22"/>
        </w:rPr>
        <w:t>第二个方程右边</w:t>
      </w:r>
    </w:p>
    <w:p w14:paraId="45F4135A" w14:textId="3FE96C1D" w:rsidR="00FF6773" w:rsidRDefault="00FF6773" w:rsidP="00FF6773">
      <w:pPr>
        <w:pStyle w:val="af0"/>
        <w:ind w:left="240"/>
        <w:rPr>
          <w:color w:val="228B22"/>
          <w:sz w:val="21"/>
          <w:szCs w:val="21"/>
        </w:rPr>
      </w:pPr>
    </w:p>
    <w:p w14:paraId="78E55B1D" w14:textId="77777777" w:rsidR="00FF6773" w:rsidRPr="00FF6773" w:rsidRDefault="00FF6773" w:rsidP="00FF6773">
      <w:pPr>
        <w:pStyle w:val="af0"/>
        <w:ind w:left="240"/>
        <w:rPr>
          <w:color w:val="228B22"/>
          <w:sz w:val="21"/>
          <w:szCs w:val="21"/>
        </w:rPr>
      </w:pPr>
    </w:p>
    <w:p w14:paraId="7A237113" w14:textId="0AD5C505" w:rsidR="00FF6773" w:rsidRPr="00A73731" w:rsidRDefault="00FF6773" w:rsidP="00FF6773">
      <w:pPr>
        <w:pStyle w:val="af0"/>
        <w:ind w:left="240"/>
        <w:rPr>
          <w:color w:val="228B22"/>
        </w:rPr>
      </w:pPr>
      <w:r w:rsidRPr="00A73731">
        <w:rPr>
          <w:color w:val="228B22"/>
        </w:rPr>
        <w:t>%</w:t>
      </w:r>
      <w:r w:rsidRPr="00A73731">
        <w:rPr>
          <w:color w:val="228B22"/>
        </w:rPr>
        <w:t>例</w:t>
      </w:r>
      <w:r w:rsidRPr="00A73731">
        <w:rPr>
          <w:color w:val="228B22"/>
        </w:rPr>
        <w:t>4</w:t>
      </w:r>
      <w:r w:rsidRPr="00A73731">
        <w:rPr>
          <w:color w:val="228B22"/>
        </w:rPr>
        <w:t>代码</w:t>
      </w:r>
    </w:p>
    <w:p w14:paraId="3CB5D65F" w14:textId="77777777" w:rsidR="00FF6773" w:rsidRPr="00FF6773" w:rsidRDefault="00FF6773" w:rsidP="00FF6773">
      <w:pPr>
        <w:pStyle w:val="af0"/>
        <w:ind w:left="240"/>
        <w:rPr>
          <w:sz w:val="21"/>
          <w:szCs w:val="21"/>
        </w:rPr>
      </w:pPr>
      <w:r w:rsidRPr="00FF6773">
        <w:rPr>
          <w:sz w:val="21"/>
          <w:szCs w:val="21"/>
        </w:rPr>
        <w:t>[</w:t>
      </w:r>
      <w:proofErr w:type="spellStart"/>
      <w:r w:rsidRPr="00FF6773">
        <w:rPr>
          <w:sz w:val="21"/>
          <w:szCs w:val="21"/>
        </w:rPr>
        <w:t>t,y</w:t>
      </w:r>
      <w:proofErr w:type="spellEnd"/>
      <w:r w:rsidRPr="00FF6773">
        <w:rPr>
          <w:sz w:val="21"/>
          <w:szCs w:val="21"/>
        </w:rPr>
        <w:t>]=ode15s(</w:t>
      </w:r>
      <w:r w:rsidRPr="00FF6773">
        <w:rPr>
          <w:color w:val="A020F0"/>
          <w:sz w:val="21"/>
          <w:szCs w:val="21"/>
        </w:rPr>
        <w:t>'odefun2'</w:t>
      </w:r>
      <w:r w:rsidRPr="00FF6773">
        <w:rPr>
          <w:sz w:val="21"/>
          <w:szCs w:val="21"/>
        </w:rPr>
        <w:t xml:space="preserve">, [0,100],[0,2.1]); </w:t>
      </w:r>
      <w:r w:rsidRPr="00A73731">
        <w:rPr>
          <w:color w:val="228B22"/>
        </w:rPr>
        <w:t xml:space="preserve"> %odefun1</w:t>
      </w:r>
      <w:r w:rsidRPr="00A73731">
        <w:rPr>
          <w:color w:val="228B22"/>
        </w:rPr>
        <w:t>写在里面</w:t>
      </w:r>
    </w:p>
    <w:p w14:paraId="26EDC6B7" w14:textId="77777777" w:rsidR="00FF6773" w:rsidRPr="00FF6773" w:rsidRDefault="00FF6773" w:rsidP="00FF6773">
      <w:pPr>
        <w:pStyle w:val="af0"/>
        <w:ind w:left="240"/>
        <w:rPr>
          <w:sz w:val="21"/>
          <w:szCs w:val="21"/>
        </w:rPr>
      </w:pPr>
      <w:r w:rsidRPr="00FF6773">
        <w:rPr>
          <w:sz w:val="21"/>
          <w:szCs w:val="21"/>
        </w:rPr>
        <w:t>plot(</w:t>
      </w:r>
      <w:proofErr w:type="spellStart"/>
      <w:r w:rsidRPr="00FF6773">
        <w:rPr>
          <w:sz w:val="21"/>
          <w:szCs w:val="21"/>
        </w:rPr>
        <w:t>t,y</w:t>
      </w:r>
      <w:proofErr w:type="spellEnd"/>
      <w:r w:rsidRPr="00FF6773">
        <w:rPr>
          <w:sz w:val="21"/>
          <w:szCs w:val="21"/>
        </w:rPr>
        <w:t xml:space="preserve">(:,1), </w:t>
      </w:r>
      <w:proofErr w:type="spellStart"/>
      <w:r w:rsidRPr="00FF6773">
        <w:rPr>
          <w:sz w:val="21"/>
          <w:szCs w:val="21"/>
        </w:rPr>
        <w:t>t,y</w:t>
      </w:r>
      <w:proofErr w:type="spellEnd"/>
      <w:r w:rsidRPr="00FF6773">
        <w:rPr>
          <w:sz w:val="21"/>
          <w:szCs w:val="21"/>
        </w:rPr>
        <w:t>(:,2))</w:t>
      </w:r>
      <w:r w:rsidRPr="00A73731">
        <w:rPr>
          <w:color w:val="228B22"/>
        </w:rPr>
        <w:t xml:space="preserve">  %</w:t>
      </w:r>
      <w:r w:rsidRPr="00A73731">
        <w:rPr>
          <w:color w:val="228B22"/>
        </w:rPr>
        <w:t>画图，对应</w:t>
      </w:r>
      <w:r w:rsidRPr="00A73731">
        <w:rPr>
          <w:color w:val="228B22"/>
        </w:rPr>
        <w:t>y1</w:t>
      </w:r>
      <w:r w:rsidRPr="00A73731">
        <w:rPr>
          <w:color w:val="228B22"/>
        </w:rPr>
        <w:t>和</w:t>
      </w:r>
      <w:r w:rsidRPr="00A73731">
        <w:rPr>
          <w:color w:val="228B22"/>
        </w:rPr>
        <w:t>y2</w:t>
      </w:r>
    </w:p>
    <w:p w14:paraId="19B562A1" w14:textId="47C62EE1" w:rsidR="00FF6773" w:rsidRPr="00FF6773" w:rsidRDefault="00FF6773" w:rsidP="00FF6773">
      <w:pPr>
        <w:pStyle w:val="af0"/>
        <w:ind w:left="240"/>
        <w:rPr>
          <w:sz w:val="21"/>
          <w:szCs w:val="21"/>
        </w:rPr>
      </w:pPr>
      <w:r w:rsidRPr="00FF6773">
        <w:rPr>
          <w:sz w:val="21"/>
          <w:szCs w:val="21"/>
        </w:rPr>
        <w:t>legend(</w:t>
      </w:r>
      <w:r w:rsidRPr="00FF6773">
        <w:rPr>
          <w:color w:val="A020F0"/>
          <w:sz w:val="21"/>
          <w:szCs w:val="21"/>
        </w:rPr>
        <w:t>'x=y1'</w:t>
      </w:r>
      <w:r w:rsidRPr="00FF6773">
        <w:rPr>
          <w:sz w:val="21"/>
          <w:szCs w:val="21"/>
        </w:rPr>
        <w:t>,</w:t>
      </w:r>
      <w:r w:rsidRPr="00FF6773">
        <w:rPr>
          <w:color w:val="A020F0"/>
          <w:sz w:val="21"/>
          <w:szCs w:val="21"/>
        </w:rPr>
        <w:t>'y=y2'</w:t>
      </w:r>
      <w:r w:rsidRPr="00FF6773">
        <w:rPr>
          <w:sz w:val="21"/>
          <w:szCs w:val="21"/>
        </w:rPr>
        <w:t>)</w:t>
      </w:r>
    </w:p>
    <w:p w14:paraId="1EEA5EDE" w14:textId="35D29B04" w:rsidR="00CF0609" w:rsidRDefault="00457C8A" w:rsidP="00F6021A">
      <w:pPr>
        <w:pStyle w:val="4"/>
      </w:pPr>
      <w:r>
        <w:rPr>
          <w:rFonts w:hint="eastAsia"/>
        </w:rPr>
        <w:t>实验结果</w:t>
      </w:r>
    </w:p>
    <w:p w14:paraId="164D5B07" w14:textId="77777777" w:rsidR="00FF6773" w:rsidRDefault="00FF6773" w:rsidP="00FF6773">
      <w:pPr>
        <w:keepNext/>
        <w:widowControl/>
        <w:adjustRightInd/>
        <w:snapToGrid/>
        <w:spacing w:line="240" w:lineRule="auto"/>
        <w:ind w:firstLineChars="0" w:firstLine="0"/>
        <w:jc w:val="left"/>
      </w:pPr>
      <w:r w:rsidRPr="00FF6773">
        <w:rPr>
          <w:rFonts w:ascii="宋体" w:hAnsi="宋体" w:cs="宋体"/>
          <w:noProof/>
          <w:kern w:val="0"/>
        </w:rPr>
        <w:drawing>
          <wp:inline distT="0" distB="0" distL="0" distR="0" wp14:anchorId="4EB87056" wp14:editId="5171FAEF">
            <wp:extent cx="2641467" cy="1980000"/>
            <wp:effectExtent l="0" t="0" r="698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467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6773">
        <w:rPr>
          <w:rFonts w:ascii="宋体" w:hAnsi="宋体" w:cs="宋体"/>
          <w:noProof/>
          <w:kern w:val="0"/>
        </w:rPr>
        <w:drawing>
          <wp:inline distT="0" distB="0" distL="0" distR="0" wp14:anchorId="50D303FC" wp14:editId="2F6A7BFA">
            <wp:extent cx="2641468" cy="1980000"/>
            <wp:effectExtent l="0" t="0" r="698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468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A613F" w14:textId="0733C741" w:rsidR="00FF6773" w:rsidRPr="00FF6773" w:rsidRDefault="00FF6773" w:rsidP="00A132E3">
      <w:pPr>
        <w:pStyle w:val="a8"/>
        <w:spacing w:before="156"/>
        <w:ind w:firstLineChars="700" w:firstLine="1400"/>
        <w:jc w:val="left"/>
        <w:rPr>
          <w:rFonts w:ascii="宋体" w:hAnsi="宋体" w:cs="宋体"/>
          <w:kern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434C">
        <w:rPr>
          <w:noProof/>
        </w:rPr>
        <w:t>2</w:t>
      </w:r>
      <w:r>
        <w:fldChar w:fldCharType="end"/>
      </w:r>
      <w:r>
        <w:t xml:space="preserve"> </w:t>
      </w:r>
      <w:r w:rsidRPr="00FF6773">
        <w:rPr>
          <w:rFonts w:hint="eastAsia"/>
        </w:rPr>
        <w:t>x(t)</w:t>
      </w:r>
      <w:r w:rsidRPr="00FF6773">
        <w:rPr>
          <w:rFonts w:hint="eastAsia"/>
        </w:rPr>
        <w:t>，</w:t>
      </w:r>
      <w:r w:rsidRPr="00FF6773">
        <w:rPr>
          <w:rFonts w:hint="eastAsia"/>
        </w:rPr>
        <w:t>y(t)</w:t>
      </w:r>
      <w:r>
        <w:rPr>
          <w:rFonts w:hint="eastAsia"/>
        </w:rPr>
        <w:t>图像</w:t>
      </w:r>
      <w:r w:rsidR="00A132E3">
        <w:rPr>
          <w:rFonts w:ascii="宋体" w:hAnsi="宋体" w:cs="宋体" w:hint="eastAsia"/>
          <w:kern w:val="0"/>
        </w:rPr>
        <w:t xml:space="preserve"> </w:t>
      </w:r>
      <w:r w:rsidR="00A132E3">
        <w:rPr>
          <w:rFonts w:ascii="宋体" w:hAnsi="宋体" w:cs="宋体"/>
          <w:kern w:val="0"/>
        </w:rPr>
        <w:t xml:space="preserve">                   </w:t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434C">
        <w:rPr>
          <w:noProof/>
        </w:rPr>
        <w:t>3</w:t>
      </w:r>
      <w:r>
        <w:fldChar w:fldCharType="end"/>
      </w:r>
      <w:r w:rsidRPr="00FF6773">
        <w:rPr>
          <w:rFonts w:ascii="宋体" w:hAnsi="宋体" w:cs="宋体"/>
          <w:kern w:val="0"/>
        </w:rPr>
        <w:t xml:space="preserve"> </w:t>
      </w:r>
      <w:r w:rsidR="00A132E3">
        <w:rPr>
          <w:rFonts w:ascii="宋体" w:hAnsi="宋体" w:cs="宋体" w:hint="eastAsia"/>
          <w:kern w:val="0"/>
        </w:rPr>
        <w:t>y</w:t>
      </w:r>
      <w:r w:rsidR="00A132E3">
        <w:rPr>
          <w:rFonts w:ascii="宋体" w:hAnsi="宋体" w:cs="宋体"/>
          <w:kern w:val="0"/>
        </w:rPr>
        <w:t>-</w:t>
      </w:r>
      <w:r w:rsidR="00A132E3">
        <w:rPr>
          <w:rFonts w:ascii="宋体" w:hAnsi="宋体" w:cs="宋体" w:hint="eastAsia"/>
          <w:kern w:val="0"/>
        </w:rPr>
        <w:t>x</w:t>
      </w:r>
      <w:r w:rsidR="00A132E3">
        <w:rPr>
          <w:rFonts w:ascii="宋体" w:hAnsi="宋体" w:cs="宋体" w:hint="eastAsia"/>
          <w:kern w:val="0"/>
        </w:rPr>
        <w:t>参数方程曲线</w:t>
      </w:r>
    </w:p>
    <w:p w14:paraId="204637E7" w14:textId="4D019D50" w:rsidR="00CF0609" w:rsidRDefault="00457C8A" w:rsidP="00F6021A">
      <w:pPr>
        <w:pStyle w:val="4"/>
      </w:pPr>
      <w:r>
        <w:rPr>
          <w:rFonts w:hint="eastAsia"/>
        </w:rPr>
        <w:t>结果分析</w:t>
      </w:r>
    </w:p>
    <w:p w14:paraId="25DB1F9F" w14:textId="037D8C61" w:rsidR="00FF6773" w:rsidRPr="000D4447" w:rsidRDefault="00FF6773" w:rsidP="00FF6773">
      <w:pPr>
        <w:ind w:firstLine="480"/>
      </w:pPr>
      <w:r>
        <w:rPr>
          <w:rFonts w:hint="eastAsia"/>
        </w:rPr>
        <w:t>定义句柄，句柄里面写入由</w:t>
      </w:r>
      <w:r>
        <w:rPr>
          <w:rFonts w:hint="eastAsia"/>
        </w:rPr>
        <w:t>y</w:t>
      </w:r>
      <w:r>
        <w:t>1</w:t>
      </w:r>
      <w:r>
        <w:rPr>
          <w:rFonts w:hint="eastAsia"/>
        </w:rPr>
        <w:t>y</w:t>
      </w:r>
      <w:r>
        <w:t>2</w:t>
      </w:r>
      <w:r>
        <w:rPr>
          <w:rFonts w:hint="eastAsia"/>
        </w:rPr>
        <w:t>表示的两个一阶方程。再调用句柄，输入参数，参数要求有求解区间，</w:t>
      </w:r>
      <w:r>
        <w:rPr>
          <w:rFonts w:hint="eastAsia"/>
        </w:rPr>
        <w:t>y</w:t>
      </w:r>
      <w:r>
        <w:t>1</w:t>
      </w:r>
      <w:r>
        <w:rPr>
          <w:rFonts w:hint="eastAsia"/>
        </w:rPr>
        <w:t>y</w:t>
      </w:r>
      <w:r>
        <w:t>2</w:t>
      </w:r>
      <w:r>
        <w:rPr>
          <w:rFonts w:hint="eastAsia"/>
        </w:rPr>
        <w:t>的特殊值。最后结果如</w:t>
      </w:r>
      <w:r>
        <w:rPr>
          <w:rFonts w:hint="eastAsia"/>
        </w:rPr>
        <w:t>Fig</w:t>
      </w:r>
      <w:r>
        <w:t>-2</w:t>
      </w:r>
      <w:r w:rsidR="00A132E3">
        <w:t xml:space="preserve"> 3</w:t>
      </w:r>
      <w:r>
        <w:rPr>
          <w:rFonts w:hint="eastAsia"/>
        </w:rPr>
        <w:t>所示，可以输出用</w:t>
      </w:r>
      <w:r>
        <w:rPr>
          <w:rFonts w:hint="eastAsia"/>
        </w:rPr>
        <w:t>ode</w:t>
      </w:r>
      <w:r>
        <w:t>15s</w:t>
      </w:r>
      <w:r>
        <w:rPr>
          <w:rFonts w:hint="eastAsia"/>
        </w:rPr>
        <w:t>方法求解得到的</w:t>
      </w:r>
      <w:r w:rsidR="00A132E3"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14:paraId="51FCDE41" w14:textId="77777777" w:rsidR="00FF6773" w:rsidRPr="00FF6773" w:rsidRDefault="00FF6773" w:rsidP="00FF6773">
      <w:pPr>
        <w:ind w:firstLine="480"/>
      </w:pPr>
    </w:p>
    <w:p w14:paraId="0C3B4330" w14:textId="027F2289" w:rsidR="00394D9A" w:rsidRDefault="00394D9A" w:rsidP="00394D9A">
      <w:pPr>
        <w:pStyle w:val="3"/>
      </w:pPr>
      <w:r>
        <w:rPr>
          <w:rFonts w:hint="eastAsia"/>
        </w:rPr>
        <w:t>问题</w:t>
      </w:r>
      <w:r>
        <w:t>5</w:t>
      </w:r>
    </w:p>
    <w:p w14:paraId="63C52E29" w14:textId="77777777" w:rsidR="00A132E3" w:rsidRDefault="00A132E3" w:rsidP="00A132E3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问题描述</w:t>
      </w:r>
    </w:p>
    <w:p w14:paraId="1E88D375" w14:textId="69859995" w:rsidR="00A132E3" w:rsidRDefault="00A132E3" w:rsidP="00A132E3">
      <w:pPr>
        <w:ind w:firstLine="480"/>
      </w:pPr>
      <w:r>
        <w:rPr>
          <w:rFonts w:hint="eastAsia"/>
        </w:rPr>
        <w:t>一个汽车减振系统，可视为一个质量－弹簧－减震器构的系统。假定整个车体的质量集中在理想的质量</w:t>
      </w:r>
      <w:r>
        <w:rPr>
          <w:rFonts w:hint="eastAsia"/>
        </w:rPr>
        <w:t>m</w:t>
      </w:r>
      <w:r>
        <w:rPr>
          <w:rFonts w:hint="eastAsia"/>
        </w:rPr>
        <w:t>上，并用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理想弹簧</w:t>
      </w:r>
      <w:r>
        <w:rPr>
          <w:rFonts w:hint="eastAsia"/>
        </w:rPr>
        <w:t xml:space="preserve">k </w:t>
      </w:r>
      <w:r>
        <w:rPr>
          <w:rFonts w:hint="eastAsia"/>
        </w:rPr>
        <w:t>和减震器</w:t>
      </w:r>
      <w:r>
        <w:rPr>
          <w:rFonts w:hint="eastAsia"/>
        </w:rPr>
        <w:t xml:space="preserve"> a </w:t>
      </w:r>
      <w:r>
        <w:rPr>
          <w:rFonts w:hint="eastAsia"/>
        </w:rPr>
        <w:t>分别表示汽车的弹性和冲击</w:t>
      </w:r>
      <w:r>
        <w:rPr>
          <w:rFonts w:hint="eastAsia"/>
        </w:rPr>
        <w:lastRenderedPageBreak/>
        <w:t>阻尼，这样一个质量</w:t>
      </w:r>
      <w:r>
        <w:rPr>
          <w:rFonts w:hint="eastAsia"/>
        </w:rPr>
        <w:t>-</w:t>
      </w:r>
      <w:r>
        <w:rPr>
          <w:rFonts w:hint="eastAsia"/>
        </w:rPr>
        <w:t>弹簧－减震器</w:t>
      </w:r>
      <w:r>
        <w:rPr>
          <w:rFonts w:hint="eastAsia"/>
        </w:rPr>
        <w:t>(m-k-a)</w:t>
      </w:r>
      <w:r>
        <w:rPr>
          <w:rFonts w:hint="eastAsia"/>
        </w:rPr>
        <w:t>系统，其结构如</w:t>
      </w:r>
      <w:r>
        <w:rPr>
          <w:rFonts w:hint="eastAsia"/>
        </w:rPr>
        <w:t>Fig</w:t>
      </w:r>
      <w:r>
        <w:t>-4</w:t>
      </w:r>
      <w:r>
        <w:rPr>
          <w:rFonts w:hint="eastAsia"/>
        </w:rPr>
        <w:t>所示。</w:t>
      </w:r>
    </w:p>
    <w:p w14:paraId="625C8535" w14:textId="104851EF" w:rsidR="00A132E3" w:rsidRDefault="00A132E3" w:rsidP="00A132E3">
      <w:pPr>
        <w:ind w:firstLine="480"/>
      </w:pPr>
      <w:r>
        <w:rPr>
          <w:rFonts w:hint="eastAsia"/>
        </w:rPr>
        <w:t>对于这样一个单自由度阻尼系统，针对汽车在道路上行驶的垂直位移，建立其运动方程并求解，研究阻尼系数对振动的影响。</w:t>
      </w:r>
    </w:p>
    <w:p w14:paraId="4A8BCCA7" w14:textId="6B1A5361" w:rsidR="003B38DF" w:rsidRPr="003B38DF" w:rsidRDefault="003B38DF" w:rsidP="003B38DF">
      <w:pPr>
        <w:ind w:firstLine="422"/>
        <w:rPr>
          <w:b/>
          <w:bCs/>
          <w:sz w:val="21"/>
          <w:szCs w:val="21"/>
        </w:rPr>
      </w:pPr>
      <w:r w:rsidRPr="003B38DF">
        <w:rPr>
          <w:rFonts w:hint="eastAsia"/>
          <w:b/>
          <w:bCs/>
          <w:sz w:val="21"/>
          <w:szCs w:val="21"/>
        </w:rPr>
        <w:t>注：实验一到实验</w:t>
      </w:r>
      <w:proofErr w:type="gramStart"/>
      <w:r w:rsidRPr="003B38DF">
        <w:rPr>
          <w:rFonts w:hint="eastAsia"/>
          <w:b/>
          <w:bCs/>
          <w:sz w:val="21"/>
          <w:szCs w:val="21"/>
        </w:rPr>
        <w:t>四四个</w:t>
      </w:r>
      <w:proofErr w:type="gramEnd"/>
      <w:r w:rsidRPr="003B38DF">
        <w:rPr>
          <w:rFonts w:hint="eastAsia"/>
          <w:b/>
          <w:bCs/>
          <w:sz w:val="21"/>
          <w:szCs w:val="21"/>
        </w:rPr>
        <w:t>实验均在本题中处理，代码以</w:t>
      </w:r>
      <w:r w:rsidRPr="003B38DF">
        <w:rPr>
          <w:rFonts w:hint="eastAsia"/>
          <w:b/>
          <w:bCs/>
          <w:color w:val="228B22"/>
          <w:sz w:val="21"/>
          <w:szCs w:val="21"/>
        </w:rPr>
        <w:t>%%</w:t>
      </w:r>
      <w:r w:rsidRPr="003B38DF">
        <w:rPr>
          <w:rFonts w:hint="eastAsia"/>
          <w:b/>
          <w:bCs/>
          <w:sz w:val="21"/>
          <w:szCs w:val="21"/>
        </w:rPr>
        <w:t>分节分开</w:t>
      </w:r>
      <w:r>
        <w:rPr>
          <w:rFonts w:hint="eastAsia"/>
          <w:b/>
          <w:bCs/>
          <w:sz w:val="21"/>
          <w:szCs w:val="21"/>
        </w:rPr>
        <w:t>。</w:t>
      </w:r>
    </w:p>
    <w:p w14:paraId="2CC076EF" w14:textId="77777777" w:rsidR="00A132E3" w:rsidRDefault="00A132E3" w:rsidP="00A132E3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13F6966B" wp14:editId="75F54030">
            <wp:extent cx="681990" cy="1670685"/>
            <wp:effectExtent l="0" t="0" r="3810" b="5715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771A" w14:textId="4FB2D16A" w:rsidR="00A132E3" w:rsidRPr="00A132E3" w:rsidRDefault="00A132E3" w:rsidP="00A132E3">
      <w:pPr>
        <w:pStyle w:val="a8"/>
        <w:spacing w:before="156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434C">
        <w:rPr>
          <w:noProof/>
        </w:rPr>
        <w:t>4</w:t>
      </w:r>
      <w:r>
        <w:fldChar w:fldCharType="end"/>
      </w:r>
      <w:r>
        <w:t xml:space="preserve"> </w:t>
      </w:r>
      <w:r w:rsidRPr="00A132E3">
        <w:rPr>
          <w:rFonts w:hint="eastAsia"/>
        </w:rPr>
        <w:t>质量</w:t>
      </w:r>
      <w:r w:rsidRPr="00A132E3">
        <w:rPr>
          <w:rFonts w:hint="eastAsia"/>
        </w:rPr>
        <w:t>-</w:t>
      </w:r>
      <w:r w:rsidRPr="00A132E3">
        <w:rPr>
          <w:rFonts w:hint="eastAsia"/>
        </w:rPr>
        <w:t>弹簧－减震器</w:t>
      </w:r>
      <w:r w:rsidRPr="00A132E3">
        <w:rPr>
          <w:rFonts w:hint="eastAsia"/>
        </w:rPr>
        <w:t>(m-k-a)</w:t>
      </w:r>
      <w:r w:rsidRPr="00A132E3">
        <w:rPr>
          <w:rFonts w:hint="eastAsia"/>
        </w:rPr>
        <w:t>系统</w:t>
      </w:r>
    </w:p>
    <w:p w14:paraId="588D3AB7" w14:textId="79958F80" w:rsidR="00394D9A" w:rsidRDefault="00394D9A" w:rsidP="00394D9A">
      <w:pPr>
        <w:pStyle w:val="4"/>
      </w:pPr>
      <w:r>
        <w:rPr>
          <w:rFonts w:hint="eastAsia"/>
        </w:rPr>
        <w:t>问题分析</w:t>
      </w:r>
    </w:p>
    <w:p w14:paraId="79AF10D7" w14:textId="1F18BCAB" w:rsidR="009D5711" w:rsidRDefault="00D82722" w:rsidP="009D5711">
      <w:pPr>
        <w:ind w:firstLine="480"/>
      </w:pPr>
      <w:r>
        <w:rPr>
          <w:rFonts w:hint="eastAsia"/>
        </w:rPr>
        <w:t>由牛顿第二定律，</w:t>
      </w:r>
      <w:r w:rsidR="009D5711">
        <w:rPr>
          <w:rFonts w:hint="eastAsia"/>
        </w:rPr>
        <w:t>将</w:t>
      </w:r>
      <w:r>
        <w:rPr>
          <w:rFonts w:hint="eastAsia"/>
        </w:rPr>
        <w:t>系统所受内力和外力表示出来：</w:t>
      </w:r>
    </w:p>
    <w:p w14:paraId="697DD365" w14:textId="77777777" w:rsidR="00D82722" w:rsidRDefault="00D82722" w:rsidP="009D5711">
      <w:pPr>
        <w:ind w:firstLine="480"/>
      </w:pPr>
      <w:r w:rsidRPr="00D82722">
        <w:rPr>
          <w:position w:val="-27"/>
        </w:rPr>
        <w:object w:dxaOrig="2495" w:dyaOrig="664" w14:anchorId="4AC7D383">
          <v:shape id="_x0000_i1034" type="#_x0000_t75" style="width:124.75pt;height:33.2pt" o:ole="">
            <v:imagedata r:id="rId32" o:title=""/>
          </v:shape>
          <o:OLEObject Type="Embed" ProgID="Equation.AxMath" ShapeID="_x0000_i1034" DrawAspect="Content" ObjectID="_1650376192" r:id="rId33"/>
        </w:object>
      </w:r>
    </w:p>
    <w:p w14:paraId="192F4B76" w14:textId="64068734" w:rsidR="00D82722" w:rsidRDefault="00D82722" w:rsidP="009D5711">
      <w:pPr>
        <w:ind w:firstLine="480"/>
      </w:pPr>
      <w:r>
        <w:rPr>
          <w:rFonts w:hint="eastAsia"/>
        </w:rPr>
        <w:t>再将各部分全转化为关于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的函数：</w:t>
      </w:r>
    </w:p>
    <w:p w14:paraId="1E4E7024" w14:textId="2C97A896" w:rsidR="00D82722" w:rsidRDefault="00D82722" w:rsidP="00D82722">
      <w:pPr>
        <w:ind w:firstLine="480"/>
      </w:pPr>
      <w:r w:rsidRPr="00D82722">
        <w:rPr>
          <w:position w:val="-27"/>
        </w:rPr>
        <w:object w:dxaOrig="3504" w:dyaOrig="664" w14:anchorId="61E2A68D">
          <v:shape id="_x0000_i1035" type="#_x0000_t75" style="width:175.2pt;height:33.2pt" o:ole="">
            <v:imagedata r:id="rId34" o:title=""/>
          </v:shape>
          <o:OLEObject Type="Embed" ProgID="Equation.AxMath" ShapeID="_x0000_i1035" DrawAspect="Content" ObjectID="_1650376193" r:id="rId35"/>
        </w:object>
      </w:r>
      <w:r>
        <w:rPr>
          <w:rFonts w:hint="eastAsia"/>
        </w:rPr>
        <w:t>，其中</w:t>
      </w:r>
      <w:r w:rsidRPr="00D82722">
        <w:rPr>
          <w:position w:val="-27"/>
        </w:rPr>
        <w:object w:dxaOrig="1302" w:dyaOrig="714" w14:anchorId="3E22D0FD">
          <v:shape id="_x0000_i1036" type="#_x0000_t75" style="width:65.1pt;height:35.7pt" o:ole="">
            <v:imagedata r:id="rId36" o:title=""/>
          </v:shape>
          <o:OLEObject Type="Embed" ProgID="Equation.AxMath" ShapeID="_x0000_i1036" DrawAspect="Content" ObjectID="_1650376194" r:id="rId37"/>
        </w:object>
      </w:r>
      <w:r w:rsidRPr="00D82722">
        <w:rPr>
          <w:rFonts w:hint="eastAsia"/>
        </w:rPr>
        <w:t>称为系统的阻尼系数，</w:t>
      </w:r>
      <w:r w:rsidRPr="00D82722">
        <w:rPr>
          <w:position w:val="-26"/>
        </w:rPr>
        <w:object w:dxaOrig="771" w:dyaOrig="658" w14:anchorId="307FDFCB">
          <v:shape id="_x0000_i1037" type="#_x0000_t75" style="width:38.55pt;height:32.9pt" o:ole="">
            <v:imagedata r:id="rId38" o:title=""/>
          </v:shape>
          <o:OLEObject Type="Embed" ProgID="Equation.AxMath" ShapeID="_x0000_i1037" DrawAspect="Content" ObjectID="_1650376195" r:id="rId39"/>
        </w:object>
      </w:r>
      <w:r w:rsidRPr="00D82722">
        <w:rPr>
          <w:rFonts w:hint="eastAsia"/>
        </w:rPr>
        <w:t>称为系统的稳态增益，</w:t>
      </w:r>
      <w:r w:rsidRPr="00D82722">
        <w:rPr>
          <w:position w:val="-26"/>
        </w:rPr>
        <w:object w:dxaOrig="948" w:dyaOrig="658" w14:anchorId="49CA7336">
          <v:shape id="_x0000_i1038" type="#_x0000_t75" style="width:47.4pt;height:32.9pt" o:ole="">
            <v:imagedata r:id="rId40" o:title=""/>
          </v:shape>
          <o:OLEObject Type="Embed" ProgID="Equation.AxMath" ShapeID="_x0000_i1038" DrawAspect="Content" ObjectID="_1650376196" r:id="rId41"/>
        </w:object>
      </w:r>
      <w:r>
        <w:rPr>
          <w:rFonts w:hint="eastAsia"/>
        </w:rPr>
        <w:t>为二阶系统的自然频率</w:t>
      </w:r>
      <w:r w:rsidR="00D34498">
        <w:rPr>
          <w:rFonts w:hint="eastAsia"/>
        </w:rPr>
        <w:t>本题讨论</w:t>
      </w:r>
      <w:r w:rsidR="00D34498">
        <w:rPr>
          <w:rFonts w:hint="eastAsia"/>
        </w:rPr>
        <w:t>f</w:t>
      </w:r>
      <w:r w:rsidR="00D34498">
        <w:t>(t)</w:t>
      </w:r>
      <w:r w:rsidR="00D34498">
        <w:rPr>
          <w:rFonts w:hint="eastAsia"/>
        </w:rPr>
        <w:t>=</w:t>
      </w:r>
      <w:r w:rsidR="00D34498">
        <w:t>0</w:t>
      </w:r>
      <w:r w:rsidR="00D34498">
        <w:rPr>
          <w:rFonts w:hint="eastAsia"/>
        </w:rPr>
        <w:t>的情况</w:t>
      </w:r>
      <w:r>
        <w:rPr>
          <w:rFonts w:hint="eastAsia"/>
        </w:rPr>
        <w:t>。</w:t>
      </w:r>
    </w:p>
    <w:p w14:paraId="0B59A26B" w14:textId="4ADF37CD" w:rsidR="003B38DF" w:rsidRDefault="003B38DF" w:rsidP="00D82722">
      <w:pPr>
        <w:ind w:firstLine="482"/>
        <w:rPr>
          <w:b/>
          <w:bCs/>
        </w:rPr>
      </w:pPr>
      <w:r w:rsidRPr="003B38DF">
        <w:rPr>
          <w:rFonts w:hint="eastAsia"/>
          <w:b/>
          <w:bCs/>
        </w:rPr>
        <w:t>实验</w:t>
      </w:r>
      <w:proofErr w:type="gramStart"/>
      <w:r w:rsidRPr="003B38DF"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>（</w:t>
      </w:r>
      <w:r w:rsidRPr="003B38DF">
        <w:rPr>
          <w:rFonts w:hint="eastAsia"/>
          <w:b/>
          <w:bCs/>
        </w:rPr>
        <w:t>用</w:t>
      </w:r>
      <w:r w:rsidRPr="003B38DF">
        <w:rPr>
          <w:rFonts w:hint="eastAsia"/>
          <w:b/>
          <w:bCs/>
        </w:rPr>
        <w:t xml:space="preserve"> </w:t>
      </w:r>
      <w:proofErr w:type="spellStart"/>
      <w:r w:rsidRPr="003B38DF">
        <w:rPr>
          <w:rFonts w:hint="eastAsia"/>
          <w:b/>
          <w:bCs/>
        </w:rPr>
        <w:t>dsolve</w:t>
      </w:r>
      <w:proofErr w:type="spellEnd"/>
      <w:r w:rsidRPr="003B38DF">
        <w:rPr>
          <w:rFonts w:hint="eastAsia"/>
          <w:b/>
          <w:bCs/>
        </w:rPr>
        <w:t xml:space="preserve"> </w:t>
      </w:r>
      <w:r w:rsidRPr="003B38DF">
        <w:rPr>
          <w:rFonts w:hint="eastAsia"/>
          <w:b/>
          <w:bCs/>
        </w:rPr>
        <w:t>求解析解</w:t>
      </w:r>
      <w:r>
        <w:rPr>
          <w:rFonts w:hint="eastAsia"/>
          <w:b/>
          <w:bCs/>
        </w:rPr>
        <w:t>）</w:t>
      </w:r>
      <w:r w:rsidRPr="003B38DF">
        <w:rPr>
          <w:rFonts w:hint="eastAsia"/>
          <w:b/>
          <w:bCs/>
        </w:rPr>
        <w:t>：</w:t>
      </w:r>
    </w:p>
    <w:p w14:paraId="706C8B10" w14:textId="30446E11" w:rsidR="003B38DF" w:rsidRPr="008A0AEE" w:rsidRDefault="008A0AEE" w:rsidP="008A0AEE">
      <w:pPr>
        <w:wordWrap w:val="0"/>
        <w:adjustRightInd/>
        <w:snapToGrid/>
        <w:ind w:firstLineChars="0" w:firstLine="480"/>
        <w:rPr>
          <w:rFonts w:hint="eastAsia"/>
          <w:bCs/>
        </w:rPr>
      </w:pPr>
      <w:r>
        <w:rPr>
          <w:rFonts w:hint="eastAsia"/>
          <w:bCs/>
        </w:rPr>
        <w:t>将微分方程作为参数输入到</w:t>
      </w:r>
      <w:proofErr w:type="spellStart"/>
      <w:r>
        <w:rPr>
          <w:rFonts w:hint="eastAsia"/>
          <w:bCs/>
        </w:rPr>
        <w:t>desolve</w:t>
      </w:r>
      <w:proofErr w:type="spellEnd"/>
      <w:r>
        <w:rPr>
          <w:bCs/>
        </w:rPr>
        <w:t>()</w:t>
      </w:r>
      <w:r>
        <w:rPr>
          <w:rFonts w:hint="eastAsia"/>
          <w:bCs/>
        </w:rPr>
        <w:t>函数，可以直接求解通解。</w:t>
      </w:r>
    </w:p>
    <w:p w14:paraId="0C79A5EC" w14:textId="0F1FCB9E" w:rsidR="003B38DF" w:rsidRDefault="003B38DF" w:rsidP="00D82722">
      <w:pPr>
        <w:ind w:firstLine="482"/>
        <w:rPr>
          <w:b/>
          <w:bCs/>
        </w:rPr>
      </w:pPr>
      <w:r w:rsidRPr="003B38DF">
        <w:rPr>
          <w:rFonts w:hint="eastAsia"/>
          <w:b/>
          <w:bCs/>
        </w:rPr>
        <w:t>实验</w:t>
      </w:r>
      <w:r>
        <w:rPr>
          <w:rFonts w:hint="eastAsia"/>
          <w:b/>
          <w:bCs/>
        </w:rPr>
        <w:t>二（</w:t>
      </w:r>
      <w:r w:rsidRPr="003B38DF">
        <w:rPr>
          <w:rFonts w:hint="eastAsia"/>
          <w:b/>
          <w:bCs/>
        </w:rPr>
        <w:t>求微分方程的数值解</w:t>
      </w:r>
      <w:r>
        <w:rPr>
          <w:rFonts w:hint="eastAsia"/>
          <w:b/>
          <w:bCs/>
        </w:rPr>
        <w:t>）</w:t>
      </w:r>
      <w:r w:rsidRPr="003B38DF">
        <w:rPr>
          <w:rFonts w:hint="eastAsia"/>
          <w:b/>
          <w:bCs/>
        </w:rPr>
        <w:t>：</w:t>
      </w:r>
    </w:p>
    <w:p w14:paraId="51D327F7" w14:textId="73E34CAF" w:rsidR="003B38DF" w:rsidRDefault="008A0AEE" w:rsidP="008A0AEE">
      <w:pPr>
        <w:wordWrap w:val="0"/>
        <w:adjustRightInd/>
        <w:snapToGrid/>
        <w:ind w:firstLineChars="0" w:firstLine="480"/>
        <w:rPr>
          <w:bCs/>
        </w:rPr>
      </w:pPr>
      <w:r w:rsidRPr="008A0AEE">
        <w:rPr>
          <w:rFonts w:hint="eastAsia"/>
          <w:bCs/>
        </w:rPr>
        <w:t>用</w:t>
      </w:r>
      <w:r w:rsidRPr="008A0AEE">
        <w:rPr>
          <w:rFonts w:hint="eastAsia"/>
          <w:bCs/>
        </w:rPr>
        <w:t>ODE</w:t>
      </w:r>
      <w:r w:rsidRPr="008A0AEE">
        <w:rPr>
          <w:rFonts w:hint="eastAsia"/>
          <w:bCs/>
        </w:rPr>
        <w:t>函数求数值解时，系统不能做符号运算，因此方程里面涉及到的各常数，都必须先赋值，具体数值假设如下：</w:t>
      </w:r>
      <w:r w:rsidRPr="008A0AEE">
        <w:rPr>
          <w:rFonts w:hint="eastAsia"/>
          <w:bCs/>
        </w:rPr>
        <w:t>c=1</w:t>
      </w:r>
      <w:r w:rsidRPr="008A0AEE">
        <w:rPr>
          <w:rFonts w:hint="eastAsia"/>
          <w:bCs/>
        </w:rPr>
        <w:t>，</w:t>
      </w:r>
      <w:r>
        <w:rPr>
          <w:rFonts w:hint="eastAsia"/>
          <w:bCs/>
        </w:rPr>
        <w:t>w</w:t>
      </w:r>
      <w:r w:rsidRPr="008A0AEE">
        <w:rPr>
          <w:rFonts w:hint="eastAsia"/>
          <w:bCs/>
        </w:rPr>
        <w:t>=10</w:t>
      </w:r>
      <w:r>
        <w:rPr>
          <w:rFonts w:hint="eastAsia"/>
          <w:bCs/>
        </w:rPr>
        <w:t>。可以求出需要的一阶方程组：</w:t>
      </w:r>
    </w:p>
    <w:p w14:paraId="7201BE79" w14:textId="1C31E958" w:rsidR="008A0AEE" w:rsidRDefault="008A0AEE" w:rsidP="008A0AEE">
      <w:pPr>
        <w:wordWrap w:val="0"/>
        <w:adjustRightInd/>
        <w:snapToGrid/>
        <w:ind w:firstLineChars="0" w:firstLine="480"/>
        <w:rPr>
          <w:bCs/>
        </w:rPr>
      </w:pPr>
      <w:r w:rsidRPr="008A0AEE">
        <w:rPr>
          <w:bCs/>
          <w:position w:val="-29"/>
        </w:rPr>
        <w:object w:dxaOrig="2230" w:dyaOrig="720" w14:anchorId="7ECEE3A7">
          <v:shape id="_x0000_i1045" type="#_x0000_t75" style="width:111.5pt;height:36pt" o:ole="">
            <v:imagedata r:id="rId42" o:title=""/>
          </v:shape>
          <o:OLEObject Type="Embed" ProgID="Equation.AxMath" ShapeID="_x0000_i1045" DrawAspect="Content" ObjectID="_1650376197" r:id="rId43"/>
        </w:object>
      </w:r>
    </w:p>
    <w:p w14:paraId="41D19EC6" w14:textId="01316564" w:rsidR="008A0AEE" w:rsidRDefault="008A0AEE" w:rsidP="008A0AEE">
      <w:pPr>
        <w:wordWrap w:val="0"/>
        <w:adjustRightInd/>
        <w:snapToGrid/>
        <w:ind w:firstLineChars="0" w:firstLine="480"/>
        <w:rPr>
          <w:bCs/>
        </w:rPr>
      </w:pPr>
      <w:r>
        <w:rPr>
          <w:rFonts w:hint="eastAsia"/>
          <w:bCs/>
        </w:rPr>
        <w:t>初值为：</w:t>
      </w:r>
      <w:r w:rsidRPr="008A0AEE">
        <w:rPr>
          <w:bCs/>
        </w:rPr>
        <w:t>x(0)</w:t>
      </w:r>
      <w:r>
        <w:rPr>
          <w:rFonts w:hint="eastAsia"/>
          <w:bCs/>
        </w:rPr>
        <w:t>=</w:t>
      </w:r>
      <w:r w:rsidRPr="008A0AEE">
        <w:rPr>
          <w:bCs/>
        </w:rPr>
        <w:t xml:space="preserve">1, </w:t>
      </w:r>
      <w:r>
        <w:rPr>
          <w:rFonts w:hint="eastAsia"/>
          <w:bCs/>
        </w:rPr>
        <w:t>x</w:t>
      </w:r>
      <w:r>
        <w:rPr>
          <w:bCs/>
        </w:rPr>
        <w:t>’</w:t>
      </w:r>
      <w:r w:rsidRPr="008A0AEE">
        <w:rPr>
          <w:bCs/>
        </w:rPr>
        <w:t>(0)</w:t>
      </w:r>
      <w:r>
        <w:rPr>
          <w:rFonts w:hint="eastAsia"/>
          <w:bCs/>
        </w:rPr>
        <w:t>=</w:t>
      </w:r>
      <w:r w:rsidRPr="008A0AEE">
        <w:rPr>
          <w:bCs/>
        </w:rPr>
        <w:t>0</w:t>
      </w:r>
    </w:p>
    <w:p w14:paraId="7D053C94" w14:textId="1E076171" w:rsidR="008A0AEE" w:rsidRPr="008A0AEE" w:rsidRDefault="008A0AEE" w:rsidP="008A0AEE">
      <w:pPr>
        <w:wordWrap w:val="0"/>
        <w:adjustRightInd/>
        <w:snapToGrid/>
        <w:ind w:firstLineChars="0" w:firstLine="480"/>
        <w:rPr>
          <w:rFonts w:hint="eastAsia"/>
          <w:bCs/>
        </w:rPr>
      </w:pPr>
      <w:r>
        <w:rPr>
          <w:rFonts w:hint="eastAsia"/>
          <w:bCs/>
        </w:rPr>
        <w:t>然后直接求解即可</w:t>
      </w:r>
    </w:p>
    <w:p w14:paraId="0CB8DA5A" w14:textId="2CB11815" w:rsidR="003B38DF" w:rsidRDefault="003B38DF" w:rsidP="00D82722">
      <w:pPr>
        <w:ind w:firstLine="482"/>
        <w:rPr>
          <w:b/>
          <w:bCs/>
        </w:rPr>
      </w:pPr>
      <w:r w:rsidRPr="003B38DF">
        <w:rPr>
          <w:rFonts w:hint="eastAsia"/>
          <w:b/>
          <w:bCs/>
        </w:rPr>
        <w:t>实验三（作图观察对比</w:t>
      </w:r>
      <w:r>
        <w:rPr>
          <w:rFonts w:hint="eastAsia"/>
          <w:b/>
          <w:bCs/>
        </w:rPr>
        <w:t>）</w:t>
      </w:r>
      <w:r w:rsidRPr="003B38DF">
        <w:rPr>
          <w:rFonts w:hint="eastAsia"/>
          <w:b/>
          <w:bCs/>
        </w:rPr>
        <w:t>：</w:t>
      </w:r>
    </w:p>
    <w:p w14:paraId="20F59FF1" w14:textId="77777777" w:rsidR="003B38DF" w:rsidRPr="003B38DF" w:rsidRDefault="003B38DF" w:rsidP="00D82722">
      <w:pPr>
        <w:ind w:firstLine="482"/>
        <w:rPr>
          <w:b/>
          <w:bCs/>
        </w:rPr>
      </w:pPr>
    </w:p>
    <w:p w14:paraId="61999E2E" w14:textId="0A05B0E1" w:rsidR="003B38DF" w:rsidRDefault="003B38DF" w:rsidP="00D82722">
      <w:pPr>
        <w:ind w:firstLine="482"/>
        <w:rPr>
          <w:b/>
          <w:bCs/>
        </w:rPr>
      </w:pPr>
      <w:r w:rsidRPr="003B38DF">
        <w:rPr>
          <w:rFonts w:hint="eastAsia"/>
          <w:b/>
          <w:bCs/>
        </w:rPr>
        <w:t>实验四</w:t>
      </w:r>
      <w:r>
        <w:rPr>
          <w:rFonts w:hint="eastAsia"/>
          <w:b/>
          <w:bCs/>
        </w:rPr>
        <w:t>（</w:t>
      </w:r>
      <w:r w:rsidRPr="003B38DF">
        <w:rPr>
          <w:rFonts w:hint="eastAsia"/>
          <w:b/>
          <w:bCs/>
        </w:rPr>
        <w:t>针对不同的阻尼系数求数值解</w:t>
      </w:r>
      <w:r>
        <w:rPr>
          <w:rFonts w:hint="eastAsia"/>
          <w:b/>
          <w:bCs/>
        </w:rPr>
        <w:t>）</w:t>
      </w:r>
      <w:r w:rsidRPr="003B38DF">
        <w:rPr>
          <w:rFonts w:hint="eastAsia"/>
          <w:b/>
          <w:bCs/>
        </w:rPr>
        <w:t>：</w:t>
      </w:r>
    </w:p>
    <w:p w14:paraId="175F506D" w14:textId="77777777" w:rsidR="003B38DF" w:rsidRPr="003B38DF" w:rsidRDefault="003B38DF" w:rsidP="00D82722">
      <w:pPr>
        <w:ind w:firstLine="482"/>
        <w:rPr>
          <w:b/>
          <w:bCs/>
        </w:rPr>
      </w:pPr>
    </w:p>
    <w:p w14:paraId="3D1253C0" w14:textId="2698127A" w:rsidR="00394D9A" w:rsidRDefault="00394D9A" w:rsidP="00394D9A">
      <w:pPr>
        <w:pStyle w:val="4"/>
      </w:pPr>
      <w:r>
        <w:rPr>
          <w:rFonts w:hint="eastAsia"/>
        </w:rPr>
        <w:t>实验程序</w:t>
      </w:r>
    </w:p>
    <w:p w14:paraId="54262DC6" w14:textId="77777777" w:rsidR="00A73731" w:rsidRPr="00A73731" w:rsidRDefault="00A73731" w:rsidP="00A73731">
      <w:pPr>
        <w:pStyle w:val="af0"/>
        <w:ind w:left="240"/>
        <w:rPr>
          <w:color w:val="228B22"/>
        </w:rPr>
      </w:pPr>
      <w:r w:rsidRPr="00A73731">
        <w:rPr>
          <w:rFonts w:hint="eastAsia"/>
          <w:color w:val="228B22"/>
        </w:rPr>
        <w:t>%%</w:t>
      </w:r>
      <w:r w:rsidRPr="00A73731">
        <w:rPr>
          <w:rFonts w:hint="eastAsia"/>
          <w:color w:val="228B22"/>
        </w:rPr>
        <w:t>实验</w:t>
      </w:r>
      <w:proofErr w:type="gramStart"/>
      <w:r w:rsidRPr="00A73731">
        <w:rPr>
          <w:rFonts w:hint="eastAsia"/>
          <w:color w:val="228B22"/>
        </w:rPr>
        <w:t>一</w:t>
      </w:r>
      <w:proofErr w:type="gramEnd"/>
      <w:r w:rsidRPr="00A73731">
        <w:rPr>
          <w:rFonts w:hint="eastAsia"/>
          <w:color w:val="228B22"/>
        </w:rPr>
        <w:t>代码：</w:t>
      </w:r>
    </w:p>
    <w:p w14:paraId="57B6EF2D" w14:textId="77777777" w:rsidR="00A73731" w:rsidRDefault="00A73731" w:rsidP="00A73731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x = </w:t>
      </w:r>
      <w:proofErr w:type="spellStart"/>
      <w:r>
        <w:rPr>
          <w:color w:val="000000"/>
        </w:rPr>
        <w:t>dsolve</w:t>
      </w:r>
      <w:proofErr w:type="spellEnd"/>
      <w:r>
        <w:rPr>
          <w:color w:val="000000"/>
        </w:rPr>
        <w:t>(</w:t>
      </w:r>
      <w:r>
        <w:rPr>
          <w:color w:val="A020F0"/>
        </w:rPr>
        <w:t>'D2x+2*c*w*Dx+w^2*x=0'</w:t>
      </w:r>
      <w:r>
        <w:rPr>
          <w:color w:val="000000"/>
        </w:rPr>
        <w:t>,</w:t>
      </w:r>
      <w:r>
        <w:rPr>
          <w:color w:val="A020F0"/>
        </w:rPr>
        <w:t>'t'</w:t>
      </w:r>
      <w:r>
        <w:rPr>
          <w:color w:val="000000"/>
        </w:rPr>
        <w:t xml:space="preserve">); </w:t>
      </w:r>
      <w:r w:rsidRPr="00A73731">
        <w:rPr>
          <w:color w:val="228B22"/>
        </w:rPr>
        <w:t xml:space="preserve"> </w:t>
      </w:r>
      <w:r w:rsidRPr="00A73731">
        <w:rPr>
          <w:rFonts w:hint="eastAsia"/>
          <w:color w:val="228B22"/>
        </w:rPr>
        <w:t>%</w:t>
      </w:r>
      <w:proofErr w:type="spellStart"/>
      <w:r w:rsidRPr="00A73731">
        <w:rPr>
          <w:rFonts w:hint="eastAsia"/>
          <w:color w:val="228B22"/>
        </w:rPr>
        <w:t>desolve</w:t>
      </w:r>
      <w:proofErr w:type="spellEnd"/>
      <w:r w:rsidRPr="00A73731">
        <w:rPr>
          <w:rFonts w:hint="eastAsia"/>
          <w:color w:val="228B22"/>
        </w:rPr>
        <w:t>函数求解</w:t>
      </w:r>
    </w:p>
    <w:p w14:paraId="200280EB" w14:textId="77777777" w:rsidR="00A73731" w:rsidRDefault="00A73731" w:rsidP="00A73731">
      <w:pPr>
        <w:pStyle w:val="af0"/>
        <w:ind w:left="240"/>
        <w:rPr>
          <w:rFonts w:cs="Times New Roman"/>
        </w:rPr>
      </w:pPr>
      <w:r>
        <w:t xml:space="preserve"> </w:t>
      </w:r>
    </w:p>
    <w:p w14:paraId="1B187C9B" w14:textId="77777777" w:rsidR="00A73731" w:rsidRPr="00A73731" w:rsidRDefault="00A73731" w:rsidP="00A73731">
      <w:pPr>
        <w:pStyle w:val="af0"/>
        <w:ind w:left="240"/>
        <w:rPr>
          <w:color w:val="228B22"/>
        </w:rPr>
      </w:pPr>
      <w:r w:rsidRPr="00A73731">
        <w:rPr>
          <w:rFonts w:hint="eastAsia"/>
          <w:color w:val="228B22"/>
        </w:rPr>
        <w:t>%%</w:t>
      </w:r>
      <w:r w:rsidRPr="00A73731">
        <w:rPr>
          <w:rFonts w:hint="eastAsia"/>
          <w:color w:val="228B22"/>
        </w:rPr>
        <w:t>实验二代码：</w:t>
      </w:r>
    </w:p>
    <w:p w14:paraId="157119DB" w14:textId="77777777" w:rsidR="00A73731" w:rsidRDefault="00A73731" w:rsidP="00A73731">
      <w:pPr>
        <w:pStyle w:val="af0"/>
        <w:ind w:left="240"/>
        <w:rPr>
          <w:rFonts w:cs="Times New Roman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t,x</w:t>
      </w:r>
      <w:proofErr w:type="spellEnd"/>
      <w:r>
        <w:rPr>
          <w:color w:val="000000"/>
        </w:rPr>
        <w:t>] = ode45(</w:t>
      </w:r>
      <w:r>
        <w:rPr>
          <w:color w:val="A020F0"/>
        </w:rPr>
        <w:t>'odefun3'</w:t>
      </w:r>
      <w:r>
        <w:rPr>
          <w:color w:val="000000"/>
        </w:rPr>
        <w:t xml:space="preserve">,[0,4],[1,0]);  </w:t>
      </w:r>
      <w:r>
        <w:rPr>
          <w:rFonts w:hint="eastAsia"/>
        </w:rPr>
        <w:t>%</w:t>
      </w:r>
      <w:r>
        <w:rPr>
          <w:rFonts w:hint="eastAsia"/>
        </w:rPr>
        <w:t>初值为</w:t>
      </w:r>
      <w:r>
        <w:rPr>
          <w:rFonts w:hint="eastAsia"/>
        </w:rPr>
        <w:t>x(0)=1, x'(0)=0</w:t>
      </w:r>
    </w:p>
    <w:p w14:paraId="2EF9AE57" w14:textId="77777777" w:rsidR="00A73731" w:rsidRDefault="00A73731" w:rsidP="00A73731">
      <w:pPr>
        <w:pStyle w:val="af0"/>
        <w:ind w:left="240"/>
        <w:rPr>
          <w:rFonts w:cs="Times New Roman"/>
        </w:rPr>
      </w:pPr>
      <w:r>
        <w:t xml:space="preserve"> </w:t>
      </w:r>
    </w:p>
    <w:p w14:paraId="3BA219E5" w14:textId="77777777" w:rsidR="00A73731" w:rsidRPr="00A73731" w:rsidRDefault="00A73731" w:rsidP="00A73731">
      <w:pPr>
        <w:pStyle w:val="af0"/>
        <w:ind w:left="240"/>
        <w:rPr>
          <w:color w:val="228B22"/>
        </w:rPr>
      </w:pPr>
      <w:r w:rsidRPr="00A73731">
        <w:rPr>
          <w:color w:val="228B22"/>
        </w:rPr>
        <w:t>% function dx = odefun3(</w:t>
      </w:r>
      <w:proofErr w:type="spellStart"/>
      <w:r w:rsidRPr="00A73731">
        <w:rPr>
          <w:color w:val="228B22"/>
        </w:rPr>
        <w:t>t,x</w:t>
      </w:r>
      <w:proofErr w:type="spellEnd"/>
      <w:r w:rsidRPr="00A73731">
        <w:rPr>
          <w:color w:val="228B22"/>
        </w:rPr>
        <w:t>)</w:t>
      </w:r>
    </w:p>
    <w:p w14:paraId="54C83B4F" w14:textId="77777777" w:rsidR="00A73731" w:rsidRPr="00A73731" w:rsidRDefault="00A73731" w:rsidP="00A73731">
      <w:pPr>
        <w:pStyle w:val="af0"/>
        <w:ind w:left="240"/>
        <w:rPr>
          <w:color w:val="228B22"/>
        </w:rPr>
      </w:pPr>
      <w:r w:rsidRPr="00A73731">
        <w:rPr>
          <w:rFonts w:hint="eastAsia"/>
          <w:color w:val="228B22"/>
        </w:rPr>
        <w:t>%     dx = zeros(2,1); %</w:t>
      </w:r>
      <w:r w:rsidRPr="00A73731">
        <w:rPr>
          <w:rFonts w:hint="eastAsia"/>
          <w:color w:val="228B22"/>
        </w:rPr>
        <w:t>列向量，分别存入</w:t>
      </w:r>
      <w:r w:rsidRPr="00A73731">
        <w:rPr>
          <w:rFonts w:hint="eastAsia"/>
          <w:color w:val="228B22"/>
        </w:rPr>
        <w:t>x1</w:t>
      </w:r>
      <w:r w:rsidRPr="00A73731">
        <w:rPr>
          <w:rFonts w:hint="eastAsia"/>
          <w:color w:val="228B22"/>
        </w:rPr>
        <w:t>和</w:t>
      </w:r>
      <w:r w:rsidRPr="00A73731">
        <w:rPr>
          <w:rFonts w:hint="eastAsia"/>
          <w:color w:val="228B22"/>
        </w:rPr>
        <w:t>x2</w:t>
      </w:r>
    </w:p>
    <w:p w14:paraId="20982CBA" w14:textId="77777777" w:rsidR="00A73731" w:rsidRPr="00A73731" w:rsidRDefault="00A73731" w:rsidP="00A73731">
      <w:pPr>
        <w:pStyle w:val="af0"/>
        <w:ind w:left="240"/>
        <w:rPr>
          <w:color w:val="228B22"/>
        </w:rPr>
      </w:pPr>
      <w:r w:rsidRPr="00A73731">
        <w:rPr>
          <w:color w:val="228B22"/>
        </w:rPr>
        <w:t>%     dx(1)= x(2)</w:t>
      </w:r>
      <w:r w:rsidRPr="00A73731">
        <w:rPr>
          <w:rFonts w:hint="eastAsia"/>
          <w:color w:val="228B22"/>
        </w:rPr>
        <w:t>; %</w:t>
      </w:r>
      <w:r w:rsidRPr="00A73731">
        <w:rPr>
          <w:rFonts w:hint="eastAsia"/>
          <w:color w:val="228B22"/>
        </w:rPr>
        <w:t>第一个方程</w:t>
      </w:r>
    </w:p>
    <w:p w14:paraId="08F8AC0C" w14:textId="77777777" w:rsidR="00A73731" w:rsidRPr="00A73731" w:rsidRDefault="00A73731" w:rsidP="00A73731">
      <w:pPr>
        <w:pStyle w:val="af0"/>
        <w:ind w:left="240"/>
        <w:rPr>
          <w:color w:val="228B22"/>
        </w:rPr>
      </w:pPr>
      <w:r w:rsidRPr="00A73731">
        <w:rPr>
          <w:rFonts w:hint="eastAsia"/>
          <w:color w:val="228B22"/>
        </w:rPr>
        <w:t>%     dx(2)= -20*c*x(2)-100*x(1); %</w:t>
      </w:r>
      <w:r w:rsidRPr="00A73731">
        <w:rPr>
          <w:rFonts w:hint="eastAsia"/>
          <w:color w:val="228B22"/>
        </w:rPr>
        <w:t>第二个方程</w:t>
      </w:r>
    </w:p>
    <w:p w14:paraId="46ECFEFB" w14:textId="77777777" w:rsidR="00A73731" w:rsidRPr="00A73731" w:rsidRDefault="00A73731" w:rsidP="00A73731">
      <w:pPr>
        <w:pStyle w:val="af0"/>
        <w:ind w:left="240"/>
      </w:pPr>
      <w:r>
        <w:t xml:space="preserve"> </w:t>
      </w:r>
    </w:p>
    <w:p w14:paraId="4E68C183" w14:textId="77777777" w:rsidR="00A73731" w:rsidRPr="00A73731" w:rsidRDefault="00A73731" w:rsidP="00A73731">
      <w:pPr>
        <w:pStyle w:val="af0"/>
        <w:ind w:left="240"/>
        <w:rPr>
          <w:color w:val="228B22"/>
        </w:rPr>
      </w:pPr>
      <w:r w:rsidRPr="00A73731">
        <w:rPr>
          <w:rFonts w:hint="eastAsia"/>
          <w:color w:val="228B22"/>
        </w:rPr>
        <w:t>%%</w:t>
      </w:r>
      <w:r w:rsidRPr="00A73731">
        <w:rPr>
          <w:rFonts w:hint="eastAsia"/>
          <w:color w:val="228B22"/>
        </w:rPr>
        <w:t>实验三代码：</w:t>
      </w:r>
    </w:p>
    <w:p w14:paraId="70566C69" w14:textId="6715E7C1" w:rsidR="00A73731" w:rsidRPr="00A73731" w:rsidRDefault="00A73731" w:rsidP="00A73731">
      <w:pPr>
        <w:pStyle w:val="af0"/>
        <w:ind w:left="240"/>
      </w:pPr>
      <w:r w:rsidRPr="00A73731">
        <w:t>t1 = 0:0.01:4;</w:t>
      </w:r>
    </w:p>
    <w:p w14:paraId="260AA54F" w14:textId="77777777" w:rsidR="00A73731" w:rsidRDefault="00A73731" w:rsidP="00A73731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x1 = </w:t>
      </w:r>
      <w:proofErr w:type="spellStart"/>
      <w:r>
        <w:rPr>
          <w:color w:val="000000"/>
        </w:rPr>
        <w:t>dsolve</w:t>
      </w:r>
      <w:proofErr w:type="spellEnd"/>
      <w:r>
        <w:rPr>
          <w:color w:val="000000"/>
        </w:rPr>
        <w:t>(</w:t>
      </w:r>
      <w:r>
        <w:rPr>
          <w:color w:val="A020F0"/>
        </w:rPr>
        <w:t>'D2x1+20*Dx1+w^2*x1=0'</w:t>
      </w:r>
      <w:r>
        <w:rPr>
          <w:color w:val="000000"/>
        </w:rPr>
        <w:t>,</w:t>
      </w:r>
      <w:r>
        <w:rPr>
          <w:color w:val="A020F0"/>
        </w:rPr>
        <w:t>'x1(0)=1'</w:t>
      </w:r>
      <w:r>
        <w:rPr>
          <w:color w:val="000000"/>
        </w:rPr>
        <w:t>,</w:t>
      </w:r>
      <w:r>
        <w:rPr>
          <w:color w:val="A020F0"/>
        </w:rPr>
        <w:t>'Dx1(0)=0'</w:t>
      </w:r>
      <w:r>
        <w:rPr>
          <w:color w:val="000000"/>
        </w:rPr>
        <w:t>,</w:t>
      </w:r>
      <w:r>
        <w:rPr>
          <w:color w:val="A020F0"/>
        </w:rPr>
        <w:t>'t1'</w:t>
      </w:r>
      <w:r>
        <w:rPr>
          <w:color w:val="000000"/>
        </w:rPr>
        <w:t xml:space="preserve">);  </w:t>
      </w:r>
    </w:p>
    <w:p w14:paraId="01747F4D" w14:textId="77777777" w:rsidR="00A73731" w:rsidRDefault="00A73731" w:rsidP="00A73731">
      <w:pPr>
        <w:pStyle w:val="af0"/>
        <w:ind w:left="240"/>
        <w:rPr>
          <w:rFonts w:cs="Times New Roman"/>
        </w:rPr>
      </w:pPr>
      <w:r w:rsidRPr="00A73731">
        <w:rPr>
          <w:rFonts w:hint="eastAsia"/>
          <w:color w:val="228B22"/>
        </w:rPr>
        <w:t>%</w:t>
      </w:r>
      <w:r w:rsidRPr="00A73731">
        <w:rPr>
          <w:rFonts w:hint="eastAsia"/>
          <w:color w:val="228B22"/>
        </w:rPr>
        <w:t>为与</w:t>
      </w:r>
      <w:r w:rsidRPr="00A73731">
        <w:rPr>
          <w:rFonts w:hint="eastAsia"/>
          <w:color w:val="228B22"/>
        </w:rPr>
        <w:t>ode</w:t>
      </w:r>
      <w:r w:rsidRPr="00A73731">
        <w:rPr>
          <w:rFonts w:hint="eastAsia"/>
          <w:color w:val="228B22"/>
        </w:rPr>
        <w:t>函数对比，再求解</w:t>
      </w:r>
      <w:proofErr w:type="spellStart"/>
      <w:r w:rsidRPr="00A73731">
        <w:rPr>
          <w:rFonts w:hint="eastAsia"/>
          <w:color w:val="228B22"/>
        </w:rPr>
        <w:t>dsolve</w:t>
      </w:r>
      <w:proofErr w:type="spellEnd"/>
      <w:r w:rsidRPr="00A73731">
        <w:rPr>
          <w:rFonts w:hint="eastAsia"/>
          <w:color w:val="228B22"/>
        </w:rPr>
        <w:t>函数，采用相同特殊值</w:t>
      </w:r>
      <w:r w:rsidRPr="00A73731">
        <w:rPr>
          <w:rFonts w:hint="eastAsia"/>
          <w:color w:val="228B22"/>
        </w:rPr>
        <w:t>c=1</w:t>
      </w:r>
      <w:r w:rsidRPr="00A73731">
        <w:rPr>
          <w:rFonts w:hint="eastAsia"/>
          <w:color w:val="228B22"/>
        </w:rPr>
        <w:t>，</w:t>
      </w:r>
      <w:r w:rsidRPr="00A73731">
        <w:rPr>
          <w:rFonts w:hint="eastAsia"/>
          <w:color w:val="228B22"/>
        </w:rPr>
        <w:t>w=10</w:t>
      </w:r>
      <w:r w:rsidRPr="00A73731">
        <w:rPr>
          <w:rFonts w:hint="eastAsia"/>
          <w:color w:val="228B22"/>
        </w:rPr>
        <w:t>，</w:t>
      </w:r>
      <w:r w:rsidRPr="00A73731">
        <w:rPr>
          <w:rFonts w:hint="eastAsia"/>
          <w:color w:val="228B22"/>
        </w:rPr>
        <w:t>x(0)=1, x'(0)=0</w:t>
      </w:r>
    </w:p>
    <w:p w14:paraId="6D4457E7" w14:textId="77777777" w:rsidR="00A73731" w:rsidRDefault="00A73731" w:rsidP="00A73731">
      <w:pPr>
        <w:pStyle w:val="af0"/>
        <w:ind w:left="240"/>
        <w:rPr>
          <w:rFonts w:cs="Times New Roman"/>
        </w:rPr>
      </w:pPr>
      <w:r>
        <w:rPr>
          <w:color w:val="000000"/>
        </w:rPr>
        <w:t>x1= exp(-10*t1)+10*exp(-10*t1).*t1;</w:t>
      </w:r>
    </w:p>
    <w:p w14:paraId="352B122C" w14:textId="4E31FAEB" w:rsidR="00A73731" w:rsidRDefault="00A73731" w:rsidP="00A73731">
      <w:pPr>
        <w:pStyle w:val="af0"/>
        <w:ind w:left="240"/>
        <w:rPr>
          <w:rFonts w:cs="Times New Roman"/>
        </w:rPr>
      </w:pPr>
    </w:p>
    <w:p w14:paraId="5064EAE4" w14:textId="77777777" w:rsidR="00A73731" w:rsidRDefault="00A73731" w:rsidP="00A73731">
      <w:pPr>
        <w:pStyle w:val="af0"/>
        <w:ind w:left="240"/>
        <w:rPr>
          <w:rFonts w:cs="Times New Roman"/>
        </w:rPr>
      </w:pPr>
      <w:r>
        <w:rPr>
          <w:color w:val="000000"/>
        </w:rPr>
        <w:t>subplot(2,1,1)</w:t>
      </w:r>
    </w:p>
    <w:p w14:paraId="4A93FC8D" w14:textId="77777777" w:rsidR="00A73731" w:rsidRDefault="00A73731" w:rsidP="00A73731">
      <w:pPr>
        <w:pStyle w:val="af0"/>
        <w:ind w:left="240"/>
        <w:rPr>
          <w:rFonts w:cs="Times New Roman"/>
        </w:rPr>
      </w:pPr>
      <w:r>
        <w:rPr>
          <w:color w:val="000000"/>
        </w:rPr>
        <w:t>plot(t1,x1,</w:t>
      </w:r>
      <w:r>
        <w:rPr>
          <w:color w:val="A020F0"/>
        </w:rPr>
        <w:t>'r'</w:t>
      </w:r>
      <w:r>
        <w:rPr>
          <w:color w:val="000000"/>
        </w:rPr>
        <w:t>)</w:t>
      </w:r>
    </w:p>
    <w:p w14:paraId="2A4C9141" w14:textId="77777777" w:rsidR="00A73731" w:rsidRDefault="00A73731" w:rsidP="00A73731">
      <w:pPr>
        <w:pStyle w:val="af0"/>
        <w:ind w:left="240"/>
        <w:rPr>
          <w:rFonts w:cs="Times New Roman"/>
        </w:rPr>
      </w:pPr>
      <w:r>
        <w:rPr>
          <w:color w:val="000000"/>
        </w:rPr>
        <w:t>title(</w:t>
      </w:r>
      <w:r>
        <w:rPr>
          <w:rFonts w:hint="eastAsia"/>
          <w:color w:val="A020F0"/>
        </w:rPr>
        <w:t>'</w:t>
      </w:r>
      <w:proofErr w:type="spellStart"/>
      <w:r>
        <w:rPr>
          <w:rFonts w:hint="eastAsia"/>
          <w:color w:val="A020F0"/>
        </w:rPr>
        <w:t>dsolve</w:t>
      </w:r>
      <w:proofErr w:type="spellEnd"/>
      <w:r>
        <w:rPr>
          <w:rFonts w:hint="eastAsia"/>
          <w:color w:val="A020F0"/>
        </w:rPr>
        <w:t>求解</w:t>
      </w:r>
      <w:r>
        <w:rPr>
          <w:rFonts w:hint="eastAsia"/>
          <w:color w:val="A020F0"/>
        </w:rPr>
        <w:t>(</w:t>
      </w:r>
      <w:r>
        <w:rPr>
          <w:rFonts w:hint="eastAsia"/>
          <w:color w:val="A020F0"/>
        </w:rPr>
        <w:t>解析解</w:t>
      </w:r>
      <w:r>
        <w:rPr>
          <w:rFonts w:hint="eastAsia"/>
          <w:color w:val="A020F0"/>
        </w:rPr>
        <w:t>)'</w:t>
      </w:r>
      <w:r>
        <w:rPr>
          <w:color w:val="000000"/>
        </w:rPr>
        <w:t>)</w:t>
      </w:r>
      <w:r w:rsidRPr="00A73731">
        <w:rPr>
          <w:color w:val="228B22"/>
        </w:rPr>
        <w:t xml:space="preserve">  </w:t>
      </w:r>
      <w:r w:rsidRPr="00A73731">
        <w:rPr>
          <w:rFonts w:hint="eastAsia"/>
          <w:color w:val="228B22"/>
        </w:rPr>
        <w:t>%</w:t>
      </w:r>
      <w:r w:rsidRPr="00A73731">
        <w:rPr>
          <w:rFonts w:hint="eastAsia"/>
          <w:color w:val="228B22"/>
        </w:rPr>
        <w:t>画出解析解</w:t>
      </w:r>
    </w:p>
    <w:p w14:paraId="566D30E5" w14:textId="77777777" w:rsidR="00A73731" w:rsidRDefault="00A73731" w:rsidP="00A73731">
      <w:pPr>
        <w:pStyle w:val="af0"/>
        <w:ind w:left="240"/>
        <w:rPr>
          <w:rFonts w:cs="Times New Roman"/>
        </w:rPr>
      </w:pPr>
      <w:r>
        <w:t xml:space="preserve"> </w:t>
      </w:r>
    </w:p>
    <w:p w14:paraId="35F9A991" w14:textId="77777777" w:rsidR="00A73731" w:rsidRDefault="00A73731" w:rsidP="00A73731">
      <w:pPr>
        <w:pStyle w:val="af0"/>
        <w:ind w:left="240"/>
        <w:rPr>
          <w:rFonts w:cs="Times New Roman"/>
        </w:rPr>
      </w:pPr>
      <w:r>
        <w:rPr>
          <w:color w:val="000000"/>
        </w:rPr>
        <w:t>subplot(2,1,2)</w:t>
      </w:r>
    </w:p>
    <w:p w14:paraId="45EAFA7D" w14:textId="77777777" w:rsidR="00A73731" w:rsidRDefault="00A73731" w:rsidP="00A73731">
      <w:pPr>
        <w:pStyle w:val="af0"/>
        <w:ind w:left="240"/>
        <w:rPr>
          <w:rFonts w:cs="Times New Roman"/>
        </w:rPr>
      </w:pPr>
      <w:r>
        <w:rPr>
          <w:color w:val="000000"/>
        </w:rPr>
        <w:t>plot(</w:t>
      </w:r>
      <w:proofErr w:type="spellStart"/>
      <w:r>
        <w:rPr>
          <w:color w:val="000000"/>
        </w:rPr>
        <w:t>t,x</w:t>
      </w:r>
      <w:proofErr w:type="spellEnd"/>
      <w:r>
        <w:rPr>
          <w:color w:val="000000"/>
        </w:rPr>
        <w:t>(:,1),</w:t>
      </w:r>
      <w:r>
        <w:rPr>
          <w:color w:val="A020F0"/>
        </w:rPr>
        <w:t>'b'</w:t>
      </w:r>
      <w:r>
        <w:rPr>
          <w:color w:val="000000"/>
        </w:rPr>
        <w:t xml:space="preserve">)  </w:t>
      </w:r>
      <w:r w:rsidRPr="00A73731">
        <w:rPr>
          <w:rFonts w:hint="eastAsia"/>
          <w:color w:val="228B22"/>
        </w:rPr>
        <w:t>%x</w:t>
      </w:r>
      <w:r w:rsidRPr="00A73731">
        <w:rPr>
          <w:rFonts w:hint="eastAsia"/>
          <w:color w:val="228B22"/>
        </w:rPr>
        <w:t>包含</w:t>
      </w:r>
      <w:r w:rsidRPr="00A73731">
        <w:rPr>
          <w:rFonts w:hint="eastAsia"/>
          <w:color w:val="228B22"/>
        </w:rPr>
        <w:t>x1</w:t>
      </w:r>
      <w:r w:rsidRPr="00A73731">
        <w:rPr>
          <w:rFonts w:hint="eastAsia"/>
          <w:color w:val="228B22"/>
        </w:rPr>
        <w:t>和</w:t>
      </w:r>
      <w:r w:rsidRPr="00A73731">
        <w:rPr>
          <w:rFonts w:hint="eastAsia"/>
          <w:color w:val="228B22"/>
        </w:rPr>
        <w:t>x2</w:t>
      </w:r>
      <w:r w:rsidRPr="00A73731">
        <w:rPr>
          <w:rFonts w:hint="eastAsia"/>
          <w:color w:val="228B22"/>
        </w:rPr>
        <w:t>，只画</w:t>
      </w:r>
      <w:r w:rsidRPr="00A73731">
        <w:rPr>
          <w:rFonts w:hint="eastAsia"/>
          <w:color w:val="228B22"/>
        </w:rPr>
        <w:t>x2</w:t>
      </w:r>
    </w:p>
    <w:p w14:paraId="62986CF1" w14:textId="77777777" w:rsidR="00A73731" w:rsidRDefault="00A73731" w:rsidP="00A73731">
      <w:pPr>
        <w:pStyle w:val="af0"/>
        <w:ind w:left="240"/>
        <w:rPr>
          <w:rFonts w:cs="Times New Roman"/>
        </w:rPr>
      </w:pPr>
      <w:r>
        <w:rPr>
          <w:color w:val="000000"/>
        </w:rPr>
        <w:t>title(</w:t>
      </w:r>
      <w:r>
        <w:rPr>
          <w:rFonts w:hint="eastAsia"/>
          <w:color w:val="A020F0"/>
        </w:rPr>
        <w:t>'ode45</w:t>
      </w:r>
      <w:r>
        <w:rPr>
          <w:rFonts w:hint="eastAsia"/>
          <w:color w:val="A020F0"/>
        </w:rPr>
        <w:t>求解</w:t>
      </w:r>
      <w:r>
        <w:rPr>
          <w:rFonts w:hint="eastAsia"/>
          <w:color w:val="A020F0"/>
        </w:rPr>
        <w:t>(</w:t>
      </w:r>
      <w:r>
        <w:rPr>
          <w:rFonts w:hint="eastAsia"/>
          <w:color w:val="A020F0"/>
        </w:rPr>
        <w:t>数值解</w:t>
      </w:r>
      <w:r>
        <w:rPr>
          <w:rFonts w:hint="eastAsia"/>
          <w:color w:val="A020F0"/>
        </w:rPr>
        <w:t>)'</w:t>
      </w:r>
      <w:r>
        <w:rPr>
          <w:color w:val="000000"/>
        </w:rPr>
        <w:t xml:space="preserve">)  </w:t>
      </w:r>
      <w:r w:rsidRPr="00A73731">
        <w:rPr>
          <w:rFonts w:hint="eastAsia"/>
          <w:color w:val="228B22"/>
        </w:rPr>
        <w:t>%</w:t>
      </w:r>
      <w:r w:rsidRPr="00A73731">
        <w:rPr>
          <w:rFonts w:hint="eastAsia"/>
          <w:color w:val="228B22"/>
        </w:rPr>
        <w:t>画出数值解</w:t>
      </w:r>
    </w:p>
    <w:p w14:paraId="0C984A19" w14:textId="77777777" w:rsidR="00A73731" w:rsidRDefault="00A73731" w:rsidP="00A73731">
      <w:pPr>
        <w:pStyle w:val="af0"/>
        <w:ind w:left="240"/>
        <w:rPr>
          <w:rFonts w:cs="Times New Roman"/>
        </w:rPr>
      </w:pPr>
      <w:r>
        <w:t xml:space="preserve"> </w:t>
      </w:r>
    </w:p>
    <w:p w14:paraId="495F4DD0" w14:textId="77777777" w:rsidR="00A73731" w:rsidRPr="00A73731" w:rsidRDefault="00A73731" w:rsidP="00A73731">
      <w:pPr>
        <w:pStyle w:val="af0"/>
        <w:ind w:left="240"/>
        <w:rPr>
          <w:color w:val="228B22"/>
        </w:rPr>
      </w:pPr>
      <w:r w:rsidRPr="00A73731">
        <w:rPr>
          <w:rFonts w:hint="eastAsia"/>
          <w:color w:val="228B22"/>
        </w:rPr>
        <w:t>%</w:t>
      </w:r>
      <w:r w:rsidRPr="00A73731">
        <w:rPr>
          <w:rFonts w:hint="eastAsia"/>
          <w:color w:val="228B22"/>
        </w:rPr>
        <w:t>实验四代码：</w:t>
      </w:r>
    </w:p>
    <w:p w14:paraId="68390F42" w14:textId="77777777" w:rsidR="00A73731" w:rsidRDefault="00A73731" w:rsidP="00A73731">
      <w:pPr>
        <w:pStyle w:val="af0"/>
        <w:ind w:left="240"/>
        <w:rPr>
          <w:rFonts w:cs="Times New Roman"/>
        </w:rPr>
      </w:pPr>
      <w:proofErr w:type="spellStart"/>
      <w:r>
        <w:rPr>
          <w:color w:val="000000"/>
        </w:rPr>
        <w:t>vc</w:t>
      </w:r>
      <w:proofErr w:type="spellEnd"/>
      <w:r>
        <w:rPr>
          <w:color w:val="000000"/>
        </w:rPr>
        <w:t xml:space="preserve">=[0.2,0.4,0.6,0.8,1]; </w:t>
      </w:r>
    </w:p>
    <w:p w14:paraId="700B49FD" w14:textId="505965E6" w:rsidR="00A73731" w:rsidRPr="00A73731" w:rsidRDefault="00A73731" w:rsidP="00A73731">
      <w:pPr>
        <w:pStyle w:val="af0"/>
        <w:ind w:left="240"/>
        <w:rPr>
          <w:color w:val="228B22"/>
        </w:rPr>
      </w:pPr>
      <w:r w:rsidRPr="00A73731">
        <w:rPr>
          <w:color w:val="228B22"/>
        </w:rPr>
        <w:t xml:space="preserve">% function ode4(c_) </w:t>
      </w:r>
    </w:p>
    <w:p w14:paraId="7C226824" w14:textId="77777777" w:rsidR="00A73731" w:rsidRPr="00A73731" w:rsidRDefault="00A73731" w:rsidP="00A73731">
      <w:pPr>
        <w:pStyle w:val="af0"/>
        <w:ind w:left="240"/>
        <w:rPr>
          <w:color w:val="228B22"/>
        </w:rPr>
      </w:pPr>
      <w:r w:rsidRPr="00A73731">
        <w:rPr>
          <w:rFonts w:hint="eastAsia"/>
          <w:color w:val="228B22"/>
        </w:rPr>
        <w:t>%     global c; %</w:t>
      </w:r>
      <w:r w:rsidRPr="00A73731">
        <w:rPr>
          <w:rFonts w:hint="eastAsia"/>
          <w:color w:val="228B22"/>
        </w:rPr>
        <w:t>全局变量</w:t>
      </w:r>
      <w:r w:rsidRPr="00A73731">
        <w:rPr>
          <w:rFonts w:hint="eastAsia"/>
          <w:color w:val="228B22"/>
        </w:rPr>
        <w:t>,odefun4</w:t>
      </w:r>
      <w:r w:rsidRPr="00A73731">
        <w:rPr>
          <w:rFonts w:hint="eastAsia"/>
          <w:color w:val="228B22"/>
        </w:rPr>
        <w:t>必须也定义该全局变量</w:t>
      </w:r>
    </w:p>
    <w:p w14:paraId="4F022962" w14:textId="77777777" w:rsidR="00A73731" w:rsidRPr="00A73731" w:rsidRDefault="00A73731" w:rsidP="00A73731">
      <w:pPr>
        <w:pStyle w:val="af0"/>
        <w:ind w:left="240"/>
        <w:rPr>
          <w:color w:val="228B22"/>
        </w:rPr>
      </w:pPr>
      <w:r w:rsidRPr="00A73731">
        <w:rPr>
          <w:rFonts w:hint="eastAsia"/>
          <w:color w:val="228B22"/>
        </w:rPr>
        <w:lastRenderedPageBreak/>
        <w:t>%     %</w:t>
      </w:r>
      <w:r w:rsidRPr="00A73731">
        <w:rPr>
          <w:rFonts w:hint="eastAsia"/>
          <w:color w:val="228B22"/>
        </w:rPr>
        <w:t>如果相同的变量在另一个函数中被声明为全局变量，那么这个变量所占有内存区域就是第一个函数中的相同变量。</w:t>
      </w:r>
    </w:p>
    <w:p w14:paraId="20FA7BA1" w14:textId="77777777" w:rsidR="00A73731" w:rsidRPr="00A73731" w:rsidRDefault="00A73731" w:rsidP="00A73731">
      <w:pPr>
        <w:pStyle w:val="af0"/>
        <w:ind w:left="240"/>
        <w:rPr>
          <w:color w:val="228B22"/>
        </w:rPr>
      </w:pPr>
      <w:r w:rsidRPr="00A73731">
        <w:rPr>
          <w:color w:val="228B22"/>
        </w:rPr>
        <w:t>%     hold on</w:t>
      </w:r>
    </w:p>
    <w:p w14:paraId="44659FF6" w14:textId="77777777" w:rsidR="00A73731" w:rsidRPr="00A73731" w:rsidRDefault="00A73731" w:rsidP="00A73731">
      <w:pPr>
        <w:pStyle w:val="af0"/>
        <w:ind w:left="240"/>
        <w:rPr>
          <w:color w:val="228B22"/>
        </w:rPr>
      </w:pPr>
      <w:r w:rsidRPr="00A73731">
        <w:rPr>
          <w:color w:val="228B22"/>
        </w:rPr>
        <w:t xml:space="preserve">%     </w:t>
      </w:r>
      <w:proofErr w:type="spellStart"/>
      <w:r w:rsidRPr="00A73731">
        <w:rPr>
          <w:color w:val="228B22"/>
        </w:rPr>
        <w:t>tspan</w:t>
      </w:r>
      <w:proofErr w:type="spellEnd"/>
      <w:r w:rsidRPr="00A73731">
        <w:rPr>
          <w:color w:val="228B22"/>
        </w:rPr>
        <w:t xml:space="preserve"> = </w:t>
      </w:r>
      <w:proofErr w:type="spellStart"/>
      <w:r w:rsidRPr="00A73731">
        <w:rPr>
          <w:color w:val="228B22"/>
        </w:rPr>
        <w:t>linspace</w:t>
      </w:r>
      <w:proofErr w:type="spellEnd"/>
      <w:r w:rsidRPr="00A73731">
        <w:rPr>
          <w:color w:val="228B22"/>
        </w:rPr>
        <w:t>(0,4,100);</w:t>
      </w:r>
    </w:p>
    <w:p w14:paraId="09B67D5B" w14:textId="03F1ED16" w:rsidR="00A73731" w:rsidRPr="00A73731" w:rsidRDefault="00A73731" w:rsidP="00A73731">
      <w:pPr>
        <w:pStyle w:val="af0"/>
        <w:ind w:left="240"/>
        <w:rPr>
          <w:color w:val="228B22"/>
        </w:rPr>
      </w:pPr>
      <w:r w:rsidRPr="00A73731">
        <w:rPr>
          <w:color w:val="228B22"/>
        </w:rPr>
        <w:t xml:space="preserve">%     for </w:t>
      </w:r>
      <w:proofErr w:type="spellStart"/>
      <w:r w:rsidRPr="00A73731">
        <w:rPr>
          <w:color w:val="228B22"/>
        </w:rPr>
        <w:t>i</w:t>
      </w:r>
      <w:proofErr w:type="spellEnd"/>
      <w:r w:rsidRPr="00A73731">
        <w:rPr>
          <w:color w:val="228B22"/>
        </w:rPr>
        <w:t>=1:length(c_)</w:t>
      </w:r>
    </w:p>
    <w:p w14:paraId="38F3CF7F" w14:textId="341CEF95" w:rsidR="00A73731" w:rsidRPr="00A73731" w:rsidRDefault="00A73731" w:rsidP="00A73731">
      <w:pPr>
        <w:pStyle w:val="af0"/>
        <w:ind w:left="240"/>
        <w:rPr>
          <w:color w:val="228B22"/>
        </w:rPr>
      </w:pPr>
      <w:r w:rsidRPr="00A73731">
        <w:rPr>
          <w:color w:val="228B22"/>
        </w:rPr>
        <w:t>%         c = c_</w:t>
      </w:r>
      <w:r w:rsidRPr="00A73731">
        <w:rPr>
          <w:color w:val="228B22"/>
        </w:rPr>
        <w:t xml:space="preserve"> </w:t>
      </w:r>
      <w:r w:rsidRPr="00A73731">
        <w:rPr>
          <w:color w:val="228B22"/>
        </w:rPr>
        <w:t>(</w:t>
      </w:r>
      <w:proofErr w:type="spellStart"/>
      <w:r w:rsidRPr="00A73731">
        <w:rPr>
          <w:color w:val="228B22"/>
        </w:rPr>
        <w:t>i</w:t>
      </w:r>
      <w:proofErr w:type="spellEnd"/>
      <w:r w:rsidRPr="00A73731">
        <w:rPr>
          <w:color w:val="228B22"/>
        </w:rPr>
        <w:t>);</w:t>
      </w:r>
    </w:p>
    <w:p w14:paraId="7C6C00E4" w14:textId="77777777" w:rsidR="00A73731" w:rsidRPr="00A73731" w:rsidRDefault="00A73731" w:rsidP="00A73731">
      <w:pPr>
        <w:pStyle w:val="af0"/>
        <w:ind w:left="240"/>
        <w:rPr>
          <w:color w:val="228B22"/>
        </w:rPr>
      </w:pPr>
      <w:r w:rsidRPr="00A73731">
        <w:rPr>
          <w:color w:val="228B22"/>
        </w:rPr>
        <w:t>%         [</w:t>
      </w:r>
      <w:proofErr w:type="spellStart"/>
      <w:r w:rsidRPr="00A73731">
        <w:rPr>
          <w:color w:val="228B22"/>
        </w:rPr>
        <w:t>t,x</w:t>
      </w:r>
      <w:proofErr w:type="spellEnd"/>
      <w:r w:rsidRPr="00A73731">
        <w:rPr>
          <w:color w:val="228B22"/>
        </w:rPr>
        <w:t>]= ode45('odefun4',tspan,[1,0]);</w:t>
      </w:r>
    </w:p>
    <w:p w14:paraId="566B2F27" w14:textId="77777777" w:rsidR="00A73731" w:rsidRPr="00A73731" w:rsidRDefault="00A73731" w:rsidP="00A73731">
      <w:pPr>
        <w:pStyle w:val="af0"/>
        <w:ind w:left="240"/>
        <w:rPr>
          <w:color w:val="228B22"/>
        </w:rPr>
      </w:pPr>
      <w:r w:rsidRPr="00A73731">
        <w:rPr>
          <w:color w:val="228B22"/>
        </w:rPr>
        <w:t>%         text(t(10),x(10,1),['\</w:t>
      </w:r>
      <w:proofErr w:type="spellStart"/>
      <w:r w:rsidRPr="00A73731">
        <w:rPr>
          <w:rFonts w:hint="eastAsia"/>
          <w:color w:val="228B22"/>
        </w:rPr>
        <w:t>leftarrow</w:t>
      </w:r>
      <w:proofErr w:type="spellEnd"/>
      <w:r w:rsidRPr="00A73731">
        <w:rPr>
          <w:rFonts w:hint="eastAsia"/>
          <w:color w:val="228B22"/>
        </w:rPr>
        <w:t xml:space="preserve"> c=',num2str(c)])  %</w:t>
      </w:r>
      <w:r w:rsidRPr="00A73731">
        <w:rPr>
          <w:rFonts w:hint="eastAsia"/>
          <w:color w:val="228B22"/>
        </w:rPr>
        <w:t>定义文本说明，向左</w:t>
      </w:r>
    </w:p>
    <w:p w14:paraId="68FCBC9D" w14:textId="77777777" w:rsidR="00A73731" w:rsidRPr="00A73731" w:rsidRDefault="00A73731" w:rsidP="00A73731">
      <w:pPr>
        <w:pStyle w:val="af0"/>
        <w:ind w:left="240"/>
        <w:rPr>
          <w:color w:val="228B22"/>
        </w:rPr>
      </w:pPr>
      <w:r w:rsidRPr="00A73731">
        <w:rPr>
          <w:color w:val="228B22"/>
        </w:rPr>
        <w:t>%         plot(</w:t>
      </w:r>
      <w:proofErr w:type="spellStart"/>
      <w:r w:rsidRPr="00A73731">
        <w:rPr>
          <w:color w:val="228B22"/>
        </w:rPr>
        <w:t>t,x</w:t>
      </w:r>
      <w:proofErr w:type="spellEnd"/>
      <w:proofErr w:type="gramStart"/>
      <w:r w:rsidRPr="00A73731">
        <w:rPr>
          <w:color w:val="228B22"/>
        </w:rPr>
        <w:t>(:,</w:t>
      </w:r>
      <w:proofErr w:type="gramEnd"/>
      <w:r w:rsidRPr="00A73731">
        <w:rPr>
          <w:color w:val="228B22"/>
        </w:rPr>
        <w:t>1))</w:t>
      </w:r>
    </w:p>
    <w:p w14:paraId="42DCBDE2" w14:textId="77777777" w:rsidR="00A73731" w:rsidRPr="00A73731" w:rsidRDefault="00A73731" w:rsidP="00A73731">
      <w:pPr>
        <w:pStyle w:val="af0"/>
        <w:ind w:left="240"/>
        <w:rPr>
          <w:color w:val="228B22"/>
        </w:rPr>
      </w:pPr>
      <w:r w:rsidRPr="00A73731">
        <w:rPr>
          <w:color w:val="228B22"/>
        </w:rPr>
        <w:t>%     end</w:t>
      </w:r>
    </w:p>
    <w:p w14:paraId="296D61B1" w14:textId="77777777" w:rsidR="00A73731" w:rsidRPr="00A73731" w:rsidRDefault="00A73731" w:rsidP="00A73731">
      <w:pPr>
        <w:pStyle w:val="af0"/>
        <w:ind w:left="240"/>
        <w:rPr>
          <w:color w:val="228B22"/>
        </w:rPr>
      </w:pPr>
      <w:r w:rsidRPr="00A73731">
        <w:rPr>
          <w:color w:val="228B22"/>
        </w:rPr>
        <w:t>%     hold off</w:t>
      </w:r>
    </w:p>
    <w:p w14:paraId="64498DED" w14:textId="77777777" w:rsidR="00A73731" w:rsidRDefault="00A73731" w:rsidP="00A73731">
      <w:pPr>
        <w:pStyle w:val="af0"/>
        <w:ind w:left="240"/>
        <w:rPr>
          <w:rFonts w:cs="Times New Roman"/>
        </w:rPr>
      </w:pPr>
      <w:r>
        <w:t xml:space="preserve"> </w:t>
      </w:r>
    </w:p>
    <w:p w14:paraId="74D6BA00" w14:textId="77777777" w:rsidR="00A73731" w:rsidRPr="00A73731" w:rsidRDefault="00A73731" w:rsidP="00A73731">
      <w:pPr>
        <w:pStyle w:val="af0"/>
        <w:ind w:left="240"/>
        <w:rPr>
          <w:color w:val="228B22"/>
        </w:rPr>
      </w:pPr>
      <w:r w:rsidRPr="00A73731">
        <w:rPr>
          <w:color w:val="228B22"/>
        </w:rPr>
        <w:t>% function dx= odefun4(</w:t>
      </w:r>
      <w:proofErr w:type="spellStart"/>
      <w:r w:rsidRPr="00A73731">
        <w:rPr>
          <w:color w:val="228B22"/>
        </w:rPr>
        <w:t>t,x</w:t>
      </w:r>
      <w:proofErr w:type="spellEnd"/>
      <w:r w:rsidRPr="00A73731">
        <w:rPr>
          <w:color w:val="228B22"/>
        </w:rPr>
        <w:t>)</w:t>
      </w:r>
    </w:p>
    <w:p w14:paraId="6CAA8A55" w14:textId="77777777" w:rsidR="00A73731" w:rsidRPr="00A73731" w:rsidRDefault="00A73731" w:rsidP="00A73731">
      <w:pPr>
        <w:pStyle w:val="af0"/>
        <w:ind w:left="240"/>
        <w:rPr>
          <w:color w:val="228B22"/>
        </w:rPr>
      </w:pPr>
      <w:r w:rsidRPr="00A73731">
        <w:rPr>
          <w:rFonts w:hint="eastAsia"/>
          <w:color w:val="228B22"/>
        </w:rPr>
        <w:t>%     global c; %</w:t>
      </w:r>
      <w:r w:rsidRPr="00A73731">
        <w:rPr>
          <w:rFonts w:hint="eastAsia"/>
          <w:color w:val="228B22"/>
        </w:rPr>
        <w:t>全局变量</w:t>
      </w:r>
    </w:p>
    <w:p w14:paraId="6589D44A" w14:textId="77777777" w:rsidR="00A73731" w:rsidRPr="00A73731" w:rsidRDefault="00A73731" w:rsidP="00A73731">
      <w:pPr>
        <w:pStyle w:val="af0"/>
        <w:ind w:left="240"/>
        <w:rPr>
          <w:color w:val="228B22"/>
        </w:rPr>
      </w:pPr>
      <w:r w:rsidRPr="00A73731">
        <w:rPr>
          <w:rFonts w:hint="eastAsia"/>
          <w:color w:val="228B22"/>
        </w:rPr>
        <w:t>%     dx = zeros(2,1); %</w:t>
      </w:r>
      <w:r w:rsidRPr="00A73731">
        <w:rPr>
          <w:rFonts w:hint="eastAsia"/>
          <w:color w:val="228B22"/>
        </w:rPr>
        <w:t>列向量，分别存入</w:t>
      </w:r>
      <w:r w:rsidRPr="00A73731">
        <w:rPr>
          <w:rFonts w:hint="eastAsia"/>
          <w:color w:val="228B22"/>
        </w:rPr>
        <w:t>x1</w:t>
      </w:r>
      <w:r w:rsidRPr="00A73731">
        <w:rPr>
          <w:rFonts w:hint="eastAsia"/>
          <w:color w:val="228B22"/>
        </w:rPr>
        <w:t>和</w:t>
      </w:r>
      <w:r w:rsidRPr="00A73731">
        <w:rPr>
          <w:rFonts w:hint="eastAsia"/>
          <w:color w:val="228B22"/>
        </w:rPr>
        <w:t>x2</w:t>
      </w:r>
    </w:p>
    <w:p w14:paraId="73A20CFF" w14:textId="77777777" w:rsidR="00A73731" w:rsidRPr="00A73731" w:rsidRDefault="00A73731" w:rsidP="00A73731">
      <w:pPr>
        <w:pStyle w:val="af0"/>
        <w:ind w:left="240"/>
        <w:rPr>
          <w:color w:val="228B22"/>
        </w:rPr>
      </w:pPr>
      <w:r w:rsidRPr="00A73731">
        <w:rPr>
          <w:rFonts w:hint="eastAsia"/>
          <w:color w:val="228B22"/>
        </w:rPr>
        <w:t>%     dx(1)= x(2); %</w:t>
      </w:r>
      <w:r w:rsidRPr="00A73731">
        <w:rPr>
          <w:rFonts w:hint="eastAsia"/>
          <w:color w:val="228B22"/>
        </w:rPr>
        <w:t>第一个方程</w:t>
      </w:r>
    </w:p>
    <w:p w14:paraId="2AD984FB" w14:textId="77777777" w:rsidR="00A73731" w:rsidRPr="00A73731" w:rsidRDefault="00A73731" w:rsidP="00A73731">
      <w:pPr>
        <w:pStyle w:val="af0"/>
        <w:ind w:left="240"/>
        <w:rPr>
          <w:color w:val="228B22"/>
        </w:rPr>
      </w:pPr>
      <w:r w:rsidRPr="00A73731">
        <w:rPr>
          <w:color w:val="228B22"/>
        </w:rPr>
        <w:t>%     dx(2)= -20*c*x(2)-100*x(1</w:t>
      </w:r>
      <w:r w:rsidRPr="00A73731">
        <w:rPr>
          <w:rFonts w:hint="eastAsia"/>
          <w:color w:val="228B22"/>
        </w:rPr>
        <w:t>); %</w:t>
      </w:r>
      <w:r w:rsidRPr="00A73731">
        <w:rPr>
          <w:rFonts w:hint="eastAsia"/>
          <w:color w:val="228B22"/>
        </w:rPr>
        <w:t>第二个方程</w:t>
      </w:r>
    </w:p>
    <w:p w14:paraId="75CF4BD9" w14:textId="77777777" w:rsidR="00A73731" w:rsidRDefault="00A73731" w:rsidP="00A73731">
      <w:pPr>
        <w:pStyle w:val="af0"/>
        <w:ind w:left="240"/>
        <w:rPr>
          <w:rFonts w:cs="Times New Roman"/>
        </w:rPr>
      </w:pPr>
      <w:r>
        <w:rPr>
          <w:color w:val="000000"/>
        </w:rPr>
        <w:t xml:space="preserve">    </w:t>
      </w:r>
    </w:p>
    <w:p w14:paraId="2C9DCCA7" w14:textId="77777777" w:rsidR="00A73731" w:rsidRDefault="00A73731" w:rsidP="00A73731">
      <w:pPr>
        <w:pStyle w:val="af0"/>
        <w:ind w:left="240"/>
        <w:rPr>
          <w:rFonts w:cs="Times New Roman"/>
        </w:rPr>
      </w:pPr>
      <w:r>
        <w:rPr>
          <w:color w:val="000000"/>
        </w:rPr>
        <w:t>figure</w:t>
      </w:r>
    </w:p>
    <w:p w14:paraId="3CC0F038" w14:textId="3F7D70D6" w:rsidR="00A73731" w:rsidRDefault="00A73731" w:rsidP="00A73731">
      <w:pPr>
        <w:pStyle w:val="af0"/>
        <w:ind w:left="240"/>
        <w:rPr>
          <w:rFonts w:cs="Times New Roman"/>
        </w:rPr>
      </w:pPr>
      <w:r>
        <w:rPr>
          <w:color w:val="000000"/>
        </w:rPr>
        <w:t>ode4(</w:t>
      </w:r>
      <w:r>
        <w:rPr>
          <w:color w:val="000000"/>
        </w:rPr>
        <w:t>c_</w:t>
      </w:r>
      <w:r>
        <w:rPr>
          <w:color w:val="000000"/>
        </w:rPr>
        <w:t>)</w:t>
      </w:r>
    </w:p>
    <w:p w14:paraId="0323BB5B" w14:textId="41759276" w:rsidR="00394D9A" w:rsidRDefault="00394D9A" w:rsidP="00394D9A">
      <w:pPr>
        <w:pStyle w:val="4"/>
      </w:pPr>
      <w:r>
        <w:rPr>
          <w:rFonts w:hint="eastAsia"/>
        </w:rPr>
        <w:t>实验结果</w:t>
      </w:r>
    </w:p>
    <w:p w14:paraId="56808DD6" w14:textId="282FB5A7" w:rsidR="00832013" w:rsidRDefault="00832013" w:rsidP="00832013">
      <w:pPr>
        <w:ind w:firstLine="480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551B343D" w14:textId="77777777" w:rsidR="00832013" w:rsidRPr="00832013" w:rsidRDefault="00832013" w:rsidP="008320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firstLineChars="0" w:firstLine="480"/>
        <w:jc w:val="left"/>
        <w:rPr>
          <w:rFonts w:ascii="宋体" w:hAnsi="宋体" w:cs="宋体"/>
          <w:kern w:val="0"/>
        </w:rPr>
      </w:pPr>
      <w:r w:rsidRPr="00832013">
        <w:rPr>
          <w:rFonts w:ascii="宋体" w:hAnsi="宋体" w:cs="宋体"/>
          <w:kern w:val="0"/>
        </w:rPr>
        <w:t>x = </w:t>
      </w:r>
    </w:p>
    <w:p w14:paraId="0FAFF8B5" w14:textId="41A9631B" w:rsidR="00832013" w:rsidRPr="00832013" w:rsidRDefault="00832013" w:rsidP="00832013">
      <w:pPr>
        <w:widowControl/>
        <w:adjustRightInd/>
        <w:snapToGrid/>
        <w:spacing w:line="240" w:lineRule="auto"/>
        <w:ind w:firstLineChars="0" w:firstLine="480"/>
        <w:jc w:val="left"/>
        <w:rPr>
          <w:rFonts w:ascii="宋体" w:hAnsi="宋体" w:cs="宋体"/>
          <w:kern w:val="0"/>
        </w:rPr>
      </w:pPr>
      <w:r w:rsidRPr="00832013">
        <w:rPr>
          <w:rFonts w:ascii="宋体" w:hAnsi="宋体" w:cs="宋体"/>
          <w:kern w:val="0"/>
        </w:rPr>
        <w:t>   </w:t>
      </w:r>
      <w:r w:rsidRPr="00832013">
        <w:rPr>
          <w:rFonts w:ascii="宋体" w:hAnsi="宋体" w:cs="宋体"/>
          <w:noProof/>
          <w:kern w:val="0"/>
          <w:position w:val="-9"/>
        </w:rPr>
        <w:drawing>
          <wp:inline distT="0" distB="0" distL="0" distR="0" wp14:anchorId="10EC523A" wp14:editId="332F890C">
            <wp:extent cx="2760345" cy="21590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A1F5" w14:textId="1ECDC1E6" w:rsidR="00832013" w:rsidRDefault="00832013" w:rsidP="00832013">
      <w:pPr>
        <w:ind w:firstLine="480"/>
      </w:pPr>
      <w:r>
        <w:rPr>
          <w:rFonts w:hint="eastAsia"/>
        </w:rPr>
        <w:t>实验二：</w:t>
      </w:r>
    </w:p>
    <w:p w14:paraId="56944555" w14:textId="1309AB91" w:rsidR="00832013" w:rsidRDefault="00832013" w:rsidP="00832013">
      <w:pPr>
        <w:ind w:firstLine="480"/>
      </w:pPr>
      <w:r>
        <w:rPr>
          <w:rFonts w:hint="eastAsia"/>
        </w:rPr>
        <w:t>结果略，图像在实验</w:t>
      </w:r>
      <w:proofErr w:type="gramStart"/>
      <w:r>
        <w:rPr>
          <w:rFonts w:hint="eastAsia"/>
        </w:rPr>
        <w:t>三结果</w:t>
      </w:r>
      <w:proofErr w:type="gramEnd"/>
      <w:r>
        <w:rPr>
          <w:rFonts w:hint="eastAsia"/>
        </w:rPr>
        <w:t>中显示</w:t>
      </w:r>
    </w:p>
    <w:p w14:paraId="7507A19B" w14:textId="15755251" w:rsidR="00832013" w:rsidRPr="00832013" w:rsidRDefault="00832013" w:rsidP="00832013">
      <w:pPr>
        <w:ind w:firstLine="480"/>
        <w:rPr>
          <w:rFonts w:hint="eastAsia"/>
        </w:rPr>
      </w:pPr>
      <w:r>
        <w:rPr>
          <w:rFonts w:hint="eastAsia"/>
        </w:rPr>
        <w:t>实验三：</w:t>
      </w:r>
    </w:p>
    <w:p w14:paraId="1E51DF7E" w14:textId="77777777" w:rsidR="00A73731" w:rsidRDefault="00A73731" w:rsidP="00A73731">
      <w:pPr>
        <w:keepNext/>
        <w:ind w:firstLineChars="0" w:firstLine="0"/>
        <w:jc w:val="center"/>
      </w:pPr>
      <w:r w:rsidRPr="00A73731">
        <w:rPr>
          <w:rFonts w:hint="eastAsia"/>
          <w:noProof/>
        </w:rPr>
        <w:lastRenderedPageBreak/>
        <w:drawing>
          <wp:inline distT="0" distB="0" distL="0" distR="0" wp14:anchorId="6A74F186" wp14:editId="3C7A57BD">
            <wp:extent cx="4797329" cy="36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32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5D1D6" w14:textId="309057FB" w:rsidR="00A73731" w:rsidRDefault="00A73731" w:rsidP="00A73731">
      <w:pPr>
        <w:pStyle w:val="a8"/>
        <w:spacing w:before="156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434C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解析解与数值解的对比</w:t>
      </w:r>
    </w:p>
    <w:p w14:paraId="49D1165F" w14:textId="5FE136D0" w:rsidR="00832013" w:rsidRPr="00832013" w:rsidRDefault="00832013" w:rsidP="00832013">
      <w:pPr>
        <w:ind w:firstLine="480"/>
        <w:rPr>
          <w:rFonts w:hint="eastAsia"/>
        </w:rPr>
      </w:pPr>
      <w:r>
        <w:rPr>
          <w:rFonts w:hint="eastAsia"/>
        </w:rPr>
        <w:t>实验四：</w:t>
      </w:r>
    </w:p>
    <w:p w14:paraId="47282EF9" w14:textId="77777777" w:rsidR="00A73731" w:rsidRDefault="00A73731" w:rsidP="00A73731">
      <w:pPr>
        <w:keepNext/>
        <w:ind w:firstLineChars="0" w:firstLine="0"/>
        <w:jc w:val="center"/>
      </w:pPr>
      <w:r w:rsidRPr="00A73731">
        <w:rPr>
          <w:rFonts w:hint="eastAsia"/>
          <w:noProof/>
        </w:rPr>
        <w:drawing>
          <wp:inline distT="0" distB="0" distL="0" distR="0" wp14:anchorId="5618FD7D" wp14:editId="4D818430">
            <wp:extent cx="4797329" cy="36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32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624FE" w14:textId="69C2B8B3" w:rsidR="00A73731" w:rsidRPr="00A73731" w:rsidRDefault="00A73731" w:rsidP="00A73731">
      <w:pPr>
        <w:pStyle w:val="a8"/>
        <w:spacing w:before="156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434C">
        <w:rPr>
          <w:noProof/>
        </w:rPr>
        <w:t>6</w:t>
      </w:r>
      <w:r>
        <w:fldChar w:fldCharType="end"/>
      </w:r>
      <w:r>
        <w:t xml:space="preserve"> </w:t>
      </w:r>
      <w:r w:rsidR="00832013">
        <w:rPr>
          <w:rFonts w:hint="eastAsia"/>
        </w:rPr>
        <w:t>取多个</w:t>
      </w:r>
      <w:r w:rsidR="00832013">
        <w:rPr>
          <w:rFonts w:hint="eastAsia"/>
        </w:rPr>
        <w:t>c</w:t>
      </w:r>
      <w:r w:rsidR="00832013">
        <w:rPr>
          <w:rFonts w:hint="eastAsia"/>
        </w:rPr>
        <w:t>（阻尼系数）的数值解</w:t>
      </w:r>
    </w:p>
    <w:p w14:paraId="0CD733EE" w14:textId="77777777" w:rsidR="00394D9A" w:rsidRDefault="00394D9A" w:rsidP="00394D9A">
      <w:pPr>
        <w:pStyle w:val="4"/>
      </w:pPr>
      <w:r>
        <w:rPr>
          <w:rFonts w:hint="eastAsia"/>
        </w:rPr>
        <w:lastRenderedPageBreak/>
        <w:t>结果分析</w:t>
      </w:r>
    </w:p>
    <w:p w14:paraId="3A7CA0A9" w14:textId="77777777" w:rsidR="003707C8" w:rsidRDefault="00832013" w:rsidP="00394D9A">
      <w:pPr>
        <w:ind w:firstLine="480"/>
      </w:pPr>
      <w:r>
        <w:rPr>
          <w:rFonts w:hint="eastAsia"/>
        </w:rPr>
        <w:t>实验一到实验四的结果均如</w:t>
      </w:r>
      <w:r>
        <w:rPr>
          <w:rFonts w:hint="eastAsia"/>
        </w:rPr>
        <w:t>5</w:t>
      </w:r>
      <w:r>
        <w:t>.3</w:t>
      </w:r>
      <w:r>
        <w:rPr>
          <w:rFonts w:hint="eastAsia"/>
        </w:rPr>
        <w:t>所示。</w:t>
      </w:r>
    </w:p>
    <w:p w14:paraId="5D02CE7A" w14:textId="77777777" w:rsidR="003707C8" w:rsidRDefault="00832013" w:rsidP="00394D9A">
      <w:pPr>
        <w:ind w:firstLine="480"/>
      </w:pPr>
      <w:r>
        <w:rPr>
          <w:rFonts w:hint="eastAsia"/>
        </w:rPr>
        <w:t>实验一通过</w:t>
      </w:r>
      <w:proofErr w:type="spellStart"/>
      <w:r>
        <w:rPr>
          <w:rFonts w:hint="eastAsia"/>
        </w:rPr>
        <w:t>dsolve</w:t>
      </w:r>
      <w:proofErr w:type="spellEnd"/>
      <w:r>
        <w:rPr>
          <w:rFonts w:hint="eastAsia"/>
        </w:rPr>
        <w:t>可以求出最直接的解析</w:t>
      </w:r>
      <w:r w:rsidR="003707C8">
        <w:rPr>
          <w:rFonts w:hint="eastAsia"/>
        </w:rPr>
        <w:t>解：</w:t>
      </w:r>
    </w:p>
    <w:p w14:paraId="62C02BA6" w14:textId="77777777" w:rsidR="003707C8" w:rsidRDefault="003707C8" w:rsidP="00394D9A">
      <w:pPr>
        <w:ind w:firstLine="480"/>
      </w:pPr>
      <w:r w:rsidRPr="003707C8">
        <w:rPr>
          <w:rFonts w:ascii="宋体" w:hAnsi="宋体" w:cs="宋体"/>
          <w:noProof/>
          <w:kern w:val="0"/>
          <w:position w:val="-16"/>
        </w:rPr>
        <w:object w:dxaOrig="4704" w:dyaOrig="478" w14:anchorId="65895785">
          <v:shape id="_x0000_i1054" type="#_x0000_t75" style="width:235.2pt;height:23.9pt" o:ole="">
            <v:imagedata r:id="rId47" o:title=""/>
          </v:shape>
          <o:OLEObject Type="Embed" ProgID="Equation.AxMath" ShapeID="_x0000_i1054" DrawAspect="Content" ObjectID="_1650376198" r:id="rId48"/>
        </w:object>
      </w:r>
      <w:r w:rsidR="00832013">
        <w:rPr>
          <w:rFonts w:hint="eastAsia"/>
        </w:rPr>
        <w:t>，但对其中的未知量（比如</w:t>
      </w:r>
      <w:r w:rsidR="00832013">
        <w:rPr>
          <w:rFonts w:hint="eastAsia"/>
        </w:rPr>
        <w:t>c</w:t>
      </w:r>
      <w:r w:rsidR="00832013">
        <w:rPr>
          <w:rFonts w:hint="eastAsia"/>
        </w:rPr>
        <w:t>和</w:t>
      </w:r>
      <w:r w:rsidR="00832013">
        <w:rPr>
          <w:rFonts w:hint="eastAsia"/>
        </w:rPr>
        <w:t>w</w:t>
      </w:r>
      <w:r w:rsidR="00832013">
        <w:rPr>
          <w:rFonts w:hint="eastAsia"/>
        </w:rPr>
        <w:t>）赋值较麻烦。</w:t>
      </w:r>
    </w:p>
    <w:p w14:paraId="0EECB327" w14:textId="77777777" w:rsidR="003707C8" w:rsidRDefault="00832013" w:rsidP="00394D9A">
      <w:pPr>
        <w:ind w:firstLine="480"/>
      </w:pPr>
      <w:r>
        <w:rPr>
          <w:rFonts w:hint="eastAsia"/>
        </w:rPr>
        <w:t>实验二通过</w:t>
      </w:r>
      <w:r>
        <w:rPr>
          <w:rFonts w:hint="eastAsia"/>
        </w:rPr>
        <w:t>ode</w:t>
      </w:r>
      <w:r>
        <w:t>45</w:t>
      </w:r>
      <w:r>
        <w:rPr>
          <w:rFonts w:hint="eastAsia"/>
        </w:rPr>
        <w:t>求出数值解，相比</w:t>
      </w:r>
      <w:proofErr w:type="spellStart"/>
      <w:r>
        <w:rPr>
          <w:rFonts w:hint="eastAsia"/>
        </w:rPr>
        <w:t>dsolve</w:t>
      </w:r>
      <w:proofErr w:type="spellEnd"/>
      <w:r>
        <w:rPr>
          <w:rFonts w:hint="eastAsia"/>
        </w:rPr>
        <w:t>较麻烦也不能直接求出解析式（通解），但是可以对方程的其他未知量赋值求出特解。</w:t>
      </w:r>
    </w:p>
    <w:p w14:paraId="35A36B34" w14:textId="77777777" w:rsidR="003707C8" w:rsidRDefault="00832013" w:rsidP="00394D9A">
      <w:pPr>
        <w:ind w:firstLine="480"/>
      </w:pPr>
      <w:r>
        <w:rPr>
          <w:rFonts w:hint="eastAsia"/>
        </w:rPr>
        <w:t>实验三直接画出</w:t>
      </w:r>
      <w:r w:rsidR="003707C8">
        <w:rPr>
          <w:rFonts w:hint="eastAsia"/>
        </w:rPr>
        <w:t>解析解和数值解，通过对比可以看到两者几乎没有区别，两个</w:t>
      </w:r>
      <w:proofErr w:type="gramStart"/>
      <w:r w:rsidR="003707C8">
        <w:rPr>
          <w:rFonts w:hint="eastAsia"/>
        </w:rPr>
        <w:t>解高度</w:t>
      </w:r>
      <w:proofErr w:type="gramEnd"/>
      <w:r w:rsidR="003707C8">
        <w:rPr>
          <w:rFonts w:hint="eastAsia"/>
        </w:rPr>
        <w:t>一致。</w:t>
      </w:r>
    </w:p>
    <w:p w14:paraId="26347B65" w14:textId="727990A8" w:rsidR="00394D9A" w:rsidRDefault="003707C8" w:rsidP="00394D9A">
      <w:pPr>
        <w:ind w:firstLine="480"/>
        <w:rPr>
          <w:rFonts w:hint="eastAsia"/>
        </w:rPr>
      </w:pPr>
      <w:r>
        <w:rPr>
          <w:rFonts w:hint="eastAsia"/>
        </w:rPr>
        <w:t>实验四对实验二采用的算法进行一定的优化，定义全局变量，可以取不同的阻尼系数</w:t>
      </w:r>
      <w:r>
        <w:rPr>
          <w:rFonts w:hint="eastAsia"/>
        </w:rPr>
        <w:t>c</w:t>
      </w:r>
      <w:r>
        <w:rPr>
          <w:rFonts w:hint="eastAsia"/>
        </w:rPr>
        <w:t>，更好地解决实际问题，结果如</w:t>
      </w:r>
      <w:r>
        <w:rPr>
          <w:rFonts w:hint="eastAsia"/>
        </w:rPr>
        <w:t>5</w:t>
      </w:r>
      <w:r>
        <w:t>.3</w:t>
      </w:r>
      <w:r>
        <w:rPr>
          <w:rFonts w:hint="eastAsia"/>
        </w:rPr>
        <w:t>。</w:t>
      </w:r>
    </w:p>
    <w:p w14:paraId="1989F8C2" w14:textId="793989AB" w:rsidR="00394D9A" w:rsidRDefault="00394D9A" w:rsidP="00394D9A">
      <w:pPr>
        <w:pStyle w:val="3"/>
      </w:pPr>
      <w:r>
        <w:rPr>
          <w:rFonts w:hint="eastAsia"/>
        </w:rPr>
        <w:t>问题</w:t>
      </w:r>
      <w:r>
        <w:t>6</w:t>
      </w:r>
    </w:p>
    <w:p w14:paraId="66015FA5" w14:textId="77777777" w:rsidR="00EF13E9" w:rsidRDefault="00EF13E9" w:rsidP="00EF13E9">
      <w:pPr>
        <w:ind w:firstLine="480"/>
      </w:pPr>
      <w:r w:rsidRPr="00EF13E9">
        <w:rPr>
          <w:rFonts w:hint="eastAsia"/>
        </w:rPr>
        <w:t>2.5</w:t>
      </w:r>
      <w:r w:rsidRPr="00EF13E9">
        <w:rPr>
          <w:rFonts w:hint="eastAsia"/>
        </w:rPr>
        <w:t>模拟弹簧的实际振动过程</w:t>
      </w:r>
    </w:p>
    <w:p w14:paraId="2F636AF2" w14:textId="5DBF3A72" w:rsidR="00EF13E9" w:rsidRDefault="00EF13E9" w:rsidP="00EF13E9">
      <w:pPr>
        <w:ind w:firstLine="480"/>
      </w:pPr>
      <w:r w:rsidRPr="00EF13E9">
        <w:rPr>
          <w:rFonts w:hint="eastAsia"/>
        </w:rPr>
        <w:t>本</w:t>
      </w:r>
      <w:proofErr w:type="gramStart"/>
      <w:r w:rsidRPr="00EF13E9">
        <w:rPr>
          <w:rFonts w:hint="eastAsia"/>
        </w:rPr>
        <w:t>段针对</w:t>
      </w:r>
      <w:proofErr w:type="gramEnd"/>
      <w:r w:rsidRPr="00EF13E9">
        <w:rPr>
          <w:rFonts w:hint="eastAsia"/>
        </w:rPr>
        <w:t>阻尼系数</w:t>
      </w:r>
      <w:r w:rsidRPr="00EF13E9">
        <w:rPr>
          <w:rFonts w:hint="eastAsia"/>
        </w:rPr>
        <w:t>c=0.1</w:t>
      </w:r>
      <w:r w:rsidRPr="00EF13E9">
        <w:rPr>
          <w:rFonts w:hint="eastAsia"/>
        </w:rPr>
        <w:t>等几种情形，做了一个动画来模拟弹簧振动。基本思路为先求出方程的数值解，然后每到一个时间点由对应的数值解重新计算弹簧的位置，再将弹簧移动到新的位置。</w:t>
      </w:r>
    </w:p>
    <w:p w14:paraId="0C320AC6" w14:textId="1F050DBD" w:rsidR="00EF13E9" w:rsidRDefault="00EF13E9" w:rsidP="00EF13E9">
      <w:pPr>
        <w:ind w:firstLine="480"/>
      </w:pPr>
      <w:r w:rsidRPr="00EF13E9">
        <w:rPr>
          <w:rFonts w:hint="eastAsia"/>
        </w:rPr>
        <w:t>各种数值设定为：自然频率</w:t>
      </w:r>
      <w:r w:rsidR="00920BB1">
        <w:rPr>
          <w:rFonts w:hint="eastAsia"/>
        </w:rPr>
        <w:t>w</w:t>
      </w:r>
      <w:r w:rsidRPr="00EF13E9">
        <w:rPr>
          <w:rFonts w:hint="eastAsia"/>
        </w:rPr>
        <w:t>=10</w:t>
      </w:r>
      <w:r w:rsidRPr="00EF13E9">
        <w:rPr>
          <w:rFonts w:hint="eastAsia"/>
        </w:rPr>
        <w:t>，初始条件</w:t>
      </w:r>
      <w:r w:rsidRPr="00EF13E9">
        <w:rPr>
          <w:rFonts w:hint="eastAsia"/>
        </w:rPr>
        <w:t>x</w:t>
      </w:r>
      <w:r w:rsidRPr="00EF13E9">
        <w:rPr>
          <w:rFonts w:hint="eastAsia"/>
        </w:rPr>
        <w:t>（</w:t>
      </w:r>
      <w:r w:rsidR="00920BB1">
        <w:t>0</w:t>
      </w:r>
      <w:r w:rsidRPr="00EF13E9">
        <w:rPr>
          <w:rFonts w:hint="eastAsia"/>
        </w:rPr>
        <w:t>）</w:t>
      </w:r>
      <w:r w:rsidRPr="00EF13E9">
        <w:rPr>
          <w:rFonts w:hint="eastAsia"/>
        </w:rPr>
        <w:t>=1</w:t>
      </w:r>
      <w:r w:rsidRPr="00EF13E9">
        <w:rPr>
          <w:rFonts w:hint="eastAsia"/>
        </w:rPr>
        <w:t>，</w:t>
      </w:r>
      <w:r w:rsidRPr="00EF13E9">
        <w:rPr>
          <w:rFonts w:hint="eastAsia"/>
        </w:rPr>
        <w:t>x</w:t>
      </w:r>
      <w:proofErr w:type="gramStart"/>
      <w:r w:rsidR="00920BB1">
        <w:rPr>
          <w:rFonts w:hint="eastAsia"/>
        </w:rPr>
        <w:t>’</w:t>
      </w:r>
      <w:proofErr w:type="gramEnd"/>
      <w:r w:rsidRPr="00EF13E9">
        <w:rPr>
          <w:rFonts w:hint="eastAsia"/>
        </w:rPr>
        <w:t>（</w:t>
      </w:r>
      <w:r w:rsidRPr="00EF13E9">
        <w:rPr>
          <w:rFonts w:hint="eastAsia"/>
        </w:rPr>
        <w:t>0</w:t>
      </w:r>
      <w:r w:rsidRPr="00EF13E9">
        <w:rPr>
          <w:rFonts w:hint="eastAsia"/>
        </w:rPr>
        <w:t>）</w:t>
      </w:r>
      <w:r w:rsidRPr="00EF13E9">
        <w:rPr>
          <w:rFonts w:hint="eastAsia"/>
        </w:rPr>
        <w:t>=0</w:t>
      </w:r>
      <w:r w:rsidRPr="00EF13E9">
        <w:rPr>
          <w:rFonts w:hint="eastAsia"/>
        </w:rPr>
        <w:t>，时间范围</w:t>
      </w:r>
      <w:r w:rsidRPr="00EF13E9">
        <w:rPr>
          <w:rFonts w:hint="eastAsia"/>
        </w:rPr>
        <w:t>[0</w:t>
      </w:r>
      <w:r w:rsidRPr="00EF13E9">
        <w:rPr>
          <w:rFonts w:hint="eastAsia"/>
        </w:rPr>
        <w:t>，</w:t>
      </w:r>
      <w:r w:rsidR="00920BB1">
        <w:rPr>
          <w:rFonts w:hint="eastAsia"/>
        </w:rPr>
        <w:t>4</w:t>
      </w:r>
      <w:r w:rsidRPr="00EF13E9">
        <w:rPr>
          <w:rFonts w:hint="eastAsia"/>
        </w:rPr>
        <w:t>]</w:t>
      </w:r>
      <w:r w:rsidRPr="00EF13E9">
        <w:rPr>
          <w:rFonts w:hint="eastAsia"/>
        </w:rPr>
        <w:t>。对应的微分方程是：</w:t>
      </w:r>
    </w:p>
    <w:p w14:paraId="6AAE132A" w14:textId="2F7409A9" w:rsidR="00EF13E9" w:rsidRDefault="00EF13E9" w:rsidP="00EF13E9">
      <w:pPr>
        <w:ind w:firstLine="480"/>
      </w:pPr>
      <w:r w:rsidRPr="00EF13E9">
        <w:rPr>
          <w:position w:val="-27"/>
        </w:rPr>
        <w:object w:dxaOrig="2648" w:dyaOrig="664" w14:anchorId="66A866C8">
          <v:shape id="_x0000_i1039" type="#_x0000_t75" style="width:132.4pt;height:33.2pt" o:ole="">
            <v:imagedata r:id="rId49" o:title=""/>
          </v:shape>
          <o:OLEObject Type="Embed" ProgID="Equation.AxMath" ShapeID="_x0000_i1039" DrawAspect="Content" ObjectID="_1650376199" r:id="rId50"/>
        </w:object>
      </w:r>
    </w:p>
    <w:p w14:paraId="44A78D63" w14:textId="3E9DF86B" w:rsidR="003B38DF" w:rsidRPr="003B38DF" w:rsidRDefault="003B38DF" w:rsidP="003B38DF">
      <w:pPr>
        <w:ind w:firstLine="422"/>
        <w:rPr>
          <w:b/>
          <w:bCs/>
          <w:sz w:val="21"/>
          <w:szCs w:val="21"/>
        </w:rPr>
      </w:pPr>
      <w:r w:rsidRPr="003B38DF">
        <w:rPr>
          <w:rFonts w:hint="eastAsia"/>
          <w:b/>
          <w:bCs/>
          <w:sz w:val="21"/>
          <w:szCs w:val="21"/>
        </w:rPr>
        <w:t>注：实验</w:t>
      </w:r>
      <w:r>
        <w:rPr>
          <w:rFonts w:hint="eastAsia"/>
          <w:b/>
          <w:bCs/>
          <w:sz w:val="21"/>
          <w:szCs w:val="21"/>
        </w:rPr>
        <w:t>五</w:t>
      </w:r>
      <w:r w:rsidRPr="003B38DF">
        <w:rPr>
          <w:rFonts w:hint="eastAsia"/>
          <w:b/>
          <w:bCs/>
          <w:sz w:val="21"/>
          <w:szCs w:val="21"/>
        </w:rPr>
        <w:t>到实验</w:t>
      </w:r>
      <w:r>
        <w:rPr>
          <w:rFonts w:hint="eastAsia"/>
          <w:b/>
          <w:bCs/>
          <w:sz w:val="21"/>
          <w:szCs w:val="21"/>
        </w:rPr>
        <w:t>六两</w:t>
      </w:r>
      <w:r w:rsidRPr="003B38DF">
        <w:rPr>
          <w:rFonts w:hint="eastAsia"/>
          <w:b/>
          <w:bCs/>
          <w:sz w:val="21"/>
          <w:szCs w:val="21"/>
        </w:rPr>
        <w:t>个实验均在本题中处理，代码以</w:t>
      </w:r>
      <w:r w:rsidRPr="003B38DF">
        <w:rPr>
          <w:rFonts w:hint="eastAsia"/>
          <w:b/>
          <w:bCs/>
          <w:color w:val="228B22"/>
          <w:sz w:val="21"/>
          <w:szCs w:val="21"/>
        </w:rPr>
        <w:t>%%</w:t>
      </w:r>
      <w:r w:rsidRPr="003B38DF">
        <w:rPr>
          <w:rFonts w:hint="eastAsia"/>
          <w:b/>
          <w:bCs/>
          <w:sz w:val="21"/>
          <w:szCs w:val="21"/>
        </w:rPr>
        <w:t>分节分开</w:t>
      </w:r>
      <w:r>
        <w:rPr>
          <w:rFonts w:hint="eastAsia"/>
          <w:b/>
          <w:bCs/>
          <w:sz w:val="21"/>
          <w:szCs w:val="21"/>
        </w:rPr>
        <w:t>。</w:t>
      </w:r>
    </w:p>
    <w:p w14:paraId="5D18F39B" w14:textId="4D50014E" w:rsidR="00394D9A" w:rsidRDefault="00394D9A" w:rsidP="00394D9A">
      <w:pPr>
        <w:pStyle w:val="4"/>
      </w:pPr>
      <w:r>
        <w:rPr>
          <w:rFonts w:hint="eastAsia"/>
        </w:rPr>
        <w:t>问题分析</w:t>
      </w:r>
    </w:p>
    <w:p w14:paraId="114EDE69" w14:textId="2F32DFC2" w:rsidR="003B38DF" w:rsidRDefault="003B38DF" w:rsidP="003B38DF">
      <w:pPr>
        <w:ind w:firstLine="482"/>
        <w:rPr>
          <w:b/>
          <w:bCs/>
        </w:rPr>
      </w:pPr>
      <w:r w:rsidRPr="003B38DF">
        <w:rPr>
          <w:rFonts w:hint="eastAsia"/>
          <w:b/>
          <w:bCs/>
        </w:rPr>
        <w:t>实验五（模拟弹簧的实际震动过程）：</w:t>
      </w:r>
    </w:p>
    <w:p w14:paraId="7E549DE6" w14:textId="60E12AE8" w:rsidR="003B38DF" w:rsidRPr="00121035" w:rsidRDefault="00121035" w:rsidP="00121035">
      <w:pPr>
        <w:wordWrap w:val="0"/>
        <w:adjustRightInd/>
        <w:snapToGrid/>
        <w:ind w:firstLineChars="0" w:firstLine="480"/>
        <w:rPr>
          <w:bCs/>
        </w:rPr>
      </w:pPr>
      <w:r>
        <w:rPr>
          <w:rFonts w:hint="eastAsia"/>
          <w:bCs/>
        </w:rPr>
        <w:t>根据参考代码绘制滑行图</w:t>
      </w:r>
      <w:r w:rsidR="008D751A">
        <w:rPr>
          <w:rFonts w:hint="eastAsia"/>
          <w:bCs/>
        </w:rPr>
        <w:t>模拟弹簧实际震动过程（使用</w:t>
      </w:r>
      <w:r w:rsidR="008D751A">
        <w:rPr>
          <w:rFonts w:hint="eastAsia"/>
          <w:bCs/>
        </w:rPr>
        <w:t>ode</w:t>
      </w:r>
      <w:r w:rsidR="008D751A">
        <w:rPr>
          <w:bCs/>
        </w:rPr>
        <w:t>45</w:t>
      </w:r>
      <w:r w:rsidR="008D751A">
        <w:rPr>
          <w:rFonts w:hint="eastAsia"/>
          <w:bCs/>
        </w:rPr>
        <w:t>求解）</w:t>
      </w:r>
    </w:p>
    <w:p w14:paraId="0D72E404" w14:textId="0F3A6B08" w:rsidR="003B38DF" w:rsidRDefault="003B38DF" w:rsidP="003B38DF">
      <w:pPr>
        <w:ind w:firstLine="482"/>
        <w:rPr>
          <w:b/>
          <w:bCs/>
        </w:rPr>
      </w:pPr>
      <w:r>
        <w:rPr>
          <w:rFonts w:hint="eastAsia"/>
          <w:b/>
          <w:bCs/>
        </w:rPr>
        <w:t>实验六（有持续外力作用的情况）：</w:t>
      </w:r>
    </w:p>
    <w:p w14:paraId="35BB8CFB" w14:textId="77777777" w:rsidR="003B38DF" w:rsidRDefault="003B38DF" w:rsidP="003B38DF">
      <w:pPr>
        <w:ind w:firstLine="480"/>
      </w:pPr>
      <w:r w:rsidRPr="003B38DF">
        <w:rPr>
          <w:rFonts w:hint="eastAsia"/>
        </w:rPr>
        <w:t>上面的实验，都是讨论外力消失后系统的振动情况，本</w:t>
      </w:r>
      <w:proofErr w:type="gramStart"/>
      <w:r w:rsidRPr="003B38DF">
        <w:rPr>
          <w:rFonts w:hint="eastAsia"/>
        </w:rPr>
        <w:t>段讨论</w:t>
      </w:r>
      <w:proofErr w:type="gramEnd"/>
      <w:r w:rsidRPr="003B38DF">
        <w:rPr>
          <w:rFonts w:hint="eastAsia"/>
        </w:rPr>
        <w:t>有持续外力作用的情形下，系统的振动情况。首先，方程中阻尼系数</w:t>
      </w:r>
      <w:r w:rsidRPr="003B38DF">
        <w:rPr>
          <w:rFonts w:hint="eastAsia"/>
        </w:rPr>
        <w:t>c</w:t>
      </w:r>
      <w:r w:rsidRPr="003B38DF">
        <w:rPr>
          <w:rFonts w:hint="eastAsia"/>
        </w:rPr>
        <w:t>待定，常数</w:t>
      </w:r>
      <w:r w:rsidRPr="003B38DF">
        <w:rPr>
          <w:position w:val="-12"/>
        </w:rPr>
        <w:object w:dxaOrig="763" w:dyaOrig="359" w14:anchorId="6ACFCAC5">
          <v:shape id="_x0000_i1040" type="#_x0000_t75" style="width:38.05pt;height:17.65pt" o:ole="">
            <v:imagedata r:id="rId51" o:title=""/>
          </v:shape>
          <o:OLEObject Type="Embed" ProgID="Equation.AxMath" ShapeID="_x0000_i1040" DrawAspect="Content" ObjectID="_1650376200" r:id="rId52"/>
        </w:object>
      </w:r>
      <w:r w:rsidRPr="003B38DF">
        <w:rPr>
          <w:rFonts w:hint="eastAsia"/>
        </w:rPr>
        <w:t>，方程右边强迫项（外力）设为</w:t>
      </w:r>
      <w:r w:rsidRPr="003B38DF">
        <w:rPr>
          <w:rFonts w:hint="eastAsia"/>
        </w:rPr>
        <w:t>20sin5t</w:t>
      </w:r>
      <w:r w:rsidRPr="003B38DF">
        <w:rPr>
          <w:rFonts w:hint="eastAsia"/>
        </w:rPr>
        <w:t>，对应的微分方程是：</w:t>
      </w:r>
    </w:p>
    <w:p w14:paraId="771C3B31" w14:textId="77777777" w:rsidR="003B38DF" w:rsidRDefault="003B38DF" w:rsidP="003B38DF">
      <w:pPr>
        <w:ind w:firstLine="480"/>
      </w:pPr>
      <w:r w:rsidRPr="003B38DF">
        <w:rPr>
          <w:position w:val="-27"/>
        </w:rPr>
        <w:object w:dxaOrig="3461" w:dyaOrig="664" w14:anchorId="40A2DE7A">
          <v:shape id="_x0000_i1041" type="#_x0000_t75" style="width:173.2pt;height:33.3pt" o:ole="">
            <v:imagedata r:id="rId53" o:title=""/>
          </v:shape>
          <o:OLEObject Type="Embed" ProgID="Equation.AxMath" ShapeID="_x0000_i1041" DrawAspect="Content" ObjectID="_1650376201" r:id="rId54"/>
        </w:object>
      </w:r>
    </w:p>
    <w:p w14:paraId="1117C7FB" w14:textId="3937FA1F" w:rsidR="003B38DF" w:rsidRDefault="003B38DF" w:rsidP="003B38DF">
      <w:pPr>
        <w:ind w:firstLine="480"/>
      </w:pPr>
      <w:r w:rsidRPr="003B38DF">
        <w:rPr>
          <w:rFonts w:hint="eastAsia"/>
        </w:rPr>
        <w:t>初始条件设为：</w:t>
      </w:r>
      <w:r w:rsidRPr="003B38DF">
        <w:rPr>
          <w:position w:val="-12"/>
        </w:rPr>
        <w:object w:dxaOrig="2187" w:dyaOrig="373" w14:anchorId="433DD25A">
          <v:shape id="_x0000_i1042" type="#_x0000_t75" style="width:109.35pt;height:18.35pt" o:ole="">
            <v:imagedata r:id="rId55" o:title=""/>
          </v:shape>
          <o:OLEObject Type="Embed" ProgID="Equation.AxMath" ShapeID="_x0000_i1042" DrawAspect="Content" ObjectID="_1650376202" r:id="rId56"/>
        </w:object>
      </w:r>
      <w:r w:rsidRPr="003B38DF">
        <w:rPr>
          <w:rFonts w:hint="eastAsia"/>
        </w:rPr>
        <w:t>，时间范围取：</w:t>
      </w:r>
      <w:r w:rsidRPr="003B38DF">
        <w:rPr>
          <w:rFonts w:hint="eastAsia"/>
        </w:rPr>
        <w:t>[0</w:t>
      </w:r>
      <w:r w:rsidRPr="003B38DF">
        <w:rPr>
          <w:rFonts w:hint="eastAsia"/>
        </w:rPr>
        <w:t>，</w:t>
      </w:r>
      <w:r w:rsidRPr="003B38DF">
        <w:rPr>
          <w:rFonts w:hint="eastAsia"/>
        </w:rPr>
        <w:t>4]</w:t>
      </w:r>
      <w:r w:rsidRPr="003B38DF">
        <w:rPr>
          <w:rFonts w:hint="eastAsia"/>
        </w:rPr>
        <w:t>。</w:t>
      </w:r>
    </w:p>
    <w:p w14:paraId="33834A0F" w14:textId="3E260B40" w:rsidR="008D751A" w:rsidRDefault="008D751A" w:rsidP="003B38DF">
      <w:pPr>
        <w:ind w:firstLine="480"/>
        <w:rPr>
          <w:rFonts w:hint="eastAsia"/>
        </w:rPr>
      </w:pPr>
      <w:r>
        <w:rPr>
          <w:rFonts w:hint="eastAsia"/>
        </w:rPr>
        <w:t>重新定义一个新句柄命名为</w:t>
      </w:r>
      <w:r>
        <w:rPr>
          <w:rFonts w:hint="eastAsia"/>
        </w:rPr>
        <w:t>odefun</w:t>
      </w:r>
      <w:r>
        <w:t>5</w:t>
      </w:r>
      <w:r>
        <w:rPr>
          <w:rFonts w:hint="eastAsia"/>
        </w:rPr>
        <w:t>，将其结果与</w:t>
      </w:r>
      <w:r>
        <w:rPr>
          <w:rFonts w:hint="eastAsia"/>
        </w:rPr>
        <w:t>odefun</w:t>
      </w:r>
      <w:r>
        <w:t>4</w:t>
      </w:r>
      <w:r>
        <w:rPr>
          <w:rFonts w:hint="eastAsia"/>
        </w:rPr>
        <w:t>（无外力）结果画在同一张图上面。新的一阶方程应为：</w:t>
      </w:r>
      <w:r w:rsidRPr="008D751A">
        <w:rPr>
          <w:position w:val="-29"/>
        </w:rPr>
        <w:object w:dxaOrig="3266" w:dyaOrig="720" w14:anchorId="725B0B28">
          <v:shape id="_x0000_i1058" type="#_x0000_t75" style="width:163.3pt;height:36pt" o:ole="">
            <v:imagedata r:id="rId57" o:title=""/>
          </v:shape>
          <o:OLEObject Type="Embed" ProgID="Equation.AxMath" ShapeID="_x0000_i1058" DrawAspect="Content" ObjectID="_1650376203" r:id="rId58"/>
        </w:object>
      </w:r>
    </w:p>
    <w:p w14:paraId="214665F1" w14:textId="540894CB" w:rsidR="00394D9A" w:rsidRDefault="00394D9A" w:rsidP="00394D9A">
      <w:pPr>
        <w:pStyle w:val="4"/>
      </w:pPr>
      <w:r>
        <w:rPr>
          <w:rFonts w:hint="eastAsia"/>
        </w:rPr>
        <w:t>实验程序</w:t>
      </w:r>
    </w:p>
    <w:p w14:paraId="22BDF469" w14:textId="77777777" w:rsidR="006D434C" w:rsidRPr="006D434C" w:rsidRDefault="006D434C" w:rsidP="006D434C">
      <w:pPr>
        <w:pStyle w:val="af0"/>
        <w:ind w:left="240"/>
        <w:rPr>
          <w:rFonts w:cs="Times New Roman"/>
          <w:color w:val="228B22"/>
        </w:rPr>
      </w:pPr>
      <w:r w:rsidRPr="006D434C">
        <w:rPr>
          <w:rFonts w:hint="eastAsia"/>
          <w:color w:val="228B22"/>
        </w:rPr>
        <w:t>%%</w:t>
      </w:r>
      <w:r w:rsidRPr="006D434C">
        <w:rPr>
          <w:rFonts w:hint="eastAsia"/>
          <w:color w:val="228B22"/>
        </w:rPr>
        <w:t>实验五代码：</w:t>
      </w:r>
    </w:p>
    <w:p w14:paraId="6C561A36" w14:textId="77777777" w:rsidR="006D434C" w:rsidRDefault="006D434C" w:rsidP="006D434C">
      <w:pPr>
        <w:pStyle w:val="af0"/>
        <w:ind w:left="240"/>
        <w:rPr>
          <w:rFonts w:cs="Times New Roman"/>
        </w:rPr>
      </w:pPr>
      <w:r>
        <w:rPr>
          <w:color w:val="000000"/>
        </w:rPr>
        <w:t>ode4a(0.1)</w:t>
      </w:r>
    </w:p>
    <w:p w14:paraId="3E38810E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 w:rsidRPr="006D434C">
        <w:rPr>
          <w:color w:val="228B22"/>
        </w:rPr>
        <w:t>% function ode4a(</w:t>
      </w:r>
      <w:proofErr w:type="spellStart"/>
      <w:r w:rsidRPr="006D434C">
        <w:rPr>
          <w:color w:val="228B22"/>
        </w:rPr>
        <w:t>cval</w:t>
      </w:r>
      <w:proofErr w:type="spellEnd"/>
      <w:r w:rsidRPr="006D434C">
        <w:rPr>
          <w:color w:val="228B22"/>
        </w:rPr>
        <w:t xml:space="preserve">) </w:t>
      </w:r>
    </w:p>
    <w:p w14:paraId="18BBBE3F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 w:rsidRPr="006D434C">
        <w:rPr>
          <w:color w:val="228B22"/>
        </w:rPr>
        <w:t>%     global c</w:t>
      </w:r>
    </w:p>
    <w:p w14:paraId="757E274A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 w:rsidRPr="006D434C">
        <w:rPr>
          <w:rFonts w:hint="eastAsia"/>
          <w:color w:val="228B22"/>
        </w:rPr>
        <w:t>%     c=</w:t>
      </w:r>
      <w:proofErr w:type="spellStart"/>
      <w:r w:rsidRPr="006D434C">
        <w:rPr>
          <w:rFonts w:hint="eastAsia"/>
          <w:color w:val="228B22"/>
        </w:rPr>
        <w:t>cval</w:t>
      </w:r>
      <w:proofErr w:type="spellEnd"/>
      <w:r w:rsidRPr="006D434C">
        <w:rPr>
          <w:rFonts w:hint="eastAsia"/>
          <w:color w:val="228B22"/>
        </w:rPr>
        <w:t>; %</w:t>
      </w:r>
      <w:r w:rsidRPr="006D434C">
        <w:rPr>
          <w:rFonts w:hint="eastAsia"/>
          <w:color w:val="228B22"/>
        </w:rPr>
        <w:t>阻尼系数</w:t>
      </w:r>
    </w:p>
    <w:p w14:paraId="03B628C3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 w:rsidRPr="006D434C">
        <w:rPr>
          <w:color w:val="228B22"/>
        </w:rPr>
        <w:t xml:space="preserve">%     </w:t>
      </w:r>
      <w:proofErr w:type="spellStart"/>
      <w:r w:rsidRPr="006D434C">
        <w:rPr>
          <w:color w:val="228B22"/>
        </w:rPr>
        <w:t>tspan</w:t>
      </w:r>
      <w:proofErr w:type="spellEnd"/>
      <w:r w:rsidRPr="006D434C">
        <w:rPr>
          <w:color w:val="228B22"/>
        </w:rPr>
        <w:t>=</w:t>
      </w:r>
      <w:proofErr w:type="spellStart"/>
      <w:r w:rsidRPr="006D434C">
        <w:rPr>
          <w:color w:val="228B22"/>
        </w:rPr>
        <w:t>linspace</w:t>
      </w:r>
      <w:proofErr w:type="spellEnd"/>
      <w:r w:rsidRPr="006D434C">
        <w:rPr>
          <w:color w:val="228B22"/>
        </w:rPr>
        <w:t>(0,4,200);</w:t>
      </w:r>
    </w:p>
    <w:p w14:paraId="7E468373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 w:rsidRPr="006D434C">
        <w:rPr>
          <w:color w:val="228B22"/>
        </w:rPr>
        <w:t>%     [</w:t>
      </w:r>
      <w:proofErr w:type="spellStart"/>
      <w:r w:rsidRPr="006D434C">
        <w:rPr>
          <w:color w:val="228B22"/>
        </w:rPr>
        <w:t>t,xt</w:t>
      </w:r>
      <w:proofErr w:type="spellEnd"/>
      <w:r w:rsidRPr="006D434C">
        <w:rPr>
          <w:color w:val="228B22"/>
        </w:rPr>
        <w:t>]= ode45('odefun4',tspan,[1,0]);</w:t>
      </w:r>
    </w:p>
    <w:p w14:paraId="722DBEF9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 w:rsidRPr="006D434C">
        <w:rPr>
          <w:rFonts w:hint="eastAsia"/>
          <w:color w:val="228B22"/>
        </w:rPr>
        <w:t xml:space="preserve">%     </w:t>
      </w:r>
      <w:proofErr w:type="spellStart"/>
      <w:r w:rsidRPr="006D434C">
        <w:rPr>
          <w:rFonts w:hint="eastAsia"/>
          <w:color w:val="228B22"/>
        </w:rPr>
        <w:t>animinit</w:t>
      </w:r>
      <w:proofErr w:type="spellEnd"/>
      <w:r w:rsidRPr="006D434C">
        <w:rPr>
          <w:rFonts w:hint="eastAsia"/>
          <w:color w:val="228B22"/>
        </w:rPr>
        <w:t>('onecart1 Animation')  %</w:t>
      </w:r>
      <w:r w:rsidRPr="006D434C">
        <w:rPr>
          <w:rFonts w:hint="eastAsia"/>
          <w:color w:val="228B22"/>
        </w:rPr>
        <w:t>初始化图像</w:t>
      </w:r>
      <w:proofErr w:type="spellStart"/>
      <w:r w:rsidRPr="006D434C">
        <w:rPr>
          <w:rFonts w:hint="eastAsia"/>
          <w:color w:val="228B22"/>
        </w:rPr>
        <w:t>animinit</w:t>
      </w:r>
      <w:proofErr w:type="spellEnd"/>
      <w:r w:rsidRPr="006D434C">
        <w:rPr>
          <w:rFonts w:hint="eastAsia"/>
          <w:color w:val="228B22"/>
        </w:rPr>
        <w:t>函数</w:t>
      </w:r>
    </w:p>
    <w:p w14:paraId="60043B62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 w:rsidRPr="006D434C">
        <w:rPr>
          <w:rFonts w:hint="eastAsia"/>
          <w:color w:val="228B22"/>
        </w:rPr>
        <w:t>%     axis([-2 6 -10 10]);  %</w:t>
      </w:r>
      <w:r w:rsidRPr="006D434C">
        <w:rPr>
          <w:rFonts w:hint="eastAsia"/>
          <w:color w:val="228B22"/>
        </w:rPr>
        <w:t>限制坐标轴大小</w:t>
      </w:r>
    </w:p>
    <w:p w14:paraId="1D671238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 w:rsidRPr="006D434C">
        <w:rPr>
          <w:color w:val="228B22"/>
        </w:rPr>
        <w:t xml:space="preserve">%     hold on </w:t>
      </w:r>
    </w:p>
    <w:p w14:paraId="1632AC3D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 w:rsidRPr="006D434C">
        <w:rPr>
          <w:color w:val="228B22"/>
        </w:rPr>
        <w:t>%     u=2;</w:t>
      </w:r>
    </w:p>
    <w:p w14:paraId="310654FC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 w:rsidRPr="006D434C">
        <w:rPr>
          <w:color w:val="228B22"/>
        </w:rPr>
        <w:t xml:space="preserve">%     </w:t>
      </w:r>
      <w:proofErr w:type="spellStart"/>
      <w:r w:rsidRPr="006D434C">
        <w:rPr>
          <w:color w:val="228B22"/>
        </w:rPr>
        <w:t>xy</w:t>
      </w:r>
      <w:proofErr w:type="spellEnd"/>
      <w:r w:rsidRPr="006D434C">
        <w:rPr>
          <w:color w:val="228B22"/>
        </w:rPr>
        <w:t>=[ 0, 0, 0, 0, u, u, u+1, u+1, u, u;</w:t>
      </w:r>
    </w:p>
    <w:p w14:paraId="5AF7238F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 w:rsidRPr="006D434C">
        <w:rPr>
          <w:color w:val="228B22"/>
        </w:rPr>
        <w:t>%         -1.2, 0, 1.2, 0, 0, 1.2, 1.2, -1.2, -1.2, 0];</w:t>
      </w:r>
    </w:p>
    <w:p w14:paraId="561C00E3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 w:rsidRPr="006D434C">
        <w:rPr>
          <w:color w:val="228B22"/>
        </w:rPr>
        <w:t>%     x=</w:t>
      </w:r>
      <w:proofErr w:type="spellStart"/>
      <w:r w:rsidRPr="006D434C">
        <w:rPr>
          <w:color w:val="228B22"/>
        </w:rPr>
        <w:t>xy</w:t>
      </w:r>
      <w:proofErr w:type="spellEnd"/>
      <w:r w:rsidRPr="006D434C">
        <w:rPr>
          <w:color w:val="228B22"/>
        </w:rPr>
        <w:t>(1,:);y=</w:t>
      </w:r>
      <w:proofErr w:type="spellStart"/>
      <w:r w:rsidRPr="006D434C">
        <w:rPr>
          <w:color w:val="228B22"/>
        </w:rPr>
        <w:t>xy</w:t>
      </w:r>
      <w:proofErr w:type="spellEnd"/>
      <w:r w:rsidRPr="006D434C">
        <w:rPr>
          <w:color w:val="228B22"/>
        </w:rPr>
        <w:t>(2,:);</w:t>
      </w:r>
    </w:p>
    <w:p w14:paraId="0B5AD970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 w:rsidRPr="006D434C">
        <w:rPr>
          <w:color w:val="228B22"/>
        </w:rPr>
        <w:t>%     plot([-10 20],[-1.4 -1.4],'b-','LineWidth',2);</w:t>
      </w:r>
    </w:p>
    <w:p w14:paraId="3754506A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 w:rsidRPr="006D434C">
        <w:rPr>
          <w:color w:val="228B22"/>
        </w:rPr>
        <w:t xml:space="preserve">%     </w:t>
      </w:r>
      <w:proofErr w:type="spellStart"/>
      <w:r w:rsidRPr="006D434C">
        <w:rPr>
          <w:color w:val="228B22"/>
        </w:rPr>
        <w:t>hndl</w:t>
      </w:r>
      <w:proofErr w:type="spellEnd"/>
      <w:r w:rsidRPr="006D434C">
        <w:rPr>
          <w:color w:val="228B22"/>
        </w:rPr>
        <w:t xml:space="preserve">=plot(x,y,'b-','EraseMode','XOR','LineWidth',2);  </w:t>
      </w:r>
    </w:p>
    <w:p w14:paraId="389DCB39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 w:rsidRPr="006D434C">
        <w:rPr>
          <w:rFonts w:hint="eastAsia"/>
          <w:color w:val="228B22"/>
        </w:rPr>
        <w:t>%     %</w:t>
      </w:r>
      <w:r w:rsidRPr="006D434C">
        <w:rPr>
          <w:rFonts w:hint="eastAsia"/>
          <w:color w:val="228B22"/>
        </w:rPr>
        <w:t>“</w:t>
      </w:r>
      <w:proofErr w:type="spellStart"/>
      <w:r w:rsidRPr="006D434C">
        <w:rPr>
          <w:rFonts w:hint="eastAsia"/>
          <w:color w:val="228B22"/>
        </w:rPr>
        <w:t>EraseMode</w:t>
      </w:r>
      <w:proofErr w:type="spellEnd"/>
      <w:r w:rsidRPr="006D434C">
        <w:rPr>
          <w:rFonts w:hint="eastAsia"/>
          <w:color w:val="228B22"/>
        </w:rPr>
        <w:t>”属性可以实现显示新对象，擦除旧对象，而又不破坏背景图案</w:t>
      </w:r>
    </w:p>
    <w:p w14:paraId="188A25F2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 w:rsidRPr="006D434C">
        <w:rPr>
          <w:rFonts w:hint="eastAsia"/>
          <w:color w:val="228B22"/>
        </w:rPr>
        <w:t>%     %</w:t>
      </w:r>
      <w:proofErr w:type="spellStart"/>
      <w:r w:rsidRPr="006D434C">
        <w:rPr>
          <w:rFonts w:hint="eastAsia"/>
          <w:color w:val="228B22"/>
        </w:rPr>
        <w:t>xor</w:t>
      </w:r>
      <w:proofErr w:type="spellEnd"/>
      <w:r w:rsidRPr="006D434C">
        <w:rPr>
          <w:rFonts w:hint="eastAsia"/>
          <w:color w:val="228B22"/>
        </w:rPr>
        <w:t xml:space="preserve"> </w:t>
      </w:r>
      <w:r w:rsidRPr="006D434C">
        <w:rPr>
          <w:rFonts w:hint="eastAsia"/>
          <w:color w:val="228B22"/>
        </w:rPr>
        <w:t>方式对象的绘制和擦除由背景颜色和屏幕颜色的异或而定。</w:t>
      </w:r>
    </w:p>
    <w:p w14:paraId="06DE7F66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 w:rsidRPr="006D434C">
        <w:rPr>
          <w:rFonts w:hint="eastAsia"/>
          <w:color w:val="228B22"/>
        </w:rPr>
        <w:t>%     %</w:t>
      </w:r>
      <w:r w:rsidRPr="006D434C">
        <w:rPr>
          <w:rFonts w:hint="eastAsia"/>
          <w:color w:val="228B22"/>
        </w:rPr>
        <w:t>只擦除和屏幕颜色不一致的</w:t>
      </w:r>
      <w:proofErr w:type="gramStart"/>
      <w:r w:rsidRPr="006D434C">
        <w:rPr>
          <w:rFonts w:hint="eastAsia"/>
          <w:color w:val="228B22"/>
        </w:rPr>
        <w:t>旧对象</w:t>
      </w:r>
      <w:proofErr w:type="gramEnd"/>
      <w:r w:rsidRPr="006D434C">
        <w:rPr>
          <w:rFonts w:hint="eastAsia"/>
          <w:color w:val="228B22"/>
        </w:rPr>
        <w:t>的点，只绘制和屏幕颜色不一致的新对象的点</w:t>
      </w:r>
    </w:p>
    <w:p w14:paraId="20CA0E4D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 w:rsidRPr="006D434C">
        <w:rPr>
          <w:color w:val="228B22"/>
        </w:rPr>
        <w:t>%     set(</w:t>
      </w:r>
      <w:proofErr w:type="spellStart"/>
      <w:r w:rsidRPr="006D434C">
        <w:rPr>
          <w:color w:val="228B22"/>
        </w:rPr>
        <w:t>gca</w:t>
      </w:r>
      <w:proofErr w:type="spellEnd"/>
      <w:r w:rsidRPr="006D434C">
        <w:rPr>
          <w:color w:val="228B22"/>
        </w:rPr>
        <w:t>,'</w:t>
      </w:r>
      <w:proofErr w:type="spellStart"/>
      <w:r w:rsidRPr="006D434C">
        <w:rPr>
          <w:rFonts w:hint="eastAsia"/>
          <w:color w:val="228B22"/>
        </w:rPr>
        <w:t>UserData</w:t>
      </w:r>
      <w:proofErr w:type="spellEnd"/>
      <w:r w:rsidRPr="006D434C">
        <w:rPr>
          <w:rFonts w:hint="eastAsia"/>
          <w:color w:val="228B22"/>
        </w:rPr>
        <w:t>',</w:t>
      </w:r>
      <w:proofErr w:type="spellStart"/>
      <w:r w:rsidRPr="006D434C">
        <w:rPr>
          <w:rFonts w:hint="eastAsia"/>
          <w:color w:val="228B22"/>
        </w:rPr>
        <w:t>hndl</w:t>
      </w:r>
      <w:proofErr w:type="spellEnd"/>
      <w:r w:rsidRPr="006D434C">
        <w:rPr>
          <w:rFonts w:hint="eastAsia"/>
          <w:color w:val="228B22"/>
        </w:rPr>
        <w:t>);  %</w:t>
      </w:r>
      <w:r w:rsidRPr="006D434C">
        <w:rPr>
          <w:rFonts w:hint="eastAsia"/>
          <w:color w:val="228B22"/>
        </w:rPr>
        <w:t>绘制滑行图</w:t>
      </w:r>
    </w:p>
    <w:p w14:paraId="029353D4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 w:rsidRPr="006D434C">
        <w:rPr>
          <w:color w:val="228B22"/>
        </w:rPr>
        <w:t xml:space="preserve">%     for </w:t>
      </w:r>
      <w:proofErr w:type="spellStart"/>
      <w:r w:rsidRPr="006D434C">
        <w:rPr>
          <w:color w:val="228B22"/>
        </w:rPr>
        <w:t>i</w:t>
      </w:r>
      <w:proofErr w:type="spellEnd"/>
      <w:r w:rsidRPr="006D434C">
        <w:rPr>
          <w:color w:val="228B22"/>
        </w:rPr>
        <w:t>=1:length(</w:t>
      </w:r>
      <w:proofErr w:type="spellStart"/>
      <w:r w:rsidRPr="006D434C">
        <w:rPr>
          <w:color w:val="228B22"/>
        </w:rPr>
        <w:t>xt</w:t>
      </w:r>
      <w:proofErr w:type="spellEnd"/>
      <w:r w:rsidRPr="006D434C">
        <w:rPr>
          <w:color w:val="228B22"/>
        </w:rPr>
        <w:t>)</w:t>
      </w:r>
    </w:p>
    <w:p w14:paraId="690393CD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 w:rsidRPr="006D434C">
        <w:rPr>
          <w:color w:val="228B22"/>
        </w:rPr>
        <w:t>%       u=2+5*</w:t>
      </w:r>
      <w:proofErr w:type="spellStart"/>
      <w:r w:rsidRPr="006D434C">
        <w:rPr>
          <w:color w:val="228B22"/>
        </w:rPr>
        <w:t>xt</w:t>
      </w:r>
      <w:proofErr w:type="spellEnd"/>
      <w:r w:rsidRPr="006D434C">
        <w:rPr>
          <w:color w:val="228B22"/>
        </w:rPr>
        <w:t>(</w:t>
      </w:r>
      <w:proofErr w:type="spellStart"/>
      <w:r w:rsidRPr="006D434C">
        <w:rPr>
          <w:color w:val="228B22"/>
        </w:rPr>
        <w:t>i</w:t>
      </w:r>
      <w:proofErr w:type="spellEnd"/>
      <w:r w:rsidRPr="006D434C">
        <w:rPr>
          <w:color w:val="228B22"/>
        </w:rPr>
        <w:t>);</w:t>
      </w:r>
    </w:p>
    <w:p w14:paraId="494A0A9F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 w:rsidRPr="006D434C">
        <w:rPr>
          <w:color w:val="228B22"/>
        </w:rPr>
        <w:t>%         x=[0, 0, 0, 0, u, u, u+1, u+1, u, u];</w:t>
      </w:r>
    </w:p>
    <w:p w14:paraId="38865CDD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 w:rsidRPr="006D434C">
        <w:rPr>
          <w:color w:val="228B22"/>
        </w:rPr>
        <w:t xml:space="preserve">%         </w:t>
      </w:r>
      <w:proofErr w:type="spellStart"/>
      <w:r w:rsidRPr="006D434C">
        <w:rPr>
          <w:color w:val="228B22"/>
        </w:rPr>
        <w:t>hndl</w:t>
      </w:r>
      <w:proofErr w:type="spellEnd"/>
      <w:r w:rsidRPr="006D434C">
        <w:rPr>
          <w:color w:val="228B22"/>
        </w:rPr>
        <w:t>=get(</w:t>
      </w:r>
      <w:proofErr w:type="spellStart"/>
      <w:r w:rsidRPr="006D434C">
        <w:rPr>
          <w:color w:val="228B22"/>
        </w:rPr>
        <w:t>gca</w:t>
      </w:r>
      <w:proofErr w:type="spellEnd"/>
      <w:r w:rsidRPr="006D434C">
        <w:rPr>
          <w:color w:val="228B22"/>
        </w:rPr>
        <w:t>,'</w:t>
      </w:r>
      <w:proofErr w:type="spellStart"/>
      <w:r w:rsidRPr="006D434C">
        <w:rPr>
          <w:color w:val="228B22"/>
        </w:rPr>
        <w:t>UserData</w:t>
      </w:r>
      <w:proofErr w:type="spellEnd"/>
      <w:r w:rsidRPr="006D434C">
        <w:rPr>
          <w:color w:val="228B22"/>
        </w:rPr>
        <w:t>');</w:t>
      </w:r>
    </w:p>
    <w:p w14:paraId="15A561BB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 w:rsidRPr="006D434C">
        <w:rPr>
          <w:rFonts w:hint="eastAsia"/>
          <w:color w:val="228B22"/>
        </w:rPr>
        <w:t>%         set(</w:t>
      </w:r>
      <w:proofErr w:type="spellStart"/>
      <w:r w:rsidRPr="006D434C">
        <w:rPr>
          <w:rFonts w:hint="eastAsia"/>
          <w:color w:val="228B22"/>
        </w:rPr>
        <w:t>hndl</w:t>
      </w:r>
      <w:proofErr w:type="spellEnd"/>
      <w:r w:rsidRPr="006D434C">
        <w:rPr>
          <w:rFonts w:hint="eastAsia"/>
          <w:color w:val="228B22"/>
        </w:rPr>
        <w:t>,'</w:t>
      </w:r>
      <w:proofErr w:type="spellStart"/>
      <w:r w:rsidRPr="006D434C">
        <w:rPr>
          <w:rFonts w:hint="eastAsia"/>
          <w:color w:val="228B22"/>
        </w:rPr>
        <w:t>XData</w:t>
      </w:r>
      <w:proofErr w:type="spellEnd"/>
      <w:r w:rsidRPr="006D434C">
        <w:rPr>
          <w:rFonts w:hint="eastAsia"/>
          <w:color w:val="228B22"/>
        </w:rPr>
        <w:t>',x);  %</w:t>
      </w:r>
      <w:r w:rsidRPr="006D434C">
        <w:rPr>
          <w:rFonts w:hint="eastAsia"/>
          <w:color w:val="228B22"/>
        </w:rPr>
        <w:t>绘制滑行图</w:t>
      </w:r>
    </w:p>
    <w:p w14:paraId="04A2F570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 w:rsidRPr="006D434C">
        <w:rPr>
          <w:color w:val="228B22"/>
        </w:rPr>
        <w:lastRenderedPageBreak/>
        <w:t>%         pause(0.02);</w:t>
      </w:r>
    </w:p>
    <w:p w14:paraId="7AAE8D7F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 w:rsidRPr="006D434C">
        <w:rPr>
          <w:rFonts w:hint="eastAsia"/>
          <w:color w:val="228B22"/>
        </w:rPr>
        <w:t xml:space="preserve">%         </w:t>
      </w:r>
      <w:proofErr w:type="spellStart"/>
      <w:r w:rsidRPr="006D434C">
        <w:rPr>
          <w:rFonts w:hint="eastAsia"/>
          <w:color w:val="228B22"/>
        </w:rPr>
        <w:t>drawnow</w:t>
      </w:r>
      <w:proofErr w:type="spellEnd"/>
      <w:r w:rsidRPr="006D434C">
        <w:rPr>
          <w:rFonts w:hint="eastAsia"/>
          <w:color w:val="228B22"/>
        </w:rPr>
        <w:t xml:space="preserve">  %</w:t>
      </w:r>
      <w:r w:rsidRPr="006D434C">
        <w:rPr>
          <w:rFonts w:hint="eastAsia"/>
          <w:color w:val="228B22"/>
        </w:rPr>
        <w:t>刷新屏幕</w:t>
      </w:r>
      <w:proofErr w:type="spellStart"/>
      <w:r w:rsidRPr="006D434C">
        <w:rPr>
          <w:rFonts w:hint="eastAsia"/>
          <w:color w:val="228B22"/>
        </w:rPr>
        <w:t>drawnow</w:t>
      </w:r>
      <w:proofErr w:type="spellEnd"/>
      <w:r w:rsidRPr="006D434C">
        <w:rPr>
          <w:rFonts w:hint="eastAsia"/>
          <w:color w:val="228B22"/>
        </w:rPr>
        <w:t>函数</w:t>
      </w:r>
    </w:p>
    <w:p w14:paraId="157729BD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 w:rsidRPr="006D434C">
        <w:rPr>
          <w:color w:val="228B22"/>
        </w:rPr>
        <w:t>%     end</w:t>
      </w:r>
    </w:p>
    <w:p w14:paraId="17890105" w14:textId="77777777" w:rsidR="006D434C" w:rsidRDefault="006D434C" w:rsidP="006D434C">
      <w:pPr>
        <w:pStyle w:val="af0"/>
        <w:ind w:left="240"/>
        <w:rPr>
          <w:rFonts w:cs="Times New Roman"/>
        </w:rPr>
      </w:pPr>
      <w:r>
        <w:t xml:space="preserve"> </w:t>
      </w:r>
    </w:p>
    <w:p w14:paraId="7DF8C99F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 w:rsidRPr="006D434C">
        <w:rPr>
          <w:rFonts w:hint="eastAsia"/>
          <w:color w:val="228B22"/>
        </w:rPr>
        <w:t>%%</w:t>
      </w:r>
      <w:r w:rsidRPr="006D434C">
        <w:rPr>
          <w:rFonts w:hint="eastAsia"/>
          <w:color w:val="228B22"/>
        </w:rPr>
        <w:t>实验六代码：</w:t>
      </w:r>
    </w:p>
    <w:p w14:paraId="4C5BCA6D" w14:textId="77777777" w:rsidR="006D434C" w:rsidRDefault="006D434C" w:rsidP="006D434C">
      <w:pPr>
        <w:pStyle w:val="af0"/>
        <w:ind w:left="240"/>
        <w:rPr>
          <w:rFonts w:cs="Times New Roman"/>
        </w:rPr>
      </w:pPr>
      <w:r>
        <w:rPr>
          <w:color w:val="000000"/>
        </w:rPr>
        <w:t>figure</w:t>
      </w:r>
    </w:p>
    <w:p w14:paraId="7871A690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>
        <w:rPr>
          <w:color w:val="000000"/>
        </w:rPr>
        <w:t xml:space="preserve">x = </w:t>
      </w:r>
      <w:proofErr w:type="spellStart"/>
      <w:r>
        <w:rPr>
          <w:color w:val="000000"/>
        </w:rPr>
        <w:t>dsolve</w:t>
      </w:r>
      <w:proofErr w:type="spellEnd"/>
      <w:r>
        <w:rPr>
          <w:color w:val="000000"/>
        </w:rPr>
        <w:t>(</w:t>
      </w:r>
      <w:r>
        <w:rPr>
          <w:color w:val="A020F0"/>
        </w:rPr>
        <w:t>'D2x+2*c*w*Dx+w^2*x=20*sin(5*t)'</w:t>
      </w:r>
      <w:r>
        <w:rPr>
          <w:color w:val="000000"/>
        </w:rPr>
        <w:t>,</w:t>
      </w:r>
      <w:r>
        <w:rPr>
          <w:color w:val="A020F0"/>
        </w:rPr>
        <w:t>'t'</w:t>
      </w:r>
      <w:r>
        <w:rPr>
          <w:color w:val="000000"/>
        </w:rPr>
        <w:t xml:space="preserve">)  </w:t>
      </w:r>
      <w:r w:rsidRPr="006D434C">
        <w:rPr>
          <w:rFonts w:hint="eastAsia"/>
          <w:color w:val="228B22"/>
        </w:rPr>
        <w:t>%</w:t>
      </w:r>
      <w:r w:rsidRPr="006D434C">
        <w:rPr>
          <w:rFonts w:hint="eastAsia"/>
          <w:color w:val="228B22"/>
        </w:rPr>
        <w:t>求解有外力的解析解</w:t>
      </w:r>
    </w:p>
    <w:p w14:paraId="3B0FE2E4" w14:textId="77777777" w:rsidR="006D434C" w:rsidRDefault="006D434C" w:rsidP="006D434C">
      <w:pPr>
        <w:pStyle w:val="af0"/>
        <w:ind w:left="240"/>
        <w:rPr>
          <w:rFonts w:cs="Times New Roman"/>
        </w:rPr>
      </w:pPr>
      <w:r>
        <w:t xml:space="preserve"> </w:t>
      </w:r>
    </w:p>
    <w:p w14:paraId="6B8012FA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 w:rsidRPr="006D434C">
        <w:rPr>
          <w:color w:val="228B22"/>
        </w:rPr>
        <w:t>% function dx= odefun5(</w:t>
      </w:r>
      <w:proofErr w:type="spellStart"/>
      <w:r w:rsidRPr="006D434C">
        <w:rPr>
          <w:color w:val="228B22"/>
        </w:rPr>
        <w:t>t,x</w:t>
      </w:r>
      <w:proofErr w:type="spellEnd"/>
      <w:r w:rsidRPr="006D434C">
        <w:rPr>
          <w:color w:val="228B22"/>
        </w:rPr>
        <w:t>)</w:t>
      </w:r>
    </w:p>
    <w:p w14:paraId="2B64EBF8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 w:rsidRPr="006D434C">
        <w:rPr>
          <w:rFonts w:hint="eastAsia"/>
          <w:color w:val="228B22"/>
        </w:rPr>
        <w:t>%     global c; %</w:t>
      </w:r>
      <w:r w:rsidRPr="006D434C">
        <w:rPr>
          <w:rFonts w:hint="eastAsia"/>
          <w:color w:val="228B22"/>
        </w:rPr>
        <w:t>全局变量</w:t>
      </w:r>
    </w:p>
    <w:p w14:paraId="59BD5957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 w:rsidRPr="006D434C">
        <w:rPr>
          <w:color w:val="228B22"/>
        </w:rPr>
        <w:t xml:space="preserve">%    </w:t>
      </w:r>
      <w:r w:rsidRPr="006D434C">
        <w:rPr>
          <w:rFonts w:hint="eastAsia"/>
          <w:color w:val="228B22"/>
        </w:rPr>
        <w:t xml:space="preserve"> dx = zeros(2,1); %</w:t>
      </w:r>
      <w:r w:rsidRPr="006D434C">
        <w:rPr>
          <w:rFonts w:hint="eastAsia"/>
          <w:color w:val="228B22"/>
        </w:rPr>
        <w:t>列向量，分别存入</w:t>
      </w:r>
      <w:r w:rsidRPr="006D434C">
        <w:rPr>
          <w:rFonts w:hint="eastAsia"/>
          <w:color w:val="228B22"/>
        </w:rPr>
        <w:t>x1</w:t>
      </w:r>
      <w:r w:rsidRPr="006D434C">
        <w:rPr>
          <w:rFonts w:hint="eastAsia"/>
          <w:color w:val="228B22"/>
        </w:rPr>
        <w:t>和</w:t>
      </w:r>
      <w:r w:rsidRPr="006D434C">
        <w:rPr>
          <w:rFonts w:hint="eastAsia"/>
          <w:color w:val="228B22"/>
        </w:rPr>
        <w:t>x2</w:t>
      </w:r>
    </w:p>
    <w:p w14:paraId="50194D0D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 w:rsidRPr="006D434C">
        <w:rPr>
          <w:rFonts w:hint="eastAsia"/>
          <w:color w:val="228B22"/>
        </w:rPr>
        <w:t>%     dx(1)= x(2); %</w:t>
      </w:r>
      <w:r w:rsidRPr="006D434C">
        <w:rPr>
          <w:rFonts w:hint="eastAsia"/>
          <w:color w:val="228B22"/>
        </w:rPr>
        <w:t>第一个方程</w:t>
      </w:r>
    </w:p>
    <w:p w14:paraId="75ADBB85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 w:rsidRPr="006D434C">
        <w:rPr>
          <w:rFonts w:hint="eastAsia"/>
          <w:color w:val="228B22"/>
        </w:rPr>
        <w:t>%     dx(2)= 20*sin(5*t)-20*c*x(2)-100*x(1); %</w:t>
      </w:r>
      <w:r w:rsidRPr="006D434C">
        <w:rPr>
          <w:rFonts w:hint="eastAsia"/>
          <w:color w:val="228B22"/>
        </w:rPr>
        <w:t>第二个方程</w:t>
      </w:r>
    </w:p>
    <w:p w14:paraId="24FFC851" w14:textId="77777777" w:rsidR="006D434C" w:rsidRDefault="006D434C" w:rsidP="006D434C">
      <w:pPr>
        <w:pStyle w:val="af0"/>
        <w:ind w:left="240"/>
        <w:rPr>
          <w:rFonts w:cs="Times New Roman"/>
        </w:rPr>
      </w:pPr>
      <w:r>
        <w:rPr>
          <w:color w:val="0000FF"/>
        </w:rPr>
        <w:t>global</w:t>
      </w:r>
      <w:r>
        <w:rPr>
          <w:color w:val="000000"/>
        </w:rPr>
        <w:t xml:space="preserve"> c</w:t>
      </w:r>
    </w:p>
    <w:p w14:paraId="03B48D97" w14:textId="77777777" w:rsidR="006D434C" w:rsidRDefault="006D434C" w:rsidP="006D434C">
      <w:pPr>
        <w:pStyle w:val="af0"/>
        <w:ind w:left="240"/>
        <w:rPr>
          <w:rFonts w:cs="Times New Roman"/>
        </w:rPr>
      </w:pPr>
      <w:r>
        <w:rPr>
          <w:color w:val="000000"/>
        </w:rPr>
        <w:t>c = 0.1</w:t>
      </w:r>
    </w:p>
    <w:p w14:paraId="40A89C3E" w14:textId="77777777" w:rsidR="006D434C" w:rsidRDefault="006D434C" w:rsidP="006D434C">
      <w:pPr>
        <w:pStyle w:val="af0"/>
        <w:ind w:left="240"/>
        <w:rPr>
          <w:rFonts w:cs="Times New Roman"/>
        </w:rPr>
      </w:pPr>
      <w:proofErr w:type="spellStart"/>
      <w:r>
        <w:rPr>
          <w:color w:val="000000"/>
        </w:rPr>
        <w:t>tspan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linspace</w:t>
      </w:r>
      <w:proofErr w:type="spellEnd"/>
      <w:r>
        <w:rPr>
          <w:color w:val="000000"/>
        </w:rPr>
        <w:t>(0,4,100);</w:t>
      </w:r>
    </w:p>
    <w:p w14:paraId="1F7ECDD1" w14:textId="77777777" w:rsidR="006D434C" w:rsidRPr="006D434C" w:rsidRDefault="006D434C" w:rsidP="006D434C">
      <w:pPr>
        <w:pStyle w:val="af0"/>
        <w:ind w:left="240"/>
        <w:rPr>
          <w:color w:val="228B22"/>
        </w:rPr>
      </w:pPr>
      <w:r>
        <w:rPr>
          <w:color w:val="000000"/>
        </w:rPr>
        <w:t>[t1,x1] = ode45(</w:t>
      </w:r>
      <w:r>
        <w:rPr>
          <w:color w:val="A020F0"/>
        </w:rPr>
        <w:t>'odefun4'</w:t>
      </w:r>
      <w:r>
        <w:rPr>
          <w:color w:val="000000"/>
        </w:rPr>
        <w:t xml:space="preserve">,tspan,[1,0])  </w:t>
      </w:r>
      <w:r w:rsidRPr="006D434C">
        <w:rPr>
          <w:rFonts w:hint="eastAsia"/>
          <w:color w:val="228B22"/>
        </w:rPr>
        <w:t>%</w:t>
      </w:r>
      <w:r w:rsidRPr="006D434C">
        <w:rPr>
          <w:rFonts w:hint="eastAsia"/>
          <w:color w:val="228B22"/>
        </w:rPr>
        <w:t>无外力</w:t>
      </w:r>
    </w:p>
    <w:p w14:paraId="5EAA95DA" w14:textId="77777777" w:rsidR="006D434C" w:rsidRDefault="006D434C" w:rsidP="006D434C">
      <w:pPr>
        <w:pStyle w:val="af0"/>
        <w:ind w:left="240"/>
        <w:rPr>
          <w:rFonts w:cs="Times New Roman"/>
        </w:rPr>
      </w:pPr>
      <w:r>
        <w:rPr>
          <w:color w:val="000000"/>
        </w:rPr>
        <w:t>[t2,x2] = ode45(</w:t>
      </w:r>
      <w:r>
        <w:rPr>
          <w:color w:val="A020F0"/>
        </w:rPr>
        <w:t>'odefun5'</w:t>
      </w:r>
      <w:r>
        <w:rPr>
          <w:color w:val="000000"/>
        </w:rPr>
        <w:t xml:space="preserve">,tspan,[1,0])  </w:t>
      </w:r>
      <w:r w:rsidRPr="006D434C">
        <w:rPr>
          <w:rFonts w:hint="eastAsia"/>
          <w:color w:val="228B22"/>
        </w:rPr>
        <w:t>%</w:t>
      </w:r>
      <w:r w:rsidRPr="006D434C">
        <w:rPr>
          <w:rFonts w:hint="eastAsia"/>
          <w:color w:val="228B22"/>
        </w:rPr>
        <w:t>有外力</w:t>
      </w:r>
    </w:p>
    <w:p w14:paraId="5143BE9C" w14:textId="77777777" w:rsidR="006D434C" w:rsidRDefault="006D434C" w:rsidP="006D434C">
      <w:pPr>
        <w:pStyle w:val="af0"/>
        <w:ind w:left="240"/>
        <w:rPr>
          <w:rFonts w:cs="Times New Roman"/>
        </w:rPr>
      </w:pPr>
      <w:r>
        <w:rPr>
          <w:color w:val="000000"/>
        </w:rPr>
        <w:t>plot(t1,x1</w:t>
      </w:r>
      <w:proofErr w:type="gramStart"/>
      <w:r>
        <w:rPr>
          <w:color w:val="000000"/>
        </w:rPr>
        <w:t>(:,</w:t>
      </w:r>
      <w:proofErr w:type="gramEnd"/>
      <w:r>
        <w:rPr>
          <w:color w:val="000000"/>
        </w:rPr>
        <w:t>1),</w:t>
      </w:r>
      <w:r>
        <w:rPr>
          <w:color w:val="A020F0"/>
        </w:rPr>
        <w:t>'r'</w:t>
      </w:r>
      <w:r>
        <w:rPr>
          <w:color w:val="000000"/>
        </w:rPr>
        <w:t>,t2,x2(:,1),</w:t>
      </w:r>
      <w:r>
        <w:rPr>
          <w:color w:val="A020F0"/>
        </w:rPr>
        <w:t>'b'</w:t>
      </w:r>
      <w:r>
        <w:rPr>
          <w:color w:val="000000"/>
        </w:rPr>
        <w:t>)</w:t>
      </w:r>
    </w:p>
    <w:p w14:paraId="2EF44E86" w14:textId="77777777" w:rsidR="006D434C" w:rsidRDefault="006D434C" w:rsidP="006D434C">
      <w:pPr>
        <w:pStyle w:val="af0"/>
        <w:ind w:left="240"/>
        <w:rPr>
          <w:rFonts w:cs="Times New Roman"/>
        </w:rPr>
      </w:pPr>
      <w:r>
        <w:rPr>
          <w:color w:val="000000"/>
        </w:rPr>
        <w:t>legend(</w:t>
      </w:r>
      <w:r>
        <w:rPr>
          <w:rFonts w:hint="eastAsia"/>
          <w:color w:val="A020F0"/>
        </w:rPr>
        <w:t>'</w:t>
      </w:r>
      <w:r>
        <w:rPr>
          <w:rFonts w:hint="eastAsia"/>
          <w:color w:val="A020F0"/>
        </w:rPr>
        <w:t>无外力图像</w:t>
      </w:r>
      <w:r>
        <w:rPr>
          <w:rFonts w:hint="eastAsia"/>
          <w:color w:val="A020F0"/>
        </w:rPr>
        <w:t>'</w:t>
      </w:r>
      <w:r>
        <w:rPr>
          <w:color w:val="000000"/>
        </w:rPr>
        <w:t>,</w:t>
      </w:r>
      <w:r>
        <w:rPr>
          <w:rFonts w:hint="eastAsia"/>
          <w:color w:val="A020F0"/>
        </w:rPr>
        <w:t>'</w:t>
      </w:r>
      <w:r>
        <w:rPr>
          <w:rFonts w:hint="eastAsia"/>
          <w:color w:val="A020F0"/>
        </w:rPr>
        <w:t>有外力图像</w:t>
      </w:r>
      <w:r>
        <w:rPr>
          <w:rFonts w:hint="eastAsia"/>
          <w:color w:val="A020F0"/>
        </w:rPr>
        <w:t>'</w:t>
      </w:r>
      <w:r>
        <w:rPr>
          <w:color w:val="000000"/>
        </w:rPr>
        <w:t>)</w:t>
      </w:r>
    </w:p>
    <w:p w14:paraId="6D753B13" w14:textId="77777777" w:rsidR="006D434C" w:rsidRDefault="006D434C" w:rsidP="006D434C">
      <w:pPr>
        <w:pStyle w:val="af0"/>
        <w:ind w:left="240"/>
        <w:rPr>
          <w:rFonts w:cs="Times New Roman"/>
        </w:rPr>
      </w:pPr>
      <w:r>
        <w:rPr>
          <w:color w:val="000000"/>
        </w:rPr>
        <w:t>title(</w:t>
      </w:r>
      <w:r>
        <w:rPr>
          <w:rFonts w:hint="eastAsia"/>
          <w:color w:val="A020F0"/>
        </w:rPr>
        <w:t>'</w:t>
      </w:r>
      <w:r>
        <w:rPr>
          <w:rFonts w:hint="eastAsia"/>
          <w:color w:val="A020F0"/>
        </w:rPr>
        <w:t>有无外力的对比</w:t>
      </w:r>
      <w:r>
        <w:rPr>
          <w:rFonts w:hint="eastAsia"/>
          <w:color w:val="A020F0"/>
        </w:rPr>
        <w:t>'</w:t>
      </w:r>
      <w:r>
        <w:rPr>
          <w:color w:val="000000"/>
        </w:rPr>
        <w:t>)</w:t>
      </w:r>
    </w:p>
    <w:p w14:paraId="24C17FDB" w14:textId="357BB862" w:rsidR="00394D9A" w:rsidRDefault="00394D9A" w:rsidP="00394D9A">
      <w:pPr>
        <w:pStyle w:val="4"/>
      </w:pPr>
      <w:r>
        <w:rPr>
          <w:rFonts w:hint="eastAsia"/>
        </w:rPr>
        <w:t>实验结果</w:t>
      </w:r>
    </w:p>
    <w:p w14:paraId="567285C2" w14:textId="645B5FF1" w:rsidR="00E07F2A" w:rsidRDefault="00E07F2A" w:rsidP="006D434C">
      <w:pPr>
        <w:ind w:firstLine="480"/>
      </w:pPr>
      <w:r>
        <w:rPr>
          <w:rFonts w:hint="eastAsia"/>
        </w:rPr>
        <w:t>实验五：</w:t>
      </w:r>
    </w:p>
    <w:p w14:paraId="207C7AEB" w14:textId="0A2CC627" w:rsidR="00E07F2A" w:rsidRDefault="00E07F2A" w:rsidP="006D434C">
      <w:pPr>
        <w:ind w:firstLine="480"/>
        <w:rPr>
          <w:rFonts w:hint="eastAsia"/>
        </w:rPr>
      </w:pPr>
      <w:r w:rsidRPr="00E07F2A">
        <w:rPr>
          <w:rFonts w:hint="eastAsia"/>
          <w:noProof/>
        </w:rPr>
        <w:drawing>
          <wp:inline distT="0" distB="0" distL="0" distR="0" wp14:anchorId="7027313B" wp14:editId="0EC6B8A4">
            <wp:extent cx="3116911" cy="233526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369" cy="235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90025" w14:textId="77777777" w:rsidR="00A51B1B" w:rsidRDefault="00A51B1B" w:rsidP="006D434C">
      <w:pPr>
        <w:ind w:firstLine="480"/>
      </w:pPr>
      <w:r>
        <w:rPr>
          <w:rFonts w:hint="eastAsia"/>
        </w:rPr>
        <w:lastRenderedPageBreak/>
        <w:t>实验六：</w:t>
      </w:r>
    </w:p>
    <w:p w14:paraId="665D5EBE" w14:textId="772E49FA" w:rsidR="006D434C" w:rsidRPr="006D434C" w:rsidRDefault="006D434C" w:rsidP="006D434C">
      <w:pPr>
        <w:ind w:firstLine="480"/>
        <w:rPr>
          <w:rFonts w:hint="eastAsia"/>
        </w:rPr>
      </w:pPr>
      <w:r>
        <w:rPr>
          <w:rFonts w:hint="eastAsia"/>
        </w:rPr>
        <w:t>有外力的解析解：</w:t>
      </w:r>
    </w:p>
    <w:p w14:paraId="5149745C" w14:textId="0BD17798" w:rsidR="006D434C" w:rsidRPr="006D434C" w:rsidRDefault="006D434C" w:rsidP="006D434C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7DE5C2E1" wp14:editId="2BC5F52C">
            <wp:extent cx="4022035" cy="2870421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0"/>
                    <a:srcRect b="740"/>
                    <a:stretch/>
                  </pic:blipFill>
                  <pic:spPr bwMode="auto">
                    <a:xfrm>
                      <a:off x="0" y="0"/>
                      <a:ext cx="4127449" cy="2945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AA2EA" w14:textId="77777777" w:rsidR="006D434C" w:rsidRDefault="006D434C" w:rsidP="006D434C">
      <w:pPr>
        <w:keepNext/>
        <w:ind w:firstLine="480"/>
      </w:pPr>
      <w:r w:rsidRPr="006D434C">
        <w:rPr>
          <w:rFonts w:hint="eastAsia"/>
          <w:noProof/>
        </w:rPr>
        <w:drawing>
          <wp:inline distT="0" distB="0" distL="0" distR="0" wp14:anchorId="4EA37FBD" wp14:editId="35B80189">
            <wp:extent cx="2642730" cy="198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73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34C">
        <w:rPr>
          <w:rFonts w:hint="eastAsia"/>
          <w:noProof/>
        </w:rPr>
        <w:drawing>
          <wp:inline distT="0" distB="0" distL="0" distR="0" wp14:anchorId="603F0ED6" wp14:editId="6E292372">
            <wp:extent cx="2642730" cy="1980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73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B6D52" w14:textId="128E8395" w:rsidR="006D434C" w:rsidRPr="006D434C" w:rsidRDefault="006D434C" w:rsidP="006D434C">
      <w:pPr>
        <w:pStyle w:val="a8"/>
        <w:spacing w:before="156"/>
        <w:ind w:firstLineChars="1000" w:firstLine="2000"/>
        <w:jc w:val="both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c=</w:t>
      </w:r>
      <w:r>
        <w:t xml:space="preserve">0.1             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c=</w:t>
      </w:r>
      <w:r>
        <w:t>0.5</w:t>
      </w:r>
    </w:p>
    <w:p w14:paraId="2E52BBF7" w14:textId="77777777" w:rsidR="00394D9A" w:rsidRDefault="00394D9A" w:rsidP="00394D9A">
      <w:pPr>
        <w:pStyle w:val="4"/>
      </w:pPr>
      <w:r>
        <w:rPr>
          <w:rFonts w:hint="eastAsia"/>
        </w:rPr>
        <w:t>结果分析</w:t>
      </w:r>
    </w:p>
    <w:p w14:paraId="1A0D3ADA" w14:textId="77777777" w:rsidR="00A51B1B" w:rsidRDefault="00E07F2A" w:rsidP="00A51B1B">
      <w:pPr>
        <w:ind w:firstLine="480"/>
        <w:rPr>
          <w:lang w:val="zh-CN"/>
        </w:rPr>
      </w:pPr>
      <w:r>
        <w:rPr>
          <w:rFonts w:hint="eastAsia"/>
        </w:rPr>
        <w:t>实验五：</w:t>
      </w:r>
      <w:r>
        <w:rPr>
          <w:lang w:val="zh-CN"/>
        </w:rPr>
        <w:t>观察阻尼系数对弹簧振动的影响，取</w:t>
      </w:r>
      <w:r>
        <w:rPr>
          <w:lang w:val="zh-CN"/>
        </w:rPr>
        <w:t>c=0.1</w:t>
      </w:r>
      <w:r>
        <w:rPr>
          <w:lang w:val="zh-CN"/>
        </w:rPr>
        <w:t>的时候，可以看到弹簧在刚开始的时候振动的幅度很大，随着时间</w:t>
      </w:r>
      <w:r>
        <w:rPr>
          <w:lang w:val="zh-CN"/>
        </w:rPr>
        <w:t>t</w:t>
      </w:r>
      <w:r>
        <w:rPr>
          <w:lang w:val="zh-CN"/>
        </w:rPr>
        <w:t>增大，振幅衰减越快，直至最后停止，而取</w:t>
      </w:r>
      <w:r>
        <w:rPr>
          <w:lang w:val="zh-CN"/>
        </w:rPr>
        <w:t>c=1</w:t>
      </w:r>
      <w:r>
        <w:rPr>
          <w:lang w:val="zh-CN"/>
        </w:rPr>
        <w:t>的时候，同样的弹簧在刚开始的时候振动的幅度很大，但是弹簧振动的衰减很快，与</w:t>
      </w:r>
      <w:r>
        <w:rPr>
          <w:lang w:val="zh-CN"/>
        </w:rPr>
        <w:t>c=0.1</w:t>
      </w:r>
      <w:r>
        <w:rPr>
          <w:lang w:val="zh-CN"/>
        </w:rPr>
        <w:t>时相比，经过了很短的时间振动就衰减到了零</w:t>
      </w:r>
      <w:r w:rsidR="00A51B1B">
        <w:rPr>
          <w:rFonts w:hint="eastAsia"/>
          <w:lang w:val="zh-CN"/>
        </w:rPr>
        <w:t>。</w:t>
      </w:r>
    </w:p>
    <w:p w14:paraId="1EF17D18" w14:textId="333F29A1" w:rsidR="00E07F2A" w:rsidRPr="00A51B1B" w:rsidRDefault="00A51B1B" w:rsidP="00A51B1B">
      <w:pPr>
        <w:ind w:firstLine="480"/>
      </w:pPr>
      <w:r>
        <w:rPr>
          <w:rFonts w:hint="eastAsia"/>
        </w:rPr>
        <w:t>实验六：</w:t>
      </w:r>
      <w:r w:rsidR="00E07F2A">
        <w:rPr>
          <w:lang w:val="zh-CN"/>
        </w:rPr>
        <w:t>观察</w:t>
      </w:r>
      <w:r>
        <w:rPr>
          <w:rFonts w:hint="eastAsia"/>
          <w:lang w:val="zh-CN"/>
        </w:rPr>
        <w:t>有无外力</w:t>
      </w:r>
      <w:r w:rsidR="00E07F2A">
        <w:rPr>
          <w:lang w:val="zh-CN"/>
        </w:rPr>
        <w:t>对振动的影响，</w:t>
      </w:r>
      <w:r>
        <w:rPr>
          <w:rFonts w:hint="eastAsia"/>
          <w:lang w:val="zh-CN"/>
        </w:rPr>
        <w:t>有外力的</w:t>
      </w:r>
      <w:r w:rsidR="00E07F2A">
        <w:rPr>
          <w:lang w:val="zh-CN"/>
        </w:rPr>
        <w:t>时候，可以看到振动</w:t>
      </w:r>
      <w:r>
        <w:rPr>
          <w:rFonts w:hint="eastAsia"/>
          <w:lang w:val="zh-CN"/>
        </w:rPr>
        <w:t>衰减的过程更加缓慢，同时震动周期更长。</w:t>
      </w:r>
    </w:p>
    <w:bookmarkEnd w:id="0"/>
    <w:p w14:paraId="40DB56CF" w14:textId="77777777" w:rsidR="00CF0609" w:rsidRDefault="00457C8A" w:rsidP="004B0A71">
      <w:pPr>
        <w:pStyle w:val="2"/>
      </w:pPr>
      <w:r>
        <w:rPr>
          <w:rFonts w:hint="eastAsia"/>
        </w:rPr>
        <w:lastRenderedPageBreak/>
        <w:t>实验感想</w:t>
      </w:r>
    </w:p>
    <w:p w14:paraId="020097FB" w14:textId="1F08BD54" w:rsidR="00CF0609" w:rsidRPr="00A51B1B" w:rsidRDefault="00F6021A" w:rsidP="00A51B1B">
      <w:pPr>
        <w:wordWrap w:val="0"/>
        <w:adjustRightInd/>
        <w:snapToGrid/>
        <w:ind w:firstLineChars="0" w:firstLine="480"/>
        <w:rPr>
          <w:rFonts w:hint="eastAsia"/>
        </w:rPr>
      </w:pPr>
      <w:r>
        <w:rPr>
          <w:rFonts w:hint="eastAsia"/>
        </w:rPr>
        <w:t>本次案例学习</w:t>
      </w:r>
      <w:r w:rsidR="00457C8A" w:rsidRPr="00D53CBB">
        <w:rPr>
          <w:rFonts w:hint="eastAsia"/>
        </w:rPr>
        <w:t>中，我按时上线接收文件，细致地观看了</w:t>
      </w:r>
      <w:r w:rsidR="00457C8A" w:rsidRPr="00D53CBB">
        <w:rPr>
          <w:rFonts w:cs="Times New Roman"/>
        </w:rPr>
        <w:t>PPT</w:t>
      </w:r>
      <w:r w:rsidR="00457C8A" w:rsidRPr="00D53CBB">
        <w:rPr>
          <w:rFonts w:hint="eastAsia"/>
        </w:rPr>
        <w:t>和电子课本。通过本次对</w:t>
      </w:r>
      <w:r w:rsidR="00457C8A" w:rsidRPr="00D53CBB">
        <w:rPr>
          <w:rFonts w:cs="Times New Roman"/>
        </w:rPr>
        <w:t>PPT</w:t>
      </w:r>
      <w:r w:rsidR="00457C8A" w:rsidRPr="00D53CBB">
        <w:rPr>
          <w:rFonts w:hint="eastAsia"/>
        </w:rPr>
        <w:t>和电子课件附录的学习，我</w:t>
      </w:r>
      <w:r w:rsidR="00A51B1B">
        <w:rPr>
          <w:rFonts w:hint="eastAsia"/>
        </w:rPr>
        <w:t>学会了两种求解微分方程的函数</w:t>
      </w:r>
      <w:proofErr w:type="spellStart"/>
      <w:r w:rsidR="00A51B1B">
        <w:rPr>
          <w:rFonts w:hint="eastAsia"/>
        </w:rPr>
        <w:t>dsolve</w:t>
      </w:r>
      <w:proofErr w:type="spellEnd"/>
      <w:r w:rsidR="00A51B1B">
        <w:t>()</w:t>
      </w:r>
      <w:r w:rsidR="00A51B1B">
        <w:rPr>
          <w:rFonts w:hint="eastAsia"/>
        </w:rPr>
        <w:t>和</w:t>
      </w:r>
      <w:r w:rsidR="00A51B1B">
        <w:rPr>
          <w:rFonts w:hint="eastAsia"/>
        </w:rPr>
        <w:t>ode</w:t>
      </w:r>
      <w:r w:rsidR="00A51B1B">
        <w:t>45()</w:t>
      </w:r>
      <w:r w:rsidR="00A51B1B">
        <w:rPr>
          <w:rFonts w:hint="eastAsia"/>
        </w:rPr>
        <w:t>，一种用于求解解析解一种用于求解数值解，各有所长。通过</w:t>
      </w:r>
      <w:proofErr w:type="spellStart"/>
      <w:r w:rsidR="00A51B1B">
        <w:rPr>
          <w:rFonts w:hint="eastAsia"/>
        </w:rPr>
        <w:t>desolve</w:t>
      </w:r>
      <w:proofErr w:type="spellEnd"/>
      <w:r w:rsidR="00A51B1B">
        <w:rPr>
          <w:rFonts w:hint="eastAsia"/>
        </w:rPr>
        <w:t>函数我惊叹</w:t>
      </w:r>
      <w:proofErr w:type="spellStart"/>
      <w:r w:rsidR="00A51B1B">
        <w:rPr>
          <w:rFonts w:hint="eastAsia"/>
        </w:rPr>
        <w:t>matlab</w:t>
      </w:r>
      <w:proofErr w:type="spellEnd"/>
      <w:r w:rsidR="00A51B1B">
        <w:rPr>
          <w:rFonts w:hint="eastAsia"/>
        </w:rPr>
        <w:t>的强大求解能力，我测试了一下，求解实验六有外力情况下执行</w:t>
      </w:r>
      <w:proofErr w:type="spellStart"/>
      <w:r w:rsidR="00A51B1B">
        <w:rPr>
          <w:rFonts w:hint="eastAsia"/>
        </w:rPr>
        <w:t>desolve</w:t>
      </w:r>
      <w:proofErr w:type="spellEnd"/>
      <w:r w:rsidR="00A51B1B">
        <w:rPr>
          <w:rFonts w:hint="eastAsia"/>
        </w:rPr>
        <w:t>函数只花了</w:t>
      </w:r>
      <w:r w:rsidR="00A51B1B" w:rsidRPr="00A51B1B">
        <w:rPr>
          <w:rFonts w:hint="eastAsia"/>
        </w:rPr>
        <w:t>0.054975</w:t>
      </w:r>
      <w:r w:rsidR="00A51B1B" w:rsidRPr="00A51B1B">
        <w:rPr>
          <w:rFonts w:hint="eastAsia"/>
        </w:rPr>
        <w:t>秒</w:t>
      </w:r>
      <w:r w:rsidR="00A51B1B">
        <w:rPr>
          <w:rFonts w:hint="eastAsia"/>
        </w:rPr>
        <w:t>。当然</w:t>
      </w:r>
      <w:proofErr w:type="spellStart"/>
      <w:r w:rsidR="00A51B1B">
        <w:rPr>
          <w:rFonts w:hint="eastAsia"/>
        </w:rPr>
        <w:t>desolve</w:t>
      </w:r>
      <w:proofErr w:type="spellEnd"/>
      <w:r w:rsidR="00A51B1B">
        <w:rPr>
          <w:rFonts w:hint="eastAsia"/>
        </w:rPr>
        <w:t>函数有一定的局限，求解数值解就要用到</w:t>
      </w:r>
      <w:r w:rsidR="00A51B1B">
        <w:rPr>
          <w:rFonts w:hint="eastAsia"/>
        </w:rPr>
        <w:t>ode</w:t>
      </w:r>
      <w:r w:rsidR="00A51B1B">
        <w:t>45</w:t>
      </w:r>
      <w:r w:rsidR="00A51B1B">
        <w:rPr>
          <w:rFonts w:hint="eastAsia"/>
        </w:rPr>
        <w:t>函数了，</w:t>
      </w:r>
      <w:r w:rsidR="000A4065">
        <w:rPr>
          <w:rFonts w:hint="eastAsia"/>
        </w:rPr>
        <w:t>通过</w:t>
      </w:r>
      <w:r w:rsidR="000A4065">
        <w:rPr>
          <w:rFonts w:hint="eastAsia"/>
        </w:rPr>
        <w:t>global</w:t>
      </w:r>
      <w:r w:rsidR="000A4065">
        <w:rPr>
          <w:rFonts w:hint="eastAsia"/>
        </w:rPr>
        <w:t>函数定义全局变量可以很好地将其与实际问题相结合。</w:t>
      </w:r>
    </w:p>
    <w:p w14:paraId="4C6DBC16" w14:textId="77777777" w:rsidR="000A4065" w:rsidRDefault="00457C8A" w:rsidP="00D53CBB">
      <w:pPr>
        <w:ind w:firstLine="480"/>
        <w:rPr>
          <w:lang w:bidi="ar"/>
        </w:rPr>
      </w:pPr>
      <w:r>
        <w:rPr>
          <w:rFonts w:hint="eastAsia"/>
          <w:lang w:bidi="ar"/>
        </w:rPr>
        <w:t>我认为这次实验是非常有意义有价值的，通过这次案例学习，</w:t>
      </w:r>
      <w:r w:rsidR="000A4065">
        <w:rPr>
          <w:rFonts w:hint="eastAsia"/>
          <w:lang w:bidi="ar"/>
        </w:rPr>
        <w:t>我对微分方程求解有了进一步认识，这项强大的技能将帮助我在未来解决更多的问题、难题。“</w:t>
      </w:r>
      <w:r w:rsidR="000A4065">
        <w:rPr>
          <w:rFonts w:hint="eastAsia"/>
          <w:lang w:bidi="ar"/>
        </w:rPr>
        <w:t>君子生非异也，善假于物也。</w:t>
      </w:r>
      <w:r w:rsidR="000A4065">
        <w:rPr>
          <w:rFonts w:hint="eastAsia"/>
          <w:lang w:bidi="ar"/>
        </w:rPr>
        <w:t>”在一次次案例学习和课外练习中我越发感觉到学会使用一项好工具、好软件的重要性。</w:t>
      </w:r>
    </w:p>
    <w:p w14:paraId="1F8F4073" w14:textId="28D568D7" w:rsidR="00CF0609" w:rsidRPr="000A4065" w:rsidRDefault="00457C8A" w:rsidP="000A4065">
      <w:pPr>
        <w:ind w:firstLine="480"/>
      </w:pPr>
      <w:r>
        <w:rPr>
          <w:rFonts w:hint="eastAsia"/>
          <w:lang w:bidi="ar"/>
        </w:rPr>
        <w:t>在这次实验中涉及到的疑难知识点、用到的新函数我都通过记笔记或者录屏的方式认真记了下来，丰富了我的</w:t>
      </w:r>
      <w:r>
        <w:rPr>
          <w:rFonts w:cs="Times New Roman"/>
          <w:lang w:bidi="ar"/>
        </w:rPr>
        <w:t>MATLAB</w:t>
      </w:r>
      <w:r>
        <w:rPr>
          <w:rFonts w:hint="eastAsia"/>
          <w:lang w:bidi="ar"/>
        </w:rPr>
        <w:t>知识储备。</w:t>
      </w:r>
      <w:r>
        <w:rPr>
          <w:rFonts w:ascii="宋体" w:hAnsi="宋体" w:hint="eastAsia"/>
          <w:color w:val="000000"/>
          <w:lang w:bidi="ar"/>
        </w:rPr>
        <w:t>在本次实验中，所有的实验均由我独立完成，相关代码和图片结果也都整理到位，代码中存在疑惑的地方以及需要注意的地方均已注释好，以备下次复习时使用。</w:t>
      </w:r>
      <w:r>
        <w:rPr>
          <w:rFonts w:hint="eastAsia"/>
          <w:lang w:bidi="ar"/>
        </w:rPr>
        <w:t>在这次实验里，我认真完成</w:t>
      </w:r>
      <w:r w:rsidR="00F6021A">
        <w:rPr>
          <w:rFonts w:hint="eastAsia"/>
          <w:lang w:bidi="ar"/>
        </w:rPr>
        <w:t>了相关</w:t>
      </w:r>
      <w:r>
        <w:rPr>
          <w:rFonts w:hint="eastAsia"/>
          <w:lang w:bidi="ar"/>
        </w:rPr>
        <w:t>实验任务，颇有所获，相信未来几次实验会继续收获不少新知识。</w:t>
      </w:r>
    </w:p>
    <w:p w14:paraId="55A84595" w14:textId="605E8B3B" w:rsidR="00CF0609" w:rsidRDefault="00457C8A" w:rsidP="00F6021A">
      <w:pPr>
        <w:wordWrap w:val="0"/>
        <w:ind w:firstLine="480"/>
        <w:jc w:val="right"/>
      </w:pPr>
      <w:r>
        <w:rPr>
          <w:rFonts w:cs="Times New Roman"/>
          <w:lang w:bidi="ar"/>
        </w:rPr>
        <w:t xml:space="preserve">6 </w:t>
      </w:r>
      <w:proofErr w:type="gramStart"/>
      <w:r>
        <w:rPr>
          <w:rFonts w:hint="eastAsia"/>
          <w:lang w:bidi="ar"/>
        </w:rPr>
        <w:t>许柏城</w:t>
      </w:r>
      <w:proofErr w:type="gramEnd"/>
      <w:r>
        <w:rPr>
          <w:rFonts w:cs="Times New Roman"/>
          <w:lang w:bidi="ar"/>
        </w:rPr>
        <w:t xml:space="preserve"> 62</w:t>
      </w:r>
      <w:r>
        <w:rPr>
          <w:rFonts w:hint="eastAsia"/>
          <w:lang w:bidi="ar"/>
        </w:rPr>
        <w:t>号</w:t>
      </w:r>
      <w:r>
        <w:rPr>
          <w:rFonts w:cs="Times New Roman"/>
          <w:lang w:bidi="ar"/>
        </w:rPr>
        <w:t xml:space="preserve"> </w:t>
      </w:r>
      <w:r w:rsidR="000A4065">
        <w:rPr>
          <w:rFonts w:cs="Times New Roman" w:hint="eastAsia"/>
          <w:lang w:bidi="ar"/>
        </w:rPr>
        <w:t>第九次课</w:t>
      </w:r>
    </w:p>
    <w:p w14:paraId="263AE754" w14:textId="69BA302E" w:rsidR="00CF0609" w:rsidRDefault="00457C8A" w:rsidP="00E11568">
      <w:pPr>
        <w:ind w:firstLine="480"/>
        <w:jc w:val="right"/>
      </w:pPr>
      <w:r>
        <w:rPr>
          <w:lang w:bidi="ar"/>
        </w:rPr>
        <w:t>2020-0</w:t>
      </w:r>
      <w:r w:rsidR="000A4065">
        <w:rPr>
          <w:lang w:bidi="ar"/>
        </w:rPr>
        <w:t>5-07</w:t>
      </w:r>
      <w:r w:rsidR="001D7086">
        <w:rPr>
          <w:lang w:bidi="ar"/>
        </w:rPr>
        <w:t xml:space="preserve"> </w:t>
      </w:r>
      <w:r>
        <w:rPr>
          <w:lang w:bidi="ar"/>
        </w:rPr>
        <w:t>19:00</w:t>
      </w:r>
    </w:p>
    <w:sectPr w:rsidR="00CF0609" w:rsidSect="00AD49E7">
      <w:headerReference w:type="even" r:id="rId63"/>
      <w:headerReference w:type="default" r:id="rId64"/>
      <w:footerReference w:type="even" r:id="rId65"/>
      <w:footerReference w:type="default" r:id="rId66"/>
      <w:headerReference w:type="first" r:id="rId67"/>
      <w:footerReference w:type="first" r:id="rId68"/>
      <w:pgSz w:w="11906" w:h="16838"/>
      <w:pgMar w:top="1418" w:right="1134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05FBA" w14:textId="77777777" w:rsidR="008D36B2" w:rsidRDefault="008D36B2" w:rsidP="00D53CBB">
      <w:pPr>
        <w:ind w:firstLine="480"/>
      </w:pPr>
      <w:r>
        <w:separator/>
      </w:r>
    </w:p>
  </w:endnote>
  <w:endnote w:type="continuationSeparator" w:id="0">
    <w:p w14:paraId="4EF10D54" w14:textId="77777777" w:rsidR="008D36B2" w:rsidRDefault="008D36B2" w:rsidP="00D53CB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092A8" w14:textId="77777777" w:rsidR="003826C4" w:rsidRDefault="003826C4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13028" w14:textId="77777777" w:rsidR="00CF0609" w:rsidRDefault="00457C8A" w:rsidP="00D53CBB">
    <w:pPr>
      <w:pStyle w:val="ac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B77389" wp14:editId="5AD8294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B4992E" w14:textId="77777777" w:rsidR="00CF0609" w:rsidRDefault="00457C8A" w:rsidP="00D53CBB">
                          <w:pPr>
                            <w:pStyle w:val="ac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B77389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" filled="f" fillcolor="white [3201]" stroked="f" strokeweight=".5pt">
              <v:textbox style="mso-fit-shape-to-text:t" inset="0,0,0,0">
                <w:txbxContent>
                  <w:p w14:paraId="31B4992E" w14:textId="77777777" w:rsidR="00CF0609" w:rsidRDefault="00457C8A" w:rsidP="00D53CBB">
                    <w:pPr>
                      <w:pStyle w:val="ac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0149D" w14:textId="77777777" w:rsidR="003826C4" w:rsidRDefault="003826C4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FFEBD" w14:textId="77777777" w:rsidR="008D36B2" w:rsidRDefault="008D36B2" w:rsidP="00D53CBB">
      <w:pPr>
        <w:ind w:firstLine="480"/>
      </w:pPr>
      <w:r>
        <w:separator/>
      </w:r>
    </w:p>
  </w:footnote>
  <w:footnote w:type="continuationSeparator" w:id="0">
    <w:p w14:paraId="23724E20" w14:textId="77777777" w:rsidR="008D36B2" w:rsidRDefault="008D36B2" w:rsidP="00D53CB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4934B" w14:textId="77777777" w:rsidR="003826C4" w:rsidRDefault="003826C4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841EC" w14:textId="77777777" w:rsidR="003826C4" w:rsidRPr="003826C4" w:rsidRDefault="003826C4" w:rsidP="003826C4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01302" w14:textId="77777777" w:rsidR="003826C4" w:rsidRDefault="003826C4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C7C8EC3"/>
    <w:multiLevelType w:val="multilevel"/>
    <w:tmpl w:val="86889FCE"/>
    <w:lvl w:ilvl="0">
      <w:start w:val="1"/>
      <w:numFmt w:val="chineseCountingThousand"/>
      <w:pStyle w:val="2"/>
      <w:suff w:val="space"/>
      <w:lvlText w:val="%1、"/>
      <w:lvlJc w:val="left"/>
      <w:pPr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decimal"/>
      <w:pStyle w:val="3"/>
      <w:suff w:val="space"/>
      <w:lvlText w:val="%2."/>
      <w:lvlJc w:val="left"/>
      <w:pPr>
        <w:ind w:left="113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4"/>
      <w:suff w:val="space"/>
      <w:lvlText w:val="%2.%3."/>
      <w:lvlJc w:val="left"/>
      <w:pPr>
        <w:ind w:left="226" w:firstLine="0"/>
      </w:pPr>
      <w:rPr>
        <w:rFonts w:ascii="宋体" w:eastAsia="宋体" w:hAnsi="宋体" w:cs="宋体" w:hint="eastAsia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339" w:firstLine="0"/>
      </w:pPr>
      <w:rPr>
        <w:rFonts w:ascii="宋体" w:eastAsia="宋体" w:hAnsi="宋体" w:cs="宋体" w:hint="eastAsia"/>
      </w:rPr>
    </w:lvl>
    <w:lvl w:ilvl="4">
      <w:start w:val="1"/>
      <w:numFmt w:val="lowerLetter"/>
      <w:lvlText w:val="%5)"/>
      <w:lvlJc w:val="left"/>
      <w:pPr>
        <w:ind w:left="452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565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678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791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904" w:firstLine="0"/>
      </w:pPr>
      <w:rPr>
        <w:rFonts w:hint="eastAsia"/>
      </w:rPr>
    </w:lvl>
  </w:abstractNum>
  <w:abstractNum w:abstractNumId="1" w15:restartNumberingAfterBreak="0">
    <w:nsid w:val="FFFFFF7C"/>
    <w:multiLevelType w:val="singleLevel"/>
    <w:tmpl w:val="B554F4B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58E4ABD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CB70257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2BC69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E33AED6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85EE77D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4B14D14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72ACBFE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750A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1F041E8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left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50814DC"/>
    <w:multiLevelType w:val="multilevel"/>
    <w:tmpl w:val="450814DC"/>
    <w:lvl w:ilvl="0">
      <w:start w:val="1"/>
      <w:numFmt w:val="chineseCountingThousand"/>
      <w:lvlText w:val="实验%1 "/>
      <w:lvlJc w:val="center"/>
      <w:pPr>
        <w:tabs>
          <w:tab w:val="left" w:pos="1008"/>
        </w:tabs>
        <w:ind w:left="425" w:hanging="137"/>
      </w:pPr>
      <w:rPr>
        <w:rFonts w:ascii="黑体" w:eastAsia="黑体" w:hAnsi="黑体" w:hint="eastAsia"/>
        <w:spacing w:val="40"/>
        <w:sz w:val="36"/>
        <w:szCs w:val="36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ascii="黑体" w:eastAsia="黑体" w:hAnsi="黑体" w:hint="eastAsia"/>
        <w:b w:val="0"/>
        <w:bCs w:val="0"/>
        <w:i w:val="0"/>
        <w:iCs w:val="0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ascii="黑体" w:eastAsia="黑体" w:hAnsi="黑体" w:hint="eastAsia"/>
        <w:b w:val="0"/>
        <w:bCs w:val="0"/>
        <w:i w:val="0"/>
        <w:iCs w:val="0"/>
        <w:sz w:val="28"/>
        <w:szCs w:val="28"/>
      </w:rPr>
    </w:lvl>
    <w:lvl w:ilvl="3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ascii="宋体" w:eastAsia="宋体" w:hAnsi="宋体" w:hint="eastAsia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ascii="宋体" w:eastAsia="宋体" w:hAnsi="宋体"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ascii="宋体" w:eastAsia="宋体" w:hAnsi="宋体" w:hint="eastAsia"/>
      </w:rPr>
    </w:lvl>
  </w:abstractNum>
  <w:abstractNum w:abstractNumId="13" w15:restartNumberingAfterBreak="0">
    <w:nsid w:val="58A44A36"/>
    <w:multiLevelType w:val="hybridMultilevel"/>
    <w:tmpl w:val="EFE4A30E"/>
    <w:lvl w:ilvl="0" w:tplc="C2F496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0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E7"/>
    <w:rsid w:val="000027AA"/>
    <w:rsid w:val="00006F6C"/>
    <w:rsid w:val="0003252F"/>
    <w:rsid w:val="00036FC5"/>
    <w:rsid w:val="00043FEA"/>
    <w:rsid w:val="00044399"/>
    <w:rsid w:val="00064D42"/>
    <w:rsid w:val="000A2993"/>
    <w:rsid w:val="000A4065"/>
    <w:rsid w:val="000D4447"/>
    <w:rsid w:val="000E4951"/>
    <w:rsid w:val="00121035"/>
    <w:rsid w:val="001252D4"/>
    <w:rsid w:val="00125E20"/>
    <w:rsid w:val="001315E6"/>
    <w:rsid w:val="00131ECE"/>
    <w:rsid w:val="00172A27"/>
    <w:rsid w:val="00172D72"/>
    <w:rsid w:val="001778C2"/>
    <w:rsid w:val="00190094"/>
    <w:rsid w:val="001D7086"/>
    <w:rsid w:val="00200881"/>
    <w:rsid w:val="00217F12"/>
    <w:rsid w:val="00237359"/>
    <w:rsid w:val="00247D5B"/>
    <w:rsid w:val="00257442"/>
    <w:rsid w:val="0027561C"/>
    <w:rsid w:val="00294C56"/>
    <w:rsid w:val="002B4B7E"/>
    <w:rsid w:val="002D0F26"/>
    <w:rsid w:val="00305EA5"/>
    <w:rsid w:val="00313A8C"/>
    <w:rsid w:val="00322BEE"/>
    <w:rsid w:val="00324C25"/>
    <w:rsid w:val="00325671"/>
    <w:rsid w:val="003464DD"/>
    <w:rsid w:val="00360CE9"/>
    <w:rsid w:val="003636DF"/>
    <w:rsid w:val="003707C8"/>
    <w:rsid w:val="003826C4"/>
    <w:rsid w:val="00393284"/>
    <w:rsid w:val="00393A69"/>
    <w:rsid w:val="00394D9A"/>
    <w:rsid w:val="003B38DF"/>
    <w:rsid w:val="003B59E5"/>
    <w:rsid w:val="003C5548"/>
    <w:rsid w:val="003D441F"/>
    <w:rsid w:val="003D49E4"/>
    <w:rsid w:val="003E0304"/>
    <w:rsid w:val="003E54D3"/>
    <w:rsid w:val="00436D3C"/>
    <w:rsid w:val="0044079E"/>
    <w:rsid w:val="00447192"/>
    <w:rsid w:val="00447F53"/>
    <w:rsid w:val="004516D0"/>
    <w:rsid w:val="00457C8A"/>
    <w:rsid w:val="00470BB2"/>
    <w:rsid w:val="0047143F"/>
    <w:rsid w:val="00490B7F"/>
    <w:rsid w:val="004B0A71"/>
    <w:rsid w:val="004C52D1"/>
    <w:rsid w:val="004D0BF1"/>
    <w:rsid w:val="004D46D6"/>
    <w:rsid w:val="004F3952"/>
    <w:rsid w:val="004F7161"/>
    <w:rsid w:val="00511DD1"/>
    <w:rsid w:val="00522821"/>
    <w:rsid w:val="005A1F41"/>
    <w:rsid w:val="005D237C"/>
    <w:rsid w:val="005E4456"/>
    <w:rsid w:val="005E6395"/>
    <w:rsid w:val="006031AA"/>
    <w:rsid w:val="006032AA"/>
    <w:rsid w:val="00617101"/>
    <w:rsid w:val="0062586C"/>
    <w:rsid w:val="006421E8"/>
    <w:rsid w:val="00642DB8"/>
    <w:rsid w:val="006507C6"/>
    <w:rsid w:val="00650DC5"/>
    <w:rsid w:val="00671D0D"/>
    <w:rsid w:val="006D434C"/>
    <w:rsid w:val="006E2DDE"/>
    <w:rsid w:val="006E4216"/>
    <w:rsid w:val="007060D7"/>
    <w:rsid w:val="00711A4B"/>
    <w:rsid w:val="00722AB9"/>
    <w:rsid w:val="0072430C"/>
    <w:rsid w:val="00756693"/>
    <w:rsid w:val="00776558"/>
    <w:rsid w:val="007833EE"/>
    <w:rsid w:val="00784499"/>
    <w:rsid w:val="00793557"/>
    <w:rsid w:val="007A4949"/>
    <w:rsid w:val="007B6A25"/>
    <w:rsid w:val="007E5B2C"/>
    <w:rsid w:val="007F3992"/>
    <w:rsid w:val="007F76B7"/>
    <w:rsid w:val="008131F8"/>
    <w:rsid w:val="00814122"/>
    <w:rsid w:val="00814376"/>
    <w:rsid w:val="008227CA"/>
    <w:rsid w:val="0082383F"/>
    <w:rsid w:val="00832013"/>
    <w:rsid w:val="008436FA"/>
    <w:rsid w:val="00860FDF"/>
    <w:rsid w:val="00877466"/>
    <w:rsid w:val="00886954"/>
    <w:rsid w:val="008A0AEE"/>
    <w:rsid w:val="008C71C5"/>
    <w:rsid w:val="008D36B2"/>
    <w:rsid w:val="008D471E"/>
    <w:rsid w:val="008D751A"/>
    <w:rsid w:val="008E510B"/>
    <w:rsid w:val="008F00D3"/>
    <w:rsid w:val="00920BB1"/>
    <w:rsid w:val="009426D0"/>
    <w:rsid w:val="00945CEE"/>
    <w:rsid w:val="009530CD"/>
    <w:rsid w:val="0095600F"/>
    <w:rsid w:val="0098291E"/>
    <w:rsid w:val="009B3BAA"/>
    <w:rsid w:val="009C0A5B"/>
    <w:rsid w:val="009C451F"/>
    <w:rsid w:val="009D5711"/>
    <w:rsid w:val="00A12A4F"/>
    <w:rsid w:val="00A132E3"/>
    <w:rsid w:val="00A14D30"/>
    <w:rsid w:val="00A51B1B"/>
    <w:rsid w:val="00A70926"/>
    <w:rsid w:val="00A73731"/>
    <w:rsid w:val="00AA13DC"/>
    <w:rsid w:val="00AC02EF"/>
    <w:rsid w:val="00AC190A"/>
    <w:rsid w:val="00AD49E7"/>
    <w:rsid w:val="00AE5945"/>
    <w:rsid w:val="00B06FDB"/>
    <w:rsid w:val="00B41F68"/>
    <w:rsid w:val="00B76B19"/>
    <w:rsid w:val="00B914D3"/>
    <w:rsid w:val="00BA0FA1"/>
    <w:rsid w:val="00BA4AF1"/>
    <w:rsid w:val="00BB18CB"/>
    <w:rsid w:val="00BF6601"/>
    <w:rsid w:val="00BF6DDE"/>
    <w:rsid w:val="00C002CA"/>
    <w:rsid w:val="00C129D3"/>
    <w:rsid w:val="00C37A79"/>
    <w:rsid w:val="00C51291"/>
    <w:rsid w:val="00C64A9D"/>
    <w:rsid w:val="00C77395"/>
    <w:rsid w:val="00C97B59"/>
    <w:rsid w:val="00CB2E53"/>
    <w:rsid w:val="00CE324D"/>
    <w:rsid w:val="00CE51DE"/>
    <w:rsid w:val="00CF0609"/>
    <w:rsid w:val="00D0270D"/>
    <w:rsid w:val="00D14BBF"/>
    <w:rsid w:val="00D25F2E"/>
    <w:rsid w:val="00D34498"/>
    <w:rsid w:val="00D53CBB"/>
    <w:rsid w:val="00D70354"/>
    <w:rsid w:val="00D711B8"/>
    <w:rsid w:val="00D82722"/>
    <w:rsid w:val="00D84D16"/>
    <w:rsid w:val="00D870D4"/>
    <w:rsid w:val="00DE279F"/>
    <w:rsid w:val="00E07F2A"/>
    <w:rsid w:val="00E11568"/>
    <w:rsid w:val="00E147AB"/>
    <w:rsid w:val="00E2556B"/>
    <w:rsid w:val="00E27FD8"/>
    <w:rsid w:val="00E50883"/>
    <w:rsid w:val="00E67354"/>
    <w:rsid w:val="00E7687A"/>
    <w:rsid w:val="00E85359"/>
    <w:rsid w:val="00E902CD"/>
    <w:rsid w:val="00E91405"/>
    <w:rsid w:val="00EF13E9"/>
    <w:rsid w:val="00F04DEE"/>
    <w:rsid w:val="00F272DB"/>
    <w:rsid w:val="00F32CEB"/>
    <w:rsid w:val="00F50173"/>
    <w:rsid w:val="00F6021A"/>
    <w:rsid w:val="00F80134"/>
    <w:rsid w:val="00FA1F3D"/>
    <w:rsid w:val="00FB6909"/>
    <w:rsid w:val="00FC777B"/>
    <w:rsid w:val="00FF425A"/>
    <w:rsid w:val="00FF5F84"/>
    <w:rsid w:val="00FF6773"/>
    <w:rsid w:val="04AE04AE"/>
    <w:rsid w:val="08756D44"/>
    <w:rsid w:val="11135863"/>
    <w:rsid w:val="194F5E80"/>
    <w:rsid w:val="2667542E"/>
    <w:rsid w:val="2F0D1F00"/>
    <w:rsid w:val="37163F9C"/>
    <w:rsid w:val="37327CC4"/>
    <w:rsid w:val="3A45308F"/>
    <w:rsid w:val="3DEB2E29"/>
    <w:rsid w:val="43333B6E"/>
    <w:rsid w:val="50D54B18"/>
    <w:rsid w:val="57A26B69"/>
    <w:rsid w:val="5CEB035A"/>
    <w:rsid w:val="68E923B4"/>
    <w:rsid w:val="6B0E28AA"/>
    <w:rsid w:val="6FC41661"/>
    <w:rsid w:val="72002D14"/>
    <w:rsid w:val="7391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EF5774"/>
  <w15:docId w15:val="{6F0CB30A-AB3D-4CA9-8689-C5143A57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qFormat="1"/>
    <w:lsdException w:name="heading 3" w:unhideWhenUsed="1" w:qFormat="1"/>
    <w:lsdException w:name="heading 4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nhideWhenUsed="1" w:qFormat="1"/>
    <w:lsdException w:name="Title" w:qFormat="1"/>
    <w:lsdException w:name="Default Paragraph Font" w:semiHidden="1" w:uiPriority="1" w:unhideWhenUsed="1" w:qFormat="1"/>
    <w:lsdException w:name="Body Text" w:uiPriority="99" w:unhideWhenUsed="1"/>
    <w:lsdException w:name="Date" w:qFormat="1"/>
    <w:lsdException w:name="Hyperlink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B38DF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cs="Calibr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pageBreakBefore/>
      <w:numPr>
        <w:numId w:val="1"/>
      </w:numPr>
      <w:spacing w:before="120" w:after="200"/>
      <w:jc w:val="center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0"/>
    <w:next w:val="a1"/>
    <w:link w:val="20"/>
    <w:qFormat/>
    <w:rsid w:val="004B0A71"/>
    <w:pPr>
      <w:keepNext/>
      <w:keepLines/>
      <w:numPr>
        <w:numId w:val="2"/>
      </w:numPr>
      <w:tabs>
        <w:tab w:val="left" w:pos="0"/>
        <w:tab w:val="left" w:pos="567"/>
      </w:tabs>
      <w:spacing w:after="120" w:line="240" w:lineRule="atLeast"/>
      <w:ind w:firstLineChars="0"/>
      <w:jc w:val="left"/>
      <w:textAlignment w:val="baseline"/>
      <w:outlineLvl w:val="1"/>
    </w:pPr>
    <w:rPr>
      <w:rFonts w:ascii="Times New Roman" w:hAnsi="Times New Roman"/>
      <w:kern w:val="0"/>
      <w:szCs w:val="20"/>
    </w:rPr>
  </w:style>
  <w:style w:type="paragraph" w:styleId="3">
    <w:name w:val="heading 3"/>
    <w:basedOn w:val="a"/>
    <w:next w:val="a"/>
    <w:link w:val="30"/>
    <w:unhideWhenUsed/>
    <w:qFormat/>
    <w:rsid w:val="00F6021A"/>
    <w:pPr>
      <w:keepNext/>
      <w:keepLines/>
      <w:numPr>
        <w:ilvl w:val="1"/>
        <w:numId w:val="2"/>
      </w:numPr>
      <w:tabs>
        <w:tab w:val="left" w:pos="0"/>
      </w:tabs>
      <w:spacing w:before="260" w:line="416" w:lineRule="auto"/>
      <w:ind w:firstLineChars="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qFormat/>
    <w:rsid w:val="00F6021A"/>
    <w:pPr>
      <w:keepNext/>
      <w:keepLines/>
      <w:numPr>
        <w:ilvl w:val="2"/>
        <w:numId w:val="2"/>
      </w:numPr>
      <w:tabs>
        <w:tab w:val="left" w:pos="0"/>
      </w:tabs>
      <w:spacing w:before="120" w:line="377" w:lineRule="auto"/>
      <w:ind w:firstLineChars="0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autoRedefine/>
    <w:unhideWhenUsed/>
    <w:qFormat/>
    <w:rsid w:val="004B0A71"/>
    <w:pPr>
      <w:keepNext/>
      <w:keepLines/>
      <w:spacing w:line="377" w:lineRule="auto"/>
      <w:jc w:val="left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1">
    <w:name w:val="Body Text"/>
    <w:basedOn w:val="a"/>
    <w:link w:val="a5"/>
    <w:uiPriority w:val="99"/>
    <w:unhideWhenUsed/>
    <w:pPr>
      <w:autoSpaceDE w:val="0"/>
      <w:autoSpaceDN w:val="0"/>
      <w:spacing w:line="240" w:lineRule="auto"/>
      <w:jc w:val="left"/>
    </w:pPr>
    <w:rPr>
      <w:rFonts w:ascii="宋体" w:hAnsi="宋体" w:cs="宋体"/>
      <w:kern w:val="0"/>
      <w:sz w:val="19"/>
      <w:szCs w:val="19"/>
    </w:rPr>
  </w:style>
  <w:style w:type="paragraph" w:styleId="a6">
    <w:name w:val="Normal Indent"/>
    <w:basedOn w:val="a"/>
    <w:link w:val="a7"/>
    <w:pPr>
      <w:ind w:firstLine="420"/>
    </w:pPr>
  </w:style>
  <w:style w:type="paragraph" w:styleId="a8">
    <w:name w:val="caption"/>
    <w:aliases w:val="表题注"/>
    <w:basedOn w:val="a"/>
    <w:next w:val="a"/>
    <w:link w:val="a9"/>
    <w:unhideWhenUsed/>
    <w:qFormat/>
    <w:rsid w:val="00FC777B"/>
    <w:pPr>
      <w:spacing w:beforeLines="50" w:before="50" w:line="400" w:lineRule="exact"/>
      <w:ind w:firstLineChars="0" w:firstLine="0"/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a">
    <w:name w:val="Date"/>
    <w:basedOn w:val="a"/>
    <w:next w:val="a"/>
    <w:link w:val="ab"/>
    <w:qFormat/>
    <w:pPr>
      <w:ind w:leftChars="2500" w:left="100"/>
    </w:pPr>
  </w:style>
  <w:style w:type="paragraph" w:styleId="ac">
    <w:name w:val="footer"/>
    <w:basedOn w:val="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d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e">
    <w:name w:val="page number"/>
    <w:basedOn w:val="a2"/>
  </w:style>
  <w:style w:type="character" w:styleId="af">
    <w:name w:val="Hyperlink"/>
    <w:basedOn w:val="a2"/>
    <w:uiPriority w:val="99"/>
    <w:unhideWhenUsed/>
    <w:qFormat/>
    <w:rPr>
      <w:color w:val="0000FF"/>
      <w:u w:val="single"/>
    </w:rPr>
  </w:style>
  <w:style w:type="character" w:customStyle="1" w:styleId="20">
    <w:name w:val="标题 2 字符"/>
    <w:basedOn w:val="a2"/>
    <w:link w:val="2"/>
    <w:qFormat/>
    <w:rsid w:val="004B0A71"/>
    <w:rPr>
      <w:rFonts w:cs="Calibri"/>
      <w:b/>
      <w:sz w:val="32"/>
    </w:rPr>
  </w:style>
  <w:style w:type="paragraph" w:customStyle="1" w:styleId="af0">
    <w:name w:val="代码专用"/>
    <w:basedOn w:val="a"/>
    <w:qFormat/>
    <w:rsid w:val="00200881"/>
    <w:pPr>
      <w:widowControl/>
      <w:pBdr>
        <w:left w:val="single" w:sz="18" w:space="7" w:color="6CE26C"/>
      </w:pBdr>
      <w:shd w:val="clear" w:color="auto" w:fill="FFFFFF"/>
      <w:tabs>
        <w:tab w:val="left" w:pos="720"/>
      </w:tabs>
      <w:wordWrap w:val="0"/>
      <w:spacing w:line="400" w:lineRule="exact"/>
      <w:ind w:leftChars="100" w:left="100" w:firstLineChars="0" w:firstLine="0"/>
    </w:pPr>
    <w:rPr>
      <w:rFonts w:ascii="Consolas" w:eastAsia="Microsoft JhengHei UI" w:hAnsi="Consolas" w:cs="Consolas"/>
      <w:szCs w:val="18"/>
      <w:shd w:val="clear" w:color="auto" w:fill="FFFFFF"/>
    </w:rPr>
  </w:style>
  <w:style w:type="paragraph" w:customStyle="1" w:styleId="11">
    <w:name w:val="列表段落1"/>
    <w:basedOn w:val="a"/>
    <w:pPr>
      <w:ind w:firstLine="420"/>
    </w:pPr>
    <w:rPr>
      <w:szCs w:val="21"/>
    </w:rPr>
  </w:style>
  <w:style w:type="character" w:customStyle="1" w:styleId="number">
    <w:name w:val="number"/>
  </w:style>
  <w:style w:type="character" w:customStyle="1" w:styleId="string">
    <w:name w:val="string"/>
  </w:style>
  <w:style w:type="character" w:customStyle="1" w:styleId="keyword">
    <w:name w:val="keyword"/>
  </w:style>
  <w:style w:type="paragraph" w:customStyle="1" w:styleId="AMDisplayEquation">
    <w:name w:val="AMDisplayEquation"/>
    <w:basedOn w:val="a6"/>
    <w:next w:val="a"/>
    <w:link w:val="AMDisplayEquation0"/>
    <w:pPr>
      <w:tabs>
        <w:tab w:val="center" w:pos="4160"/>
        <w:tab w:val="right" w:pos="8300"/>
      </w:tabs>
      <w:ind w:firstLine="480"/>
    </w:pPr>
    <w:rPr>
      <w:szCs w:val="32"/>
    </w:rPr>
  </w:style>
  <w:style w:type="character" w:customStyle="1" w:styleId="a7">
    <w:name w:val="正文缩进 字符"/>
    <w:basedOn w:val="a2"/>
    <w:link w:val="a6"/>
    <w:qFormat/>
    <w:rPr>
      <w:kern w:val="2"/>
      <w:sz w:val="21"/>
      <w:szCs w:val="24"/>
    </w:rPr>
  </w:style>
  <w:style w:type="character" w:customStyle="1" w:styleId="AMDisplayEquation0">
    <w:name w:val="AMDisplayEquation 字符"/>
    <w:basedOn w:val="a7"/>
    <w:link w:val="AMDisplayEquation"/>
    <w:qFormat/>
    <w:rPr>
      <w:kern w:val="2"/>
      <w:sz w:val="24"/>
      <w:szCs w:val="32"/>
    </w:rPr>
  </w:style>
  <w:style w:type="character" w:customStyle="1" w:styleId="40">
    <w:name w:val="标题 4 字符"/>
    <w:basedOn w:val="a2"/>
    <w:link w:val="4"/>
    <w:qFormat/>
    <w:rsid w:val="00F6021A"/>
    <w:rPr>
      <w:rFonts w:cs="Calibri"/>
      <w:bCs/>
      <w:kern w:val="2"/>
      <w:sz w:val="28"/>
      <w:szCs w:val="28"/>
    </w:rPr>
  </w:style>
  <w:style w:type="paragraph" w:styleId="af1">
    <w:name w:val="List Paragraph"/>
    <w:basedOn w:val="a"/>
    <w:uiPriority w:val="99"/>
    <w:pPr>
      <w:ind w:firstLine="420"/>
    </w:pPr>
  </w:style>
  <w:style w:type="character" w:customStyle="1" w:styleId="30">
    <w:name w:val="标题 3 字符"/>
    <w:basedOn w:val="a2"/>
    <w:link w:val="3"/>
    <w:qFormat/>
    <w:rsid w:val="00F6021A"/>
    <w:rPr>
      <w:rFonts w:cs="Calibri"/>
      <w:b/>
      <w:bCs/>
      <w:kern w:val="2"/>
      <w:sz w:val="28"/>
      <w:szCs w:val="32"/>
    </w:rPr>
  </w:style>
  <w:style w:type="character" w:customStyle="1" w:styleId="50">
    <w:name w:val="标题 5 字符"/>
    <w:basedOn w:val="a2"/>
    <w:link w:val="5"/>
    <w:qFormat/>
    <w:rsid w:val="004B0A71"/>
    <w:rPr>
      <w:rFonts w:cs="Calibri"/>
      <w:b/>
      <w:bCs/>
      <w:kern w:val="2"/>
      <w:sz w:val="24"/>
      <w:szCs w:val="28"/>
    </w:rPr>
  </w:style>
  <w:style w:type="character" w:customStyle="1" w:styleId="60">
    <w:name w:val="标题 6 字符"/>
    <w:basedOn w:val="a2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12">
    <w:name w:val="未处理的提及1"/>
    <w:basedOn w:val="a2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pPr>
      <w:autoSpaceDE w:val="0"/>
      <w:autoSpaceDN w:val="0"/>
      <w:spacing w:before="71" w:line="240" w:lineRule="auto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21">
    <w:name w:val="列表段落2"/>
    <w:basedOn w:val="a"/>
    <w:pPr>
      <w:autoSpaceDE w:val="0"/>
      <w:autoSpaceDN w:val="0"/>
      <w:spacing w:before="142" w:line="240" w:lineRule="auto"/>
      <w:ind w:left="212" w:firstLine="346"/>
      <w:jc w:val="left"/>
    </w:pPr>
    <w:rPr>
      <w:rFonts w:ascii="宋体" w:hAnsi="宋体" w:cs="宋体"/>
      <w:kern w:val="0"/>
      <w:sz w:val="22"/>
      <w:szCs w:val="22"/>
    </w:rPr>
  </w:style>
  <w:style w:type="character" w:customStyle="1" w:styleId="a5">
    <w:name w:val="正文文本 字符"/>
    <w:basedOn w:val="a2"/>
    <w:link w:val="a1"/>
    <w:uiPriority w:val="99"/>
    <w:qFormat/>
    <w:rPr>
      <w:rFonts w:ascii="宋体" w:hAnsi="宋体" w:cs="宋体"/>
      <w:kern w:val="0"/>
      <w:sz w:val="19"/>
      <w:szCs w:val="19"/>
    </w:rPr>
  </w:style>
  <w:style w:type="paragraph" w:customStyle="1" w:styleId="31">
    <w:name w:val="列表段落3"/>
    <w:basedOn w:val="a"/>
    <w:pPr>
      <w:spacing w:line="240" w:lineRule="auto"/>
      <w:ind w:firstLine="420"/>
    </w:pPr>
    <w:rPr>
      <w:rFonts w:ascii="等线" w:eastAsia="等线" w:hAnsi="等线"/>
      <w:sz w:val="21"/>
      <w:szCs w:val="21"/>
    </w:rPr>
  </w:style>
  <w:style w:type="character" w:customStyle="1" w:styleId="ab">
    <w:name w:val="日期 字符"/>
    <w:basedOn w:val="a2"/>
    <w:link w:val="aa"/>
    <w:qFormat/>
  </w:style>
  <w:style w:type="character" w:customStyle="1" w:styleId="10">
    <w:name w:val="标题 1 字符"/>
    <w:basedOn w:val="a2"/>
    <w:link w:val="1"/>
    <w:uiPriority w:val="99"/>
    <w:qFormat/>
    <w:rPr>
      <w:rFonts w:eastAsia="黑体"/>
      <w:kern w:val="44"/>
      <w:sz w:val="36"/>
      <w:szCs w:val="20"/>
    </w:rPr>
  </w:style>
  <w:style w:type="paragraph" w:customStyle="1" w:styleId="13">
    <w:name w:val="正文1"/>
    <w:basedOn w:val="a"/>
    <w:pPr>
      <w:widowControl/>
      <w:spacing w:line="240" w:lineRule="auto"/>
    </w:pPr>
    <w:rPr>
      <w:rFonts w:ascii="Calibri" w:hAnsi="Calibri" w:cs="Times New Roman"/>
      <w:sz w:val="21"/>
      <w:szCs w:val="21"/>
    </w:rPr>
  </w:style>
  <w:style w:type="paragraph" w:customStyle="1" w:styleId="22">
    <w:name w:val="正文2"/>
    <w:pPr>
      <w:jc w:val="both"/>
    </w:pPr>
    <w:rPr>
      <w:rFonts w:ascii="Calibri" w:hAnsi="Calibri" w:cs="Calibri"/>
      <w:kern w:val="2"/>
      <w:sz w:val="21"/>
      <w:szCs w:val="21"/>
    </w:rPr>
  </w:style>
  <w:style w:type="table" w:styleId="af2">
    <w:name w:val="Table Grid"/>
    <w:basedOn w:val="a3"/>
    <w:rsid w:val="00490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3">
    <w:name w:val="Plain Table 2"/>
    <w:basedOn w:val="a3"/>
    <w:uiPriority w:val="42"/>
    <w:rsid w:val="00490B7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3">
    <w:name w:val="三线表"/>
    <w:basedOn w:val="a3"/>
    <w:uiPriority w:val="99"/>
    <w:rsid w:val="00AC190A"/>
    <w:pPr>
      <w:jc w:val="center"/>
    </w:pPr>
    <w:rPr>
      <w:sz w:val="24"/>
      <w:szCs w:val="24"/>
    </w:rPr>
    <w:tblPr>
      <w:tblStyleRowBandSize w:val="1"/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band1Horz">
      <w:rPr>
        <w:sz w:val="24"/>
      </w:rPr>
    </w:tblStylePr>
    <w:tblStylePr w:type="band2Horz">
      <w:rPr>
        <w:sz w:val="24"/>
      </w:rPr>
    </w:tblStylePr>
  </w:style>
  <w:style w:type="table" w:customStyle="1" w:styleId="14">
    <w:name w:val="样式1"/>
    <w:basedOn w:val="a3"/>
    <w:uiPriority w:val="99"/>
    <w:rsid w:val="00FC777B"/>
    <w:pPr>
      <w:adjustRightInd w:val="0"/>
      <w:snapToGrid w:val="0"/>
      <w:spacing w:line="400" w:lineRule="exact"/>
    </w:pPr>
    <w:rPr>
      <w:sz w:val="24"/>
    </w:rPr>
    <w:tblPr/>
    <w:tblStylePr w:type="firstRow">
      <w:pPr>
        <w:wordWrap/>
        <w:spacing w:line="400" w:lineRule="exact"/>
      </w:pPr>
      <w:rPr>
        <w:b/>
      </w:rPr>
    </w:tblStylePr>
  </w:style>
  <w:style w:type="character" w:customStyle="1" w:styleId="a9">
    <w:name w:val="题注 字符"/>
    <w:aliases w:val="表题注 字符"/>
    <w:basedOn w:val="a2"/>
    <w:link w:val="a8"/>
    <w:rsid w:val="00FC777B"/>
    <w:rPr>
      <w:rFonts w:asciiTheme="majorHAnsi" w:eastAsia="黑体" w:hAnsiTheme="majorHAnsi" w:cstheme="majorBidi"/>
      <w:kern w:val="2"/>
    </w:rPr>
  </w:style>
  <w:style w:type="paragraph" w:customStyle="1" w:styleId="af4">
    <w:name w:val="图题注"/>
    <w:basedOn w:val="a"/>
    <w:next w:val="a"/>
    <w:link w:val="af5"/>
    <w:qFormat/>
    <w:rsid w:val="00AC190A"/>
    <w:pPr>
      <w:spacing w:afterLines="50" w:after="50" w:line="400" w:lineRule="exact"/>
      <w:ind w:firstLineChars="0" w:firstLine="0"/>
      <w:jc w:val="center"/>
    </w:pPr>
    <w:rPr>
      <w:rFonts w:eastAsia="黑体"/>
      <w:sz w:val="21"/>
    </w:rPr>
  </w:style>
  <w:style w:type="character" w:customStyle="1" w:styleId="af5">
    <w:name w:val="图题注 字符"/>
    <w:basedOn w:val="a9"/>
    <w:link w:val="af4"/>
    <w:rsid w:val="00AC190A"/>
    <w:rPr>
      <w:rFonts w:asciiTheme="majorHAnsi" w:eastAsia="黑体" w:hAnsiTheme="majorHAnsi" w:cs="Calibri"/>
      <w:kern w:val="2"/>
      <w:sz w:val="21"/>
      <w:szCs w:val="24"/>
    </w:rPr>
  </w:style>
  <w:style w:type="paragraph" w:styleId="HTML">
    <w:name w:val="HTML Preformatted"/>
    <w:basedOn w:val="a"/>
    <w:link w:val="HTML0"/>
    <w:uiPriority w:val="99"/>
    <w:unhideWhenUsed/>
    <w:rsid w:val="002008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2"/>
    <w:link w:val="HTML"/>
    <w:uiPriority w:val="99"/>
    <w:rsid w:val="00200881"/>
    <w:rPr>
      <w:rFonts w:ascii="宋体" w:hAnsi="宋体" w:cs="宋体"/>
      <w:sz w:val="24"/>
      <w:szCs w:val="24"/>
    </w:rPr>
  </w:style>
  <w:style w:type="character" w:customStyle="1" w:styleId="s41">
    <w:name w:val="s41"/>
    <w:basedOn w:val="a2"/>
    <w:rsid w:val="00200881"/>
    <w:rPr>
      <w:color w:val="228B22"/>
    </w:rPr>
  </w:style>
  <w:style w:type="character" w:customStyle="1" w:styleId="s0">
    <w:name w:val="s0"/>
    <w:basedOn w:val="a2"/>
    <w:rsid w:val="00200881"/>
  </w:style>
  <w:style w:type="character" w:customStyle="1" w:styleId="s51">
    <w:name w:val="s51"/>
    <w:basedOn w:val="a2"/>
    <w:rsid w:val="00200881"/>
    <w:rPr>
      <w:color w:val="A02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18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9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65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10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42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5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93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67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1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3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4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0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36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4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2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8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36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63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9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631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68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62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3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3.bin"/><Relationship Id="rId21" Type="http://schemas.openxmlformats.org/officeDocument/2006/relationships/image" Target="media/image8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image" Target="media/image24.wmf"/><Relationship Id="rId50" Type="http://schemas.openxmlformats.org/officeDocument/2006/relationships/oleObject" Target="embeddings/oleObject17.bin"/><Relationship Id="rId55" Type="http://schemas.openxmlformats.org/officeDocument/2006/relationships/image" Target="media/image28.wmf"/><Relationship Id="rId63" Type="http://schemas.openxmlformats.org/officeDocument/2006/relationships/header" Target="header1.xml"/><Relationship Id="rId68" Type="http://schemas.openxmlformats.org/officeDocument/2006/relationships/footer" Target="footer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5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9.wmf"/><Relationship Id="rId45" Type="http://schemas.openxmlformats.org/officeDocument/2006/relationships/image" Target="media/image22.emf"/><Relationship Id="rId53" Type="http://schemas.openxmlformats.org/officeDocument/2006/relationships/image" Target="media/image27.wmf"/><Relationship Id="rId58" Type="http://schemas.openxmlformats.org/officeDocument/2006/relationships/oleObject" Target="embeddings/oleObject21.bin"/><Relationship Id="rId66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image" Target="media/image17.wmf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61" Type="http://schemas.openxmlformats.org/officeDocument/2006/relationships/image" Target="media/image32.e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4.jpeg"/><Relationship Id="rId44" Type="http://schemas.openxmlformats.org/officeDocument/2006/relationships/image" Target="media/image21.png"/><Relationship Id="rId52" Type="http://schemas.openxmlformats.org/officeDocument/2006/relationships/oleObject" Target="embeddings/oleObject18.bin"/><Relationship Id="rId60" Type="http://schemas.openxmlformats.org/officeDocument/2006/relationships/image" Target="media/image31.png"/><Relationship Id="rId65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image" Target="media/image13.png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64" Type="http://schemas.openxmlformats.org/officeDocument/2006/relationships/header" Target="header2.xml"/><Relationship Id="rId69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6.wmf"/><Relationship Id="rId3" Type="http://schemas.openxmlformats.org/officeDocument/2006/relationships/numbering" Target="numbering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0.bin"/><Relationship Id="rId38" Type="http://schemas.openxmlformats.org/officeDocument/2006/relationships/image" Target="media/image18.wmf"/><Relationship Id="rId46" Type="http://schemas.openxmlformats.org/officeDocument/2006/relationships/image" Target="media/image23.emf"/><Relationship Id="rId59" Type="http://schemas.openxmlformats.org/officeDocument/2006/relationships/image" Target="media/image30.emf"/><Relationship Id="rId67" Type="http://schemas.openxmlformats.org/officeDocument/2006/relationships/header" Target="header3.xml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19.bin"/><Relationship Id="rId62" Type="http://schemas.openxmlformats.org/officeDocument/2006/relationships/image" Target="media/image33.emf"/><Relationship Id="rId7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PS&#25991;&#20214;\233383988&#30340;&#20113;&#25991;&#26723;\&#22242;&#38431;&#25991;&#26723;\&#22823;&#20108;&#19979;\&#25968;&#23398;&#23454;&#39564;\6%20&#35768;&#26575;&#22478;%2062%20&#31532;x&#27425;&#35838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79AC92-74DE-4810-BB8A-B274A80DA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 许柏城 62 第x次课.dotm</Template>
  <TotalTime>446</TotalTime>
  <Pages>14</Pages>
  <Words>1162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xbc</dc:creator>
  <cp:lastModifiedBy>许 柏城</cp:lastModifiedBy>
  <cp:revision>10</cp:revision>
  <dcterms:created xsi:type="dcterms:W3CDTF">2020-04-29T08:24:00Z</dcterms:created>
  <dcterms:modified xsi:type="dcterms:W3CDTF">2020-05-07T09:02:00Z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  <property fmtid="{D5CDD505-2E9C-101B-9397-08002B2CF9AE}" pid="3" name="AMWinEqns">
    <vt:bool>true</vt:bool>
  </property>
</Properties>
</file>